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68F6A" w14:textId="42917817" w:rsidR="005D5FED" w:rsidRDefault="005D5FED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sz w:val="11"/>
          <w:szCs w:val="11"/>
        </w:rPr>
      </w:pPr>
    </w:p>
    <w:p w14:paraId="09D8A4EF" w14:textId="4519A4B3" w:rsidR="005D5FED" w:rsidRDefault="005D5FED">
      <w:pPr>
        <w:widowControl w:val="0"/>
        <w:autoSpaceDE w:val="0"/>
        <w:autoSpaceDN w:val="0"/>
        <w:adjustRightInd w:val="0"/>
        <w:spacing w:after="0" w:line="406" w:lineRule="exact"/>
        <w:ind w:left="1544" w:right="-9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position w:val="-1"/>
          <w:sz w:val="36"/>
          <w:szCs w:val="36"/>
        </w:rPr>
        <w:t>Solicitud de Empleo</w:t>
      </w:r>
      <w:r w:rsidR="00950EA2">
        <w:rPr>
          <w:rFonts w:ascii="Arial" w:hAnsi="Arial" w:cs="Arial"/>
          <w:position w:val="-1"/>
          <w:sz w:val="36"/>
          <w:szCs w:val="36"/>
        </w:rPr>
        <w:t xml:space="preserve">                            </w:t>
      </w:r>
    </w:p>
    <w:p w14:paraId="573C2CFB" w14:textId="03D04D29" w:rsidR="005D5FED" w:rsidRDefault="005D5FED">
      <w:pPr>
        <w:widowControl w:val="0"/>
        <w:autoSpaceDE w:val="0"/>
        <w:autoSpaceDN w:val="0"/>
        <w:adjustRightInd w:val="0"/>
        <w:spacing w:before="78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36"/>
          <w:szCs w:val="36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Fecha</w:t>
      </w:r>
    </w:p>
    <w:p w14:paraId="692CC11C" w14:textId="235B0799" w:rsidR="00950EA2" w:rsidRDefault="00950EA2">
      <w:pPr>
        <w:widowControl w:val="0"/>
        <w:autoSpaceDE w:val="0"/>
        <w:autoSpaceDN w:val="0"/>
        <w:adjustRightInd w:val="0"/>
        <w:spacing w:before="78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16                      11              20</w:t>
      </w:r>
    </w:p>
    <w:p w14:paraId="3A966FF4" w14:textId="6D55B066" w:rsidR="005D5FED" w:rsidRDefault="00950EA2">
      <w:pPr>
        <w:widowControl w:val="0"/>
        <w:autoSpaceDE w:val="0"/>
        <w:autoSpaceDN w:val="0"/>
        <w:adjustRightInd w:val="0"/>
        <w:spacing w:before="78" w:after="0" w:line="240" w:lineRule="auto"/>
        <w:ind w:right="-20"/>
        <w:rPr>
          <w:rFonts w:ascii="Arial" w:hAnsi="Arial" w:cs="Arial"/>
          <w:sz w:val="16"/>
          <w:szCs w:val="16"/>
        </w:rPr>
        <w:sectPr w:rsidR="005D5FED">
          <w:footerReference w:type="default" r:id="rId10"/>
          <w:pgSz w:w="12240" w:h="15840"/>
          <w:pgMar w:top="420" w:right="540" w:bottom="0" w:left="400" w:header="0" w:footer="0" w:gutter="0"/>
          <w:pgNumType w:start="1"/>
          <w:cols w:num="2" w:space="720" w:equalWidth="0">
            <w:col w:w="4726" w:space="1508"/>
            <w:col w:w="5066"/>
          </w:cols>
          <w:noEndnote/>
        </w:sectPr>
      </w:pPr>
      <w:r>
        <w:rPr>
          <w:rFonts w:ascii="Arial" w:hAnsi="Arial" w:cs="Arial"/>
          <w:sz w:val="16"/>
          <w:szCs w:val="16"/>
        </w:rPr>
        <w:t xml:space="preserve">    </w:t>
      </w:r>
    </w:p>
    <w:p w14:paraId="4A614296" w14:textId="5646824D" w:rsidR="00950EA2" w:rsidRPr="00950EA2" w:rsidRDefault="005D5FED" w:rsidP="00950EA2">
      <w:pPr>
        <w:widowControl w:val="0"/>
        <w:tabs>
          <w:tab w:val="left" w:pos="6220"/>
        </w:tabs>
        <w:autoSpaceDE w:val="0"/>
        <w:autoSpaceDN w:val="0"/>
        <w:adjustRightInd w:val="0"/>
        <w:spacing w:before="60" w:after="0" w:line="180" w:lineRule="exact"/>
        <w:ind w:left="114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Puesto</w:t>
      </w:r>
      <w:r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que</w:t>
      </w:r>
      <w:r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solicita</w:t>
      </w:r>
      <w:r>
        <w:rPr>
          <w:rFonts w:ascii="Arial" w:hAnsi="Arial" w:cs="Arial"/>
          <w:position w:val="-1"/>
          <w:sz w:val="16"/>
          <w:szCs w:val="16"/>
        </w:rPr>
        <w:tab/>
        <w:t>Sueldo</w:t>
      </w:r>
      <w:r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Mensual</w:t>
      </w:r>
      <w:r>
        <w:rPr>
          <w:rFonts w:ascii="Arial" w:hAnsi="Arial" w:cs="Arial"/>
          <w:spacing w:val="-1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deseado</w:t>
      </w:r>
      <w:r w:rsidR="00950EA2">
        <w:rPr>
          <w:rFonts w:ascii="Arial" w:hAnsi="Arial" w:cs="Arial"/>
          <w:position w:val="-1"/>
          <w:sz w:val="16"/>
          <w:szCs w:val="16"/>
        </w:rPr>
        <w:t>$7000</w:t>
      </w:r>
    </w:p>
    <w:p w14:paraId="2F135512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B35268" w14:textId="77777777" w:rsidR="005D5FED" w:rsidRDefault="005D5FE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Arial" w:hAnsi="Arial" w:cs="Arial"/>
          <w:sz w:val="26"/>
          <w:szCs w:val="26"/>
        </w:rPr>
      </w:pPr>
    </w:p>
    <w:p w14:paraId="616D2277" w14:textId="77777777" w:rsidR="005D5FED" w:rsidRDefault="005D5FE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Arial" w:hAnsi="Arial" w:cs="Arial"/>
          <w:sz w:val="26"/>
          <w:szCs w:val="26"/>
        </w:rPr>
        <w:sectPr w:rsidR="005D5FED">
          <w:type w:val="continuous"/>
          <w:pgSz w:w="12240" w:h="15840"/>
          <w:pgMar w:top="420" w:right="540" w:bottom="0" w:left="400" w:header="720" w:footer="720" w:gutter="0"/>
          <w:cols w:space="720" w:equalWidth="0">
            <w:col w:w="11300"/>
          </w:cols>
          <w:noEndnote/>
        </w:sectPr>
      </w:pPr>
    </w:p>
    <w:p w14:paraId="0943C50E" w14:textId="7601EE23" w:rsidR="005D5FED" w:rsidRDefault="00950EA2">
      <w:pPr>
        <w:widowControl w:val="0"/>
        <w:autoSpaceDE w:val="0"/>
        <w:autoSpaceDN w:val="0"/>
        <w:adjustRightInd w:val="0"/>
        <w:spacing w:before="38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 xml:space="preserve">         Producto </w:t>
      </w:r>
      <w:proofErr w:type="spellStart"/>
      <w:r>
        <w:rPr>
          <w:rFonts w:ascii="Arial" w:hAnsi="Arial" w:cs="Arial"/>
          <w:position w:val="-1"/>
          <w:sz w:val="16"/>
          <w:szCs w:val="16"/>
        </w:rPr>
        <w:t>owner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br w:type="column"/>
      </w:r>
      <w:r w:rsidR="005D5FED">
        <w:rPr>
          <w:rFonts w:ascii="Arial" w:hAnsi="Arial" w:cs="Arial"/>
          <w:sz w:val="16"/>
          <w:szCs w:val="16"/>
        </w:rPr>
        <w:lastRenderedPageBreak/>
        <w:t>Sueldo</w:t>
      </w:r>
      <w:r w:rsidR="005D5FED">
        <w:rPr>
          <w:rFonts w:ascii="Arial" w:hAnsi="Arial" w:cs="Arial"/>
          <w:spacing w:val="-5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Mensual</w:t>
      </w:r>
      <w:r w:rsidR="005D5FED">
        <w:rPr>
          <w:rFonts w:ascii="Arial" w:hAnsi="Arial" w:cs="Arial"/>
          <w:spacing w:val="-1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Aprobado</w:t>
      </w:r>
    </w:p>
    <w:p w14:paraId="07EB5D91" w14:textId="77777777" w:rsidR="005D5FED" w:rsidRDefault="005D5FED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sz w:val="10"/>
          <w:szCs w:val="10"/>
        </w:rPr>
      </w:pPr>
    </w:p>
    <w:p w14:paraId="5C3DD8A7" w14:textId="77777777" w:rsidR="00950EA2" w:rsidRDefault="00950EA2">
      <w:pPr>
        <w:widowControl w:val="0"/>
        <w:autoSpaceDE w:val="0"/>
        <w:autoSpaceDN w:val="0"/>
        <w:adjustRightInd w:val="0"/>
        <w:spacing w:after="0" w:line="180" w:lineRule="exact"/>
        <w:ind w:right="-20"/>
        <w:rPr>
          <w:rFonts w:ascii="Arial" w:hAnsi="Arial" w:cs="Arial"/>
          <w:sz w:val="20"/>
          <w:szCs w:val="20"/>
        </w:rPr>
      </w:pPr>
    </w:p>
    <w:p w14:paraId="3C8E8F7D" w14:textId="6A01A5AD" w:rsidR="005D5FED" w:rsidRDefault="005D5FED">
      <w:pPr>
        <w:widowControl w:val="0"/>
        <w:autoSpaceDE w:val="0"/>
        <w:autoSpaceDN w:val="0"/>
        <w:adjustRightInd w:val="0"/>
        <w:spacing w:after="0" w:line="180" w:lineRule="exact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Fecha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Contratación</w:t>
      </w:r>
    </w:p>
    <w:p w14:paraId="44238135" w14:textId="77777777" w:rsidR="005D5FED" w:rsidRDefault="005D5FED">
      <w:pPr>
        <w:widowControl w:val="0"/>
        <w:autoSpaceDE w:val="0"/>
        <w:autoSpaceDN w:val="0"/>
        <w:adjustRightInd w:val="0"/>
        <w:spacing w:after="0" w:line="180" w:lineRule="exact"/>
        <w:ind w:right="-20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540" w:bottom="0" w:left="400" w:header="720" w:footer="720" w:gutter="0"/>
          <w:cols w:num="2" w:space="720" w:equalWidth="0">
            <w:col w:w="5321" w:space="913"/>
            <w:col w:w="5066"/>
          </w:cols>
          <w:noEndnote/>
        </w:sectPr>
      </w:pPr>
    </w:p>
    <w:p w14:paraId="21209D15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B36E566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14:paraId="040B71CB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  <w:sectPr w:rsidR="005D5FED">
          <w:type w:val="continuous"/>
          <w:pgSz w:w="12240" w:h="15840"/>
          <w:pgMar w:top="420" w:right="540" w:bottom="0" w:left="400" w:header="720" w:footer="720" w:gutter="0"/>
          <w:cols w:space="720" w:equalWidth="0">
            <w:col w:w="11300"/>
          </w:cols>
          <w:noEndnote/>
        </w:sectPr>
      </w:pPr>
    </w:p>
    <w:p w14:paraId="46193669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5107" w:right="424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Datos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Personales</w:t>
      </w:r>
    </w:p>
    <w:p w14:paraId="504946CA" w14:textId="20D2FDC3" w:rsidR="005D5FED" w:rsidRDefault="005D5FED">
      <w:pPr>
        <w:widowControl w:val="0"/>
        <w:tabs>
          <w:tab w:val="left" w:pos="3100"/>
          <w:tab w:val="left" w:pos="6220"/>
          <w:tab w:val="left" w:pos="9620"/>
        </w:tabs>
        <w:autoSpaceDE w:val="0"/>
        <w:autoSpaceDN w:val="0"/>
        <w:adjustRightInd w:val="0"/>
        <w:spacing w:before="65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Apellido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Paterno</w:t>
      </w:r>
      <w:r>
        <w:rPr>
          <w:rFonts w:ascii="Arial" w:hAnsi="Arial" w:cs="Arial"/>
          <w:sz w:val="16"/>
          <w:szCs w:val="16"/>
        </w:rPr>
        <w:tab/>
        <w:t>Apellido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Materno</w:t>
      </w:r>
      <w:r>
        <w:rPr>
          <w:rFonts w:ascii="Arial" w:hAnsi="Arial" w:cs="Arial"/>
          <w:sz w:val="16"/>
          <w:szCs w:val="16"/>
        </w:rPr>
        <w:tab/>
        <w:t>Nombre(s)</w:t>
      </w:r>
      <w:r>
        <w:rPr>
          <w:rFonts w:ascii="Arial" w:hAnsi="Arial" w:cs="Arial"/>
          <w:sz w:val="16"/>
          <w:szCs w:val="16"/>
        </w:rPr>
        <w:tab/>
        <w:t>Edad</w:t>
      </w:r>
      <w:r w:rsidR="00950EA2">
        <w:rPr>
          <w:rFonts w:ascii="Arial" w:hAnsi="Arial" w:cs="Arial"/>
          <w:sz w:val="16"/>
          <w:szCs w:val="16"/>
        </w:rPr>
        <w:t xml:space="preserve">                       </w:t>
      </w:r>
    </w:p>
    <w:p w14:paraId="262D9BC3" w14:textId="54DECBBF" w:rsidR="005D5FED" w:rsidRDefault="00950EA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 xml:space="preserve">    </w:t>
      </w:r>
      <w:r w:rsidRPr="00415EA3">
        <w:rPr>
          <w:rFonts w:ascii="Arial" w:hAnsi="Arial" w:cs="Arial"/>
          <w:sz w:val="13"/>
          <w:szCs w:val="13"/>
        </w:rPr>
        <w:t xml:space="preserve">Ambrosio                                                                                                 salas                                                                                  miguel </w:t>
      </w:r>
      <w:proofErr w:type="spellStart"/>
      <w:r w:rsidRPr="00415EA3">
        <w:rPr>
          <w:rFonts w:ascii="Arial" w:hAnsi="Arial" w:cs="Arial"/>
          <w:sz w:val="13"/>
          <w:szCs w:val="13"/>
        </w:rPr>
        <w:t>angel</w:t>
      </w:r>
      <w:proofErr w:type="spellEnd"/>
    </w:p>
    <w:p w14:paraId="3EBD3C4A" w14:textId="226F6C1A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CBEC26A" w14:textId="09BF35E0" w:rsidR="005D5FED" w:rsidRDefault="0061458C" w:rsidP="0061458C">
      <w:pPr>
        <w:widowControl w:val="0"/>
        <w:tabs>
          <w:tab w:val="left" w:pos="3100"/>
          <w:tab w:val="left" w:pos="6220"/>
          <w:tab w:val="left" w:pos="7620"/>
          <w:tab w:val="left" w:pos="9600"/>
        </w:tabs>
        <w:autoSpaceDE w:val="0"/>
        <w:autoSpaceDN w:val="0"/>
        <w:adjustRightInd w:val="0"/>
        <w:spacing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CA86FFC" wp14:editId="5B4A71F9">
                <wp:simplePos x="0" y="0"/>
                <wp:positionH relativeFrom="column">
                  <wp:posOffset>171532</wp:posOffset>
                </wp:positionH>
                <wp:positionV relativeFrom="paragraph">
                  <wp:posOffset>72390</wp:posOffset>
                </wp:positionV>
                <wp:extent cx="3505200" cy="247650"/>
                <wp:effectExtent l="0" t="0" r="0" b="0"/>
                <wp:wrapNone/>
                <wp:docPr id="387" name="Rectángu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051DD" w14:textId="77777777" w:rsidR="0061458C" w:rsidRPr="0005363B" w:rsidRDefault="0061458C" w:rsidP="00614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Callejacarndas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lt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mz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 colonia corralito  53420</w:t>
                            </w:r>
                          </w:p>
                          <w:p w14:paraId="4823A606" w14:textId="591EEEE9" w:rsidR="0061458C" w:rsidRDefault="0061458C" w:rsidP="00614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7" o:spid="_x0000_s1026" style="position:absolute;left:0;text-align:left;margin-left:13.5pt;margin-top:5.7pt;width:276pt;height:19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" filled="f" stroked="f" strokeweight="2pt">
                <v:textbox>
                  <w:txbxContent>
                    <w:p w14:paraId="12C051DD" w14:textId="77777777" w:rsidR="0061458C" w:rsidRPr="0005363B" w:rsidRDefault="0061458C" w:rsidP="00614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5363B">
                        <w:rPr>
                          <w:color w:val="000000" w:themeColor="text1"/>
                        </w:rPr>
                        <w:t>Callejacarndas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lt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11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mz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11  colonia corralito  53420</w:t>
                      </w:r>
                    </w:p>
                    <w:p w14:paraId="4823A606" w14:textId="591EEEE9" w:rsidR="0061458C" w:rsidRDefault="0061458C" w:rsidP="006145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Domicilio</w:t>
      </w:r>
      <w:r w:rsidR="005D5FED">
        <w:rPr>
          <w:rFonts w:ascii="Arial" w:hAnsi="Arial" w:cs="Arial"/>
          <w:sz w:val="16"/>
          <w:szCs w:val="16"/>
        </w:rPr>
        <w:tab/>
        <w:t>Colonia</w:t>
      </w:r>
      <w:r w:rsidR="005D5FED">
        <w:rPr>
          <w:rFonts w:ascii="Arial" w:hAnsi="Arial" w:cs="Arial"/>
          <w:sz w:val="16"/>
          <w:szCs w:val="16"/>
        </w:rPr>
        <w:tab/>
        <w:t>Código</w:t>
      </w:r>
      <w:r w:rsidR="005D5FED">
        <w:rPr>
          <w:rFonts w:ascii="Arial" w:hAnsi="Arial" w:cs="Arial"/>
          <w:spacing w:val="-10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Postal</w:t>
      </w:r>
      <w:r w:rsidR="005D5FED">
        <w:rPr>
          <w:rFonts w:ascii="Arial" w:hAnsi="Arial" w:cs="Arial"/>
          <w:sz w:val="16"/>
          <w:szCs w:val="16"/>
        </w:rPr>
        <w:tab/>
        <w:t>Teléfono</w:t>
      </w:r>
      <w:r>
        <w:rPr>
          <w:rFonts w:ascii="Arial" w:hAnsi="Arial" w:cs="Arial"/>
          <w:sz w:val="16"/>
          <w:szCs w:val="16"/>
        </w:rPr>
        <w:t xml:space="preserve"> 5550695164</w:t>
      </w:r>
      <w:r w:rsidR="005D5FED">
        <w:rPr>
          <w:rFonts w:ascii="Arial" w:hAnsi="Arial" w:cs="Arial"/>
          <w:sz w:val="16"/>
          <w:szCs w:val="16"/>
        </w:rPr>
        <w:tab/>
        <w:t>Sexo</w:t>
      </w:r>
    </w:p>
    <w:p w14:paraId="3D354D0D" w14:textId="6505CB57" w:rsidR="005D5FED" w:rsidRDefault="0061458C">
      <w:pPr>
        <w:widowControl w:val="0"/>
        <w:autoSpaceDE w:val="0"/>
        <w:autoSpaceDN w:val="0"/>
        <w:adjustRightInd w:val="0"/>
        <w:spacing w:before="65" w:after="0" w:line="240" w:lineRule="auto"/>
        <w:ind w:right="-20"/>
        <w:jc w:val="right"/>
        <w:rPr>
          <w:rFonts w:ascii="Arial" w:hAnsi="Arial" w:cs="Arial"/>
          <w:sz w:val="16"/>
          <w:szCs w:val="16"/>
        </w:rPr>
      </w:pPr>
      <w:r w:rsidRPr="0061458C">
        <w:rPr>
          <w:rFonts w:ascii="Arial" w:hAnsi="Arial" w:cs="Arial"/>
          <w:w w:val="98"/>
          <w:sz w:val="16"/>
          <w:szCs w:val="16"/>
          <w:highlight w:val="yellow"/>
        </w:rPr>
        <w:t>//////</w:t>
      </w:r>
      <w:r>
        <w:rPr>
          <w:rFonts w:ascii="Arial" w:hAnsi="Arial" w:cs="Arial"/>
          <w:w w:val="98"/>
          <w:sz w:val="16"/>
          <w:szCs w:val="16"/>
        </w:rPr>
        <w:t xml:space="preserve">  </w:t>
      </w:r>
      <w:r w:rsidR="005D5FED">
        <w:rPr>
          <w:rFonts w:ascii="Arial" w:hAnsi="Arial" w:cs="Arial"/>
          <w:w w:val="98"/>
          <w:sz w:val="16"/>
          <w:szCs w:val="16"/>
        </w:rPr>
        <w:t>Masculino</w:t>
      </w:r>
    </w:p>
    <w:p w14:paraId="40D9BEF8" w14:textId="40D7FDB3" w:rsidR="005D5FED" w:rsidRDefault="0061458C">
      <w:pPr>
        <w:widowControl w:val="0"/>
        <w:tabs>
          <w:tab w:val="left" w:pos="3100"/>
          <w:tab w:val="left" w:pos="9960"/>
        </w:tabs>
        <w:autoSpaceDE w:val="0"/>
        <w:autoSpaceDN w:val="0"/>
        <w:adjustRightInd w:val="0"/>
        <w:spacing w:before="65" w:after="0" w:line="240" w:lineRule="auto"/>
        <w:ind w:left="114" w:right="-5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BAEDCC8" wp14:editId="72D4582F">
                <wp:simplePos x="0" y="0"/>
                <wp:positionH relativeFrom="column">
                  <wp:posOffset>62865</wp:posOffset>
                </wp:positionH>
                <wp:positionV relativeFrom="paragraph">
                  <wp:posOffset>56515</wp:posOffset>
                </wp:positionV>
                <wp:extent cx="4667250" cy="247650"/>
                <wp:effectExtent l="0" t="0" r="0" b="0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12F1" w14:textId="7013898D" w:rsidR="0061458C" w:rsidRPr="0005363B" w:rsidRDefault="0061458C" w:rsidP="00614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Mexico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                                          Naucalpan de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juarez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AEDCC8" id="Rectángulo 388" o:spid="_x0000_s1027" style="position:absolute;left:0;text-align:left;margin-left:4.95pt;margin-top:4.45pt;width:367.5pt;height:19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" filled="f" stroked="f" strokeweight="2pt">
                <v:textbox>
                  <w:txbxContent>
                    <w:p w14:paraId="6C1712F1" w14:textId="7013898D" w:rsidR="0061458C" w:rsidRPr="0005363B" w:rsidRDefault="0061458C" w:rsidP="00614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5363B">
                        <w:rPr>
                          <w:color w:val="000000" w:themeColor="text1"/>
                        </w:rPr>
                        <w:t>Mexico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                                          Naucalpan de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juarez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Ciudad,</w:t>
      </w:r>
      <w:r w:rsidR="005D5FED">
        <w:rPr>
          <w:rFonts w:ascii="Arial" w:hAnsi="Arial" w:cs="Arial"/>
          <w:spacing w:val="-6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Estado</w:t>
      </w:r>
      <w:r w:rsidR="005D5FED">
        <w:rPr>
          <w:rFonts w:ascii="Arial" w:hAnsi="Arial" w:cs="Arial"/>
          <w:sz w:val="16"/>
          <w:szCs w:val="16"/>
        </w:rPr>
        <w:tab/>
        <w:t>Lugar</w:t>
      </w:r>
      <w:r w:rsidR="005D5FED">
        <w:rPr>
          <w:rFonts w:ascii="Arial" w:hAnsi="Arial" w:cs="Arial"/>
          <w:spacing w:val="-8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Nacimiento</w:t>
      </w:r>
      <w:r w:rsidR="005D5FED">
        <w:rPr>
          <w:rFonts w:ascii="Arial" w:hAnsi="Arial" w:cs="Arial"/>
          <w:sz w:val="16"/>
          <w:szCs w:val="16"/>
        </w:rPr>
        <w:tab/>
        <w:t>Femenino</w:t>
      </w:r>
    </w:p>
    <w:p w14:paraId="7C80025D" w14:textId="1BCF2F99" w:rsidR="005D5FED" w:rsidRDefault="005D5FED">
      <w:pPr>
        <w:widowControl w:val="0"/>
        <w:tabs>
          <w:tab w:val="left" w:pos="1980"/>
        </w:tabs>
        <w:autoSpaceDE w:val="0"/>
        <w:autoSpaceDN w:val="0"/>
        <w:adjustRightInd w:val="0"/>
        <w:spacing w:before="65" w:after="0" w:line="180" w:lineRule="exact"/>
        <w:ind w:right="123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Fecha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w w:val="99"/>
          <w:position w:val="-1"/>
          <w:sz w:val="16"/>
          <w:szCs w:val="16"/>
        </w:rPr>
        <w:t>Nacimiento</w:t>
      </w:r>
      <w:r>
        <w:rPr>
          <w:rFonts w:ascii="Arial" w:hAnsi="Arial" w:cs="Arial"/>
          <w:position w:val="-1"/>
          <w:sz w:val="16"/>
          <w:szCs w:val="16"/>
        </w:rPr>
        <w:tab/>
      </w:r>
      <w:r>
        <w:rPr>
          <w:rFonts w:ascii="Arial" w:hAnsi="Arial" w:cs="Arial"/>
          <w:w w:val="98"/>
          <w:position w:val="-1"/>
          <w:sz w:val="16"/>
          <w:szCs w:val="16"/>
        </w:rPr>
        <w:t>Nacionalidad</w:t>
      </w:r>
    </w:p>
    <w:p w14:paraId="55E7948F" w14:textId="73169BCD" w:rsidR="005D5FED" w:rsidRDefault="005D5FED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6"/>
          <w:szCs w:val="16"/>
        </w:rPr>
        <w:br w:type="column"/>
      </w:r>
    </w:p>
    <w:p w14:paraId="303B05A5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0D0571" w14:textId="6D0BAC7C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Años</w:t>
      </w:r>
    </w:p>
    <w:p w14:paraId="73E4FC0B" w14:textId="29544925" w:rsidR="00950EA2" w:rsidRDefault="00950EA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18</w:t>
      </w:r>
    </w:p>
    <w:p w14:paraId="099695EC" w14:textId="77777777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540" w:bottom="0" w:left="400" w:header="720" w:footer="720" w:gutter="0"/>
          <w:cols w:num="2" w:space="720" w:equalWidth="0">
            <w:col w:w="10691" w:space="141"/>
            <w:col w:w="468"/>
          </w:cols>
          <w:noEndnote/>
        </w:sectPr>
      </w:pPr>
    </w:p>
    <w:p w14:paraId="7102385A" w14:textId="7BE2D871" w:rsidR="005D5FED" w:rsidRDefault="005D5FED">
      <w:pPr>
        <w:widowControl w:val="0"/>
        <w:autoSpaceDE w:val="0"/>
        <w:autoSpaceDN w:val="0"/>
        <w:adjustRightInd w:val="0"/>
        <w:spacing w:before="69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Vive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</w:t>
      </w:r>
    </w:p>
    <w:p w14:paraId="7D38C8AE" w14:textId="55D94076" w:rsidR="005D5FED" w:rsidRDefault="005D5FED">
      <w:pPr>
        <w:widowControl w:val="0"/>
        <w:tabs>
          <w:tab w:val="left" w:pos="1760"/>
          <w:tab w:val="left" w:pos="3640"/>
          <w:tab w:val="left" w:pos="5520"/>
          <w:tab w:val="left" w:pos="7620"/>
          <w:tab w:val="left" w:pos="9620"/>
        </w:tabs>
        <w:autoSpaceDE w:val="0"/>
        <w:autoSpaceDN w:val="0"/>
        <w:adjustRightInd w:val="0"/>
        <w:spacing w:before="65" w:after="0" w:line="240" w:lineRule="auto"/>
        <w:ind w:left="382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Sus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padres</w:t>
      </w:r>
      <w:r>
        <w:rPr>
          <w:rFonts w:ascii="Arial" w:hAnsi="Arial" w:cs="Arial"/>
          <w:sz w:val="16"/>
          <w:szCs w:val="16"/>
        </w:rPr>
        <w:tab/>
        <w:t>Su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familia</w:t>
      </w:r>
      <w:r>
        <w:rPr>
          <w:rFonts w:ascii="Arial" w:hAnsi="Arial" w:cs="Arial"/>
          <w:sz w:val="16"/>
          <w:szCs w:val="16"/>
        </w:rPr>
        <w:tab/>
        <w:t>Parientes</w:t>
      </w:r>
      <w:r>
        <w:rPr>
          <w:rFonts w:ascii="Arial" w:hAnsi="Arial" w:cs="Arial"/>
          <w:sz w:val="16"/>
          <w:szCs w:val="16"/>
        </w:rPr>
        <w:tab/>
        <w:t>Solo</w:t>
      </w:r>
      <w:r>
        <w:rPr>
          <w:rFonts w:ascii="Arial" w:hAnsi="Arial" w:cs="Arial"/>
          <w:sz w:val="16"/>
          <w:szCs w:val="16"/>
        </w:rPr>
        <w:tab/>
        <w:t>Estatura</w:t>
      </w:r>
      <w:r>
        <w:rPr>
          <w:rFonts w:ascii="Arial" w:hAnsi="Arial" w:cs="Arial"/>
          <w:sz w:val="16"/>
          <w:szCs w:val="16"/>
        </w:rPr>
        <w:tab/>
        <w:t>Peso</w:t>
      </w:r>
    </w:p>
    <w:p w14:paraId="0677C24F" w14:textId="4FE5BF91" w:rsidR="005D5FED" w:rsidRDefault="005D5FED">
      <w:pPr>
        <w:widowControl w:val="0"/>
        <w:tabs>
          <w:tab w:val="left" w:pos="7620"/>
        </w:tabs>
        <w:autoSpaceDE w:val="0"/>
        <w:autoSpaceDN w:val="0"/>
        <w:adjustRightInd w:val="0"/>
        <w:spacing w:before="65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Personas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dependen</w:t>
      </w:r>
      <w:r>
        <w:rPr>
          <w:rFonts w:ascii="Arial" w:hAnsi="Arial" w:cs="Arial"/>
          <w:spacing w:val="-1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usted</w:t>
      </w:r>
      <w:r>
        <w:rPr>
          <w:rFonts w:ascii="Arial" w:hAnsi="Arial" w:cs="Arial"/>
          <w:sz w:val="16"/>
          <w:szCs w:val="16"/>
        </w:rPr>
        <w:tab/>
        <w:t>Estado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Civil</w:t>
      </w:r>
    </w:p>
    <w:p w14:paraId="3B66175B" w14:textId="3FD27A52" w:rsidR="005D5FED" w:rsidRDefault="005D5FED">
      <w:pPr>
        <w:widowControl w:val="0"/>
        <w:tabs>
          <w:tab w:val="left" w:pos="1760"/>
          <w:tab w:val="left" w:pos="3640"/>
          <w:tab w:val="left" w:pos="5520"/>
          <w:tab w:val="left" w:pos="7900"/>
          <w:tab w:val="left" w:pos="9240"/>
          <w:tab w:val="left" w:pos="10560"/>
        </w:tabs>
        <w:autoSpaceDE w:val="0"/>
        <w:autoSpaceDN w:val="0"/>
        <w:adjustRightInd w:val="0"/>
        <w:spacing w:before="65" w:after="0" w:line="180" w:lineRule="exact"/>
        <w:ind w:left="382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Hijos</w:t>
      </w:r>
      <w:r>
        <w:rPr>
          <w:rFonts w:ascii="Arial" w:hAnsi="Arial" w:cs="Arial"/>
          <w:position w:val="-1"/>
          <w:sz w:val="16"/>
          <w:szCs w:val="16"/>
        </w:rPr>
        <w:tab/>
        <w:t>Cónyuge</w:t>
      </w:r>
      <w:r>
        <w:rPr>
          <w:rFonts w:ascii="Arial" w:hAnsi="Arial" w:cs="Arial"/>
          <w:position w:val="-1"/>
          <w:sz w:val="16"/>
          <w:szCs w:val="16"/>
        </w:rPr>
        <w:tab/>
        <w:t>Padres</w:t>
      </w:r>
      <w:r>
        <w:rPr>
          <w:rFonts w:ascii="Arial" w:hAnsi="Arial" w:cs="Arial"/>
          <w:position w:val="-1"/>
          <w:sz w:val="16"/>
          <w:szCs w:val="16"/>
        </w:rPr>
        <w:tab/>
        <w:t>Otros</w:t>
      </w:r>
      <w:r>
        <w:rPr>
          <w:rFonts w:ascii="Arial" w:hAnsi="Arial" w:cs="Arial"/>
          <w:position w:val="-1"/>
          <w:sz w:val="16"/>
          <w:szCs w:val="16"/>
        </w:rPr>
        <w:tab/>
        <w:t>Soltero</w:t>
      </w:r>
      <w:r>
        <w:rPr>
          <w:rFonts w:ascii="Arial" w:hAnsi="Arial" w:cs="Arial"/>
          <w:position w:val="-1"/>
          <w:sz w:val="16"/>
          <w:szCs w:val="16"/>
        </w:rPr>
        <w:tab/>
        <w:t>Casado</w:t>
      </w:r>
      <w:r>
        <w:rPr>
          <w:rFonts w:ascii="Arial" w:hAnsi="Arial" w:cs="Arial"/>
          <w:position w:val="-1"/>
          <w:sz w:val="16"/>
          <w:szCs w:val="16"/>
        </w:rPr>
        <w:tab/>
        <w:t>Otro</w:t>
      </w:r>
    </w:p>
    <w:p w14:paraId="569AE2E9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" w:hAnsi="Arial" w:cs="Arial"/>
          <w:sz w:val="18"/>
          <w:szCs w:val="18"/>
        </w:rPr>
      </w:pPr>
    </w:p>
    <w:p w14:paraId="0EFFF138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5179" w:right="4937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Documentación</w:t>
      </w:r>
    </w:p>
    <w:p w14:paraId="0BD5AC64" w14:textId="392C9412" w:rsidR="005D5FED" w:rsidRDefault="0005363B">
      <w:pPr>
        <w:widowControl w:val="0"/>
        <w:tabs>
          <w:tab w:val="left" w:pos="6560"/>
        </w:tabs>
        <w:autoSpaceDE w:val="0"/>
        <w:autoSpaceDN w:val="0"/>
        <w:adjustRightInd w:val="0"/>
        <w:spacing w:before="65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4334EBF" wp14:editId="33867ABD">
                <wp:simplePos x="0" y="0"/>
                <wp:positionH relativeFrom="column">
                  <wp:posOffset>50800</wp:posOffset>
                </wp:positionH>
                <wp:positionV relativeFrom="paragraph">
                  <wp:posOffset>11996</wp:posOffset>
                </wp:positionV>
                <wp:extent cx="4067175" cy="314394"/>
                <wp:effectExtent l="0" t="0" r="9525" b="9525"/>
                <wp:wrapNone/>
                <wp:docPr id="393" name="Rectángul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143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2867B" w14:textId="077AB595" w:rsidR="0005363B" w:rsidRPr="0005363B" w:rsidRDefault="0005363B" w:rsidP="0005363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363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AOSM021111HMCMLGA9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334EBF" id="Rectángulo 393" o:spid="_x0000_s1028" style="position:absolute;left:0;text-align:left;margin-left:4pt;margin-top:.95pt;width:320.25pt;height:24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" fillcolor="white [3212]" stroked="f" strokeweight="2pt">
                <v:textbox>
                  <w:txbxContent>
                    <w:p w14:paraId="5452867B" w14:textId="077AB595" w:rsidR="0005363B" w:rsidRPr="0005363B" w:rsidRDefault="0005363B" w:rsidP="0005363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363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AOSM021111HMCMLGA9</w:t>
                      </w:r>
                    </w:p>
                  </w:txbxContent>
                </v:textbox>
              </v:rect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Clave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Única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Registro</w:t>
      </w:r>
      <w:r w:rsidR="005D5FED">
        <w:rPr>
          <w:rFonts w:ascii="Arial" w:hAnsi="Arial" w:cs="Arial"/>
          <w:spacing w:val="-6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Población</w:t>
      </w:r>
      <w:r w:rsidR="005D5FED">
        <w:rPr>
          <w:rFonts w:ascii="Arial" w:hAnsi="Arial" w:cs="Arial"/>
          <w:sz w:val="16"/>
          <w:szCs w:val="16"/>
        </w:rPr>
        <w:tab/>
        <w:t>AFORE</w:t>
      </w:r>
    </w:p>
    <w:p w14:paraId="1F4330E7" w14:textId="02D0F6B1" w:rsidR="005D5FED" w:rsidRDefault="005D5FED">
      <w:pPr>
        <w:widowControl w:val="0"/>
        <w:tabs>
          <w:tab w:val="left" w:pos="3100"/>
          <w:tab w:val="left" w:pos="6560"/>
          <w:tab w:val="left" w:pos="8980"/>
        </w:tabs>
        <w:autoSpaceDE w:val="0"/>
        <w:autoSpaceDN w:val="0"/>
        <w:adjustRightInd w:val="0"/>
        <w:spacing w:after="0" w:line="470" w:lineRule="atLeast"/>
        <w:ind w:left="114" w:right="125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Reg.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Fed.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Contribuyentes</w:t>
      </w:r>
      <w:r>
        <w:rPr>
          <w:rFonts w:ascii="Arial" w:hAnsi="Arial" w:cs="Arial"/>
          <w:sz w:val="16"/>
          <w:szCs w:val="16"/>
        </w:rPr>
        <w:tab/>
        <w:t>Numero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Seguridad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Social</w:t>
      </w:r>
      <w:r>
        <w:rPr>
          <w:rFonts w:ascii="Arial" w:hAnsi="Arial" w:cs="Arial"/>
          <w:sz w:val="16"/>
          <w:szCs w:val="16"/>
        </w:rPr>
        <w:tab/>
        <w:t>Cartilla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Servicio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Militar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No.</w:t>
      </w:r>
      <w:r>
        <w:rPr>
          <w:rFonts w:ascii="Arial" w:hAnsi="Arial" w:cs="Arial"/>
          <w:sz w:val="16"/>
          <w:szCs w:val="16"/>
        </w:rPr>
        <w:tab/>
        <w:t>Pasaporte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No. Tiene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licencia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manejo</w:t>
      </w:r>
      <w:r>
        <w:rPr>
          <w:rFonts w:ascii="Arial" w:hAnsi="Arial" w:cs="Arial"/>
          <w:sz w:val="16"/>
          <w:szCs w:val="16"/>
        </w:rPr>
        <w:tab/>
        <w:t>Clase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Número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Licencia</w:t>
      </w:r>
      <w:r>
        <w:rPr>
          <w:rFonts w:ascii="Arial" w:hAnsi="Arial" w:cs="Arial"/>
          <w:sz w:val="16"/>
          <w:szCs w:val="16"/>
        </w:rPr>
        <w:tab/>
        <w:t>Siendo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extranjero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documentos</w:t>
      </w:r>
    </w:p>
    <w:p w14:paraId="6FB7C6B6" w14:textId="1AC2CC9D" w:rsidR="005D5FED" w:rsidRDefault="0005363B">
      <w:pPr>
        <w:widowControl w:val="0"/>
        <w:tabs>
          <w:tab w:val="left" w:pos="1180"/>
          <w:tab w:val="left" w:pos="6560"/>
        </w:tabs>
        <w:autoSpaceDE w:val="0"/>
        <w:autoSpaceDN w:val="0"/>
        <w:adjustRightInd w:val="0"/>
        <w:spacing w:before="65" w:after="0" w:line="180" w:lineRule="exact"/>
        <w:ind w:left="382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CD79477" wp14:editId="41EC97D1">
                <wp:simplePos x="0" y="0"/>
                <wp:positionH relativeFrom="column">
                  <wp:posOffset>622300</wp:posOffset>
                </wp:positionH>
                <wp:positionV relativeFrom="paragraph">
                  <wp:posOffset>72390</wp:posOffset>
                </wp:positionV>
                <wp:extent cx="45719" cy="66675"/>
                <wp:effectExtent l="76200" t="38100" r="31115" b="104775"/>
                <wp:wrapNone/>
                <wp:docPr id="391" name="Forma libre: forma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29BE26" id="Forma libre: forma 391" o:spid="_x0000_s1026" style="position:absolute;margin-left:49pt;margin-top:5.7pt;width:3.6pt;height:5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IESw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858,53770;9144,60223;11430,66675;16002,49469;18288,43016;22860,36564;27431,23659;32003,17206;34289,10754;41147,6452;45719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position w:val="-1"/>
          <w:sz w:val="16"/>
          <w:szCs w:val="16"/>
        </w:rPr>
        <w:t>No</w:t>
      </w:r>
      <w:r w:rsidR="005D5FED">
        <w:rPr>
          <w:rFonts w:ascii="Arial" w:hAnsi="Arial" w:cs="Arial"/>
          <w:position w:val="-1"/>
          <w:sz w:val="16"/>
          <w:szCs w:val="16"/>
        </w:rPr>
        <w:tab/>
        <w:t>Si</w:t>
      </w:r>
      <w:r w:rsidR="005D5FED">
        <w:rPr>
          <w:rFonts w:ascii="Arial" w:hAnsi="Arial" w:cs="Arial"/>
          <w:position w:val="-1"/>
          <w:sz w:val="16"/>
          <w:szCs w:val="16"/>
        </w:rPr>
        <w:tab/>
        <w:t>le</w:t>
      </w:r>
      <w:r w:rsidR="005D5FED">
        <w:rPr>
          <w:rFonts w:ascii="Arial" w:hAnsi="Arial" w:cs="Arial"/>
          <w:spacing w:val="-1"/>
          <w:position w:val="-1"/>
          <w:sz w:val="16"/>
          <w:szCs w:val="16"/>
        </w:rPr>
        <w:t xml:space="preserve"> </w:t>
      </w:r>
      <w:r w:rsidR="005D5FED">
        <w:rPr>
          <w:rFonts w:ascii="Arial" w:hAnsi="Arial" w:cs="Arial"/>
          <w:position w:val="-1"/>
          <w:sz w:val="16"/>
          <w:szCs w:val="16"/>
        </w:rPr>
        <w:t>permiten</w:t>
      </w:r>
      <w:r w:rsidR="005D5FED">
        <w:rPr>
          <w:rFonts w:ascii="Arial" w:hAnsi="Arial" w:cs="Arial"/>
          <w:spacing w:val="-6"/>
          <w:position w:val="-1"/>
          <w:sz w:val="16"/>
          <w:szCs w:val="16"/>
        </w:rPr>
        <w:t xml:space="preserve"> </w:t>
      </w:r>
      <w:r w:rsidR="005D5FED">
        <w:rPr>
          <w:rFonts w:ascii="Arial" w:hAnsi="Arial" w:cs="Arial"/>
          <w:position w:val="-1"/>
          <w:sz w:val="16"/>
          <w:szCs w:val="16"/>
        </w:rPr>
        <w:t>trabajar</w:t>
      </w:r>
      <w:r w:rsidR="005D5FED"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 w:rsidR="005D5FED">
        <w:rPr>
          <w:rFonts w:ascii="Arial" w:hAnsi="Arial" w:cs="Arial"/>
          <w:position w:val="-1"/>
          <w:sz w:val="16"/>
          <w:szCs w:val="16"/>
        </w:rPr>
        <w:t>en</w:t>
      </w:r>
      <w:r w:rsidR="005D5FED"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 w:rsidR="005D5FED">
        <w:rPr>
          <w:rFonts w:ascii="Arial" w:hAnsi="Arial" w:cs="Arial"/>
          <w:position w:val="-1"/>
          <w:sz w:val="16"/>
          <w:szCs w:val="16"/>
        </w:rPr>
        <w:t>el</w:t>
      </w:r>
      <w:r w:rsidR="005D5FED">
        <w:rPr>
          <w:rFonts w:ascii="Arial" w:hAnsi="Arial" w:cs="Arial"/>
          <w:spacing w:val="-1"/>
          <w:position w:val="-1"/>
          <w:sz w:val="16"/>
          <w:szCs w:val="16"/>
        </w:rPr>
        <w:t xml:space="preserve"> </w:t>
      </w:r>
      <w:r w:rsidR="005D5FED">
        <w:rPr>
          <w:rFonts w:ascii="Arial" w:hAnsi="Arial" w:cs="Arial"/>
          <w:position w:val="-1"/>
          <w:sz w:val="16"/>
          <w:szCs w:val="16"/>
        </w:rPr>
        <w:t>país</w:t>
      </w:r>
    </w:p>
    <w:p w14:paraId="784F282E" w14:textId="457B9D26" w:rsidR="005D5FED" w:rsidRDefault="005D5FE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</w:p>
    <w:p w14:paraId="0FC5547D" w14:textId="7F1C92BB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4402" w:right="411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Estado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Salud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Hábitos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Personales</w:t>
      </w:r>
    </w:p>
    <w:p w14:paraId="204708EB" w14:textId="7369D734" w:rsidR="005D5FED" w:rsidRDefault="005D5FED">
      <w:pPr>
        <w:widowControl w:val="0"/>
        <w:tabs>
          <w:tab w:val="left" w:pos="4460"/>
        </w:tabs>
        <w:autoSpaceDE w:val="0"/>
        <w:autoSpaceDN w:val="0"/>
        <w:adjustRightInd w:val="0"/>
        <w:spacing w:before="37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¿Como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considera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estado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salud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actual?</w:t>
      </w:r>
      <w:r>
        <w:rPr>
          <w:rFonts w:ascii="Arial" w:hAnsi="Arial" w:cs="Arial"/>
          <w:sz w:val="16"/>
          <w:szCs w:val="16"/>
        </w:rPr>
        <w:tab/>
        <w:t>¿Padece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alguna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enfermedad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crónica?</w:t>
      </w:r>
    </w:p>
    <w:p w14:paraId="602DDA1D" w14:textId="6D0BF2F9" w:rsidR="005D5FED" w:rsidRDefault="00415EA3">
      <w:pPr>
        <w:widowControl w:val="0"/>
        <w:tabs>
          <w:tab w:val="left" w:pos="1500"/>
          <w:tab w:val="left" w:pos="2840"/>
          <w:tab w:val="left" w:pos="4720"/>
          <w:tab w:val="left" w:pos="5520"/>
        </w:tabs>
        <w:autoSpaceDE w:val="0"/>
        <w:autoSpaceDN w:val="0"/>
        <w:adjustRightInd w:val="0"/>
        <w:spacing w:before="65" w:after="0" w:line="240" w:lineRule="auto"/>
        <w:ind w:left="382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E63DE8" wp14:editId="64C65062">
                <wp:simplePos x="0" y="0"/>
                <wp:positionH relativeFrom="column">
                  <wp:posOffset>2917825</wp:posOffset>
                </wp:positionH>
                <wp:positionV relativeFrom="paragraph">
                  <wp:posOffset>86360</wp:posOffset>
                </wp:positionV>
                <wp:extent cx="45719" cy="66675"/>
                <wp:effectExtent l="76200" t="38100" r="31115" b="104775"/>
                <wp:wrapNone/>
                <wp:docPr id="394" name="Forma libre: forma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D49A7" id="Forma libre: forma 394" o:spid="_x0000_s1026" style="position:absolute;margin-left:229.75pt;margin-top:6.8pt;width:3.6pt;height: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clSw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858,53770;9144,60223;11430,66675;16002,49469;18288,43016;22860,36564;27431,23659;32003,17206;34289,10754;41147,6452;45719,0" o:connectangles="0,0,0,0,0,0,0,0,0,0,0,0"/>
              </v:shape>
            </w:pict>
          </mc:Fallback>
        </mc:AlternateContent>
      </w:r>
      <w:r w:rsidR="000536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0B6E10B" wp14:editId="31215776">
                <wp:simplePos x="0" y="0"/>
                <wp:positionH relativeFrom="column">
                  <wp:posOffset>803275</wp:posOffset>
                </wp:positionH>
                <wp:positionV relativeFrom="paragraph">
                  <wp:posOffset>67310</wp:posOffset>
                </wp:positionV>
                <wp:extent cx="45719" cy="66675"/>
                <wp:effectExtent l="76200" t="38100" r="31115" b="104775"/>
                <wp:wrapNone/>
                <wp:docPr id="392" name="Forma libre: forma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17A300" id="Forma libre: forma 392" o:spid="_x0000_s1026" style="position:absolute;margin-left:63.25pt;margin-top:5.3pt;width:3.6pt;height:5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EbSw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858,53770;9144,60223;11430,66675;16002,49469;18288,43016;22860,36564;27431,23659;32003,17206;34289,10754;41147,6452;45719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Bueno</w:t>
      </w:r>
      <w:r w:rsidR="005D5FED">
        <w:rPr>
          <w:rFonts w:ascii="Arial" w:hAnsi="Arial" w:cs="Arial"/>
          <w:sz w:val="16"/>
          <w:szCs w:val="16"/>
        </w:rPr>
        <w:tab/>
        <w:t>Regular</w:t>
      </w:r>
      <w:r w:rsidR="005D5FED">
        <w:rPr>
          <w:rFonts w:ascii="Arial" w:hAnsi="Arial" w:cs="Arial"/>
          <w:sz w:val="16"/>
          <w:szCs w:val="16"/>
        </w:rPr>
        <w:tab/>
        <w:t>Malo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(Explique)</w:t>
      </w:r>
    </w:p>
    <w:p w14:paraId="5A1573F5" w14:textId="0693BED0" w:rsidR="005D5FED" w:rsidRDefault="005D5FED">
      <w:pPr>
        <w:widowControl w:val="0"/>
        <w:tabs>
          <w:tab w:val="left" w:pos="4460"/>
          <w:tab w:val="left" w:pos="8440"/>
        </w:tabs>
        <w:autoSpaceDE w:val="0"/>
        <w:autoSpaceDN w:val="0"/>
        <w:adjustRightInd w:val="0"/>
        <w:spacing w:before="37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¿Práctica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Ud.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Algún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Deporte</w:t>
      </w:r>
      <w:proofErr w:type="gramStart"/>
      <w:r>
        <w:rPr>
          <w:rFonts w:ascii="Arial" w:hAnsi="Arial" w:cs="Arial"/>
          <w:sz w:val="16"/>
          <w:szCs w:val="16"/>
        </w:rPr>
        <w:t>?</w:t>
      </w:r>
      <w:proofErr w:type="gramEnd"/>
      <w:r>
        <w:rPr>
          <w:rFonts w:ascii="Arial" w:hAnsi="Arial" w:cs="Arial"/>
          <w:sz w:val="16"/>
          <w:szCs w:val="16"/>
        </w:rPr>
        <w:tab/>
        <w:t>¿Permanece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algún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Club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Social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Deportivo?</w:t>
      </w:r>
      <w:r>
        <w:rPr>
          <w:rFonts w:ascii="Arial" w:hAnsi="Arial" w:cs="Arial"/>
          <w:sz w:val="16"/>
          <w:szCs w:val="16"/>
        </w:rPr>
        <w:tab/>
        <w:t>¿Cuál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pasatiempo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favorito?</w:t>
      </w:r>
    </w:p>
    <w:p w14:paraId="040E6DA7" w14:textId="00C22287" w:rsidR="005D5FED" w:rsidRDefault="005D5FED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14:paraId="38914582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8245BA7" w14:textId="77777777" w:rsidR="005D5FED" w:rsidRDefault="005D5FED">
      <w:pPr>
        <w:widowControl w:val="0"/>
        <w:autoSpaceDE w:val="0"/>
        <w:autoSpaceDN w:val="0"/>
        <w:adjustRightInd w:val="0"/>
        <w:spacing w:after="0" w:line="180" w:lineRule="exact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¿Cuál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es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su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meta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en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la</w:t>
      </w:r>
      <w:r>
        <w:rPr>
          <w:rFonts w:ascii="Arial" w:hAnsi="Arial" w:cs="Arial"/>
          <w:spacing w:val="-1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vida?</w:t>
      </w:r>
    </w:p>
    <w:p w14:paraId="65DCDDD2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536BE6B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14:paraId="0033F5C0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  <w:sectPr w:rsidR="005D5FED">
          <w:type w:val="continuous"/>
          <w:pgSz w:w="12240" w:h="15840"/>
          <w:pgMar w:top="420" w:right="540" w:bottom="0" w:left="400" w:header="720" w:footer="720" w:gutter="0"/>
          <w:cols w:space="720" w:equalWidth="0">
            <w:col w:w="11300"/>
          </w:cols>
          <w:noEndnote/>
        </w:sectPr>
      </w:pPr>
    </w:p>
    <w:p w14:paraId="64678949" w14:textId="77777777" w:rsidR="005D5FED" w:rsidRDefault="005D5FED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" w:hAnsi="Arial" w:cs="Arial"/>
          <w:sz w:val="28"/>
          <w:szCs w:val="28"/>
        </w:rPr>
      </w:pPr>
    </w:p>
    <w:p w14:paraId="730A9ABF" w14:textId="3CBC9BC8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Nombre</w:t>
      </w:r>
    </w:p>
    <w:p w14:paraId="78DF88D2" w14:textId="1CF40002" w:rsidR="005D5FED" w:rsidRDefault="00415EA3">
      <w:pPr>
        <w:widowControl w:val="0"/>
        <w:autoSpaceDE w:val="0"/>
        <w:autoSpaceDN w:val="0"/>
        <w:adjustRightInd w:val="0"/>
        <w:spacing w:before="37" w:after="0" w:line="613" w:lineRule="auto"/>
        <w:ind w:left="114" w:right="1273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308B9BB" wp14:editId="748A1BA2">
                <wp:simplePos x="0" y="0"/>
                <wp:positionH relativeFrom="column">
                  <wp:posOffset>165100</wp:posOffset>
                </wp:positionH>
                <wp:positionV relativeFrom="paragraph">
                  <wp:posOffset>37465</wp:posOffset>
                </wp:positionV>
                <wp:extent cx="1914525" cy="247650"/>
                <wp:effectExtent l="0" t="0" r="0" b="0"/>
                <wp:wrapNone/>
                <wp:docPr id="433" name="Rectá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E285" w14:textId="47FFE802" w:rsidR="00415EA3" w:rsidRDefault="00415EA3" w:rsidP="00415EA3">
                            <w:pPr>
                              <w:jc w:val="center"/>
                            </w:pPr>
                            <w:r w:rsidRPr="00415EA3">
                              <w:rPr>
                                <w:color w:val="000000" w:themeColor="text1"/>
                              </w:rPr>
                              <w:t>FERNANDO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V.G</w:t>
                            </w:r>
                            <w:r>
                              <w:t>V.G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8B9BB" id="Rectángulo 433" o:spid="_x0000_s1029" style="position:absolute;left:0;text-align:left;margin-left:13pt;margin-top:2.95pt;width:150.75pt;height:19.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" filled="f" stroked="f" strokeweight="2pt">
                <v:textbox>
                  <w:txbxContent>
                    <w:p w14:paraId="6B49E285" w14:textId="47FFE802" w:rsidR="00415EA3" w:rsidRDefault="00415EA3" w:rsidP="00415EA3">
                      <w:pPr>
                        <w:jc w:val="center"/>
                      </w:pPr>
                      <w:r w:rsidRPr="00415EA3">
                        <w:rPr>
                          <w:color w:val="000000" w:themeColor="text1"/>
                        </w:rPr>
                        <w:t>FERNANDO</w:t>
                      </w:r>
                      <w:r>
                        <w:rPr>
                          <w:color w:val="000000" w:themeColor="text1"/>
                        </w:rPr>
                        <w:t xml:space="preserve"> V.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r>
                        <w:t>V.G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C9EE07B" wp14:editId="00E21BC5">
                <wp:simplePos x="0" y="0"/>
                <wp:positionH relativeFrom="column">
                  <wp:posOffset>88900</wp:posOffset>
                </wp:positionH>
                <wp:positionV relativeFrom="paragraph">
                  <wp:posOffset>380365</wp:posOffset>
                </wp:positionV>
                <wp:extent cx="1914525" cy="285750"/>
                <wp:effectExtent l="0" t="0" r="0" b="0"/>
                <wp:wrapNone/>
                <wp:docPr id="434" name="Rectángul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9037D" w14:textId="4F4ACD84" w:rsidR="00415EA3" w:rsidRPr="00415EA3" w:rsidRDefault="00415EA3" w:rsidP="00415E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5EA3">
                              <w:rPr>
                                <w:color w:val="000000" w:themeColor="text1"/>
                              </w:rPr>
                              <w:t>SANTA G.A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9EE07B" id="Rectángulo 434" o:spid="_x0000_s1030" style="position:absolute;left:0;text-align:left;margin-left:7pt;margin-top:29.95pt;width:150.75pt;height:22.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" filled="f" stroked="f" strokeweight="2pt">
                <v:textbox>
                  <w:txbxContent>
                    <w:p w14:paraId="7679037D" w14:textId="4F4ACD84" w:rsidR="00415EA3" w:rsidRPr="00415EA3" w:rsidRDefault="00415EA3" w:rsidP="00415E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5EA3">
                        <w:rPr>
                          <w:color w:val="000000" w:themeColor="text1"/>
                        </w:rPr>
                        <w:t>SANTA G.A</w:t>
                      </w:r>
                    </w:p>
                  </w:txbxContent>
                </v:textbox>
              </v:rect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Padre Madre Esposa</w:t>
      </w:r>
      <w:r w:rsidR="005D5FED">
        <w:rPr>
          <w:rFonts w:ascii="Arial" w:hAnsi="Arial" w:cs="Arial"/>
          <w:spacing w:val="-5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(o)</w:t>
      </w:r>
    </w:p>
    <w:p w14:paraId="3290CECF" w14:textId="77777777" w:rsidR="005D5FED" w:rsidRDefault="005D5FED">
      <w:pPr>
        <w:widowControl w:val="0"/>
        <w:autoSpaceDE w:val="0"/>
        <w:autoSpaceDN w:val="0"/>
        <w:adjustRightInd w:val="0"/>
        <w:spacing w:before="8" w:after="0" w:line="180" w:lineRule="exact"/>
        <w:ind w:left="114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Nombre</w:t>
      </w:r>
      <w:r>
        <w:rPr>
          <w:rFonts w:ascii="Arial" w:hAnsi="Arial" w:cs="Arial"/>
          <w:spacing w:val="-11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y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edades</w:t>
      </w:r>
      <w:r>
        <w:rPr>
          <w:rFonts w:ascii="Arial" w:hAnsi="Arial" w:cs="Arial"/>
          <w:spacing w:val="-10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los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hijos</w:t>
      </w:r>
    </w:p>
    <w:p w14:paraId="785AB20A" w14:textId="77777777" w:rsidR="005D5FED" w:rsidRDefault="005D5FED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6"/>
          <w:szCs w:val="16"/>
        </w:rPr>
        <w:br w:type="column"/>
      </w:r>
    </w:p>
    <w:p w14:paraId="4A6D177A" w14:textId="6E51600C" w:rsidR="005D5FED" w:rsidRDefault="005D5FED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Vive</w:t>
      </w:r>
      <w:r>
        <w:rPr>
          <w:rFonts w:ascii="Arial" w:hAnsi="Arial" w:cs="Arial"/>
          <w:sz w:val="16"/>
          <w:szCs w:val="16"/>
        </w:rPr>
        <w:tab/>
        <w:t>Fin</w:t>
      </w:r>
    </w:p>
    <w:p w14:paraId="562A883F" w14:textId="3A1B1F8F" w:rsidR="005D5FED" w:rsidRDefault="00415EA3">
      <w:pPr>
        <w:widowControl w:val="0"/>
        <w:autoSpaceDE w:val="0"/>
        <w:autoSpaceDN w:val="0"/>
        <w:adjustRightInd w:val="0"/>
        <w:spacing w:before="38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CAD144" wp14:editId="2FD5F844">
                <wp:simplePos x="0" y="0"/>
                <wp:positionH relativeFrom="column">
                  <wp:posOffset>480060</wp:posOffset>
                </wp:positionH>
                <wp:positionV relativeFrom="paragraph">
                  <wp:posOffset>370840</wp:posOffset>
                </wp:positionV>
                <wp:extent cx="2838450" cy="247650"/>
                <wp:effectExtent l="0" t="0" r="0" b="0"/>
                <wp:wrapNone/>
                <wp:docPr id="436" name="Rectá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FE0F" w14:textId="77777777" w:rsidR="00415EA3" w:rsidRPr="0005363B" w:rsidRDefault="00415EA3" w:rsidP="00415E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Callejacarndas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lt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mz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 colonia corralito  53420</w:t>
                            </w:r>
                          </w:p>
                          <w:p w14:paraId="075A3F39" w14:textId="77777777" w:rsidR="00415EA3" w:rsidRDefault="00415EA3" w:rsidP="00415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CAD144" id="Rectángulo 436" o:spid="_x0000_s1031" style="position:absolute;margin-left:37.8pt;margin-top:29.2pt;width:223.5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" filled="f" stroked="f" strokeweight="2pt">
                <v:textbox>
                  <w:txbxContent>
                    <w:p w14:paraId="2577FE0F" w14:textId="77777777" w:rsidR="00415EA3" w:rsidRPr="0005363B" w:rsidRDefault="00415EA3" w:rsidP="00415EA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5363B">
                        <w:rPr>
                          <w:color w:val="000000" w:themeColor="text1"/>
                        </w:rPr>
                        <w:t>Callejacarndas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lt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11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mz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5363B">
                        <w:rPr>
                          <w:color w:val="000000" w:themeColor="text1"/>
                        </w:rPr>
                        <w:t>11  colonia</w:t>
                      </w:r>
                      <w:proofErr w:type="gramEnd"/>
                      <w:r w:rsidRPr="0005363B">
                        <w:rPr>
                          <w:color w:val="000000" w:themeColor="text1"/>
                        </w:rPr>
                        <w:t xml:space="preserve"> corralito  53420</w:t>
                      </w:r>
                    </w:p>
                    <w:p w14:paraId="075A3F39" w14:textId="77777777" w:rsidR="00415EA3" w:rsidRDefault="00415EA3" w:rsidP="00415E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E5A77D5" wp14:editId="540585FA">
                <wp:simplePos x="0" y="0"/>
                <wp:positionH relativeFrom="column">
                  <wp:posOffset>480060</wp:posOffset>
                </wp:positionH>
                <wp:positionV relativeFrom="paragraph">
                  <wp:posOffset>27940</wp:posOffset>
                </wp:positionV>
                <wp:extent cx="2781300" cy="247650"/>
                <wp:effectExtent l="0" t="0" r="0" b="0"/>
                <wp:wrapNone/>
                <wp:docPr id="435" name="Rectá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0C1CC" w14:textId="77777777" w:rsidR="00415EA3" w:rsidRPr="0005363B" w:rsidRDefault="00415EA3" w:rsidP="00415E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Callejacarndas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lt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</w:t>
                            </w:r>
                            <w:proofErr w:type="spellStart"/>
                            <w:r w:rsidRPr="0005363B">
                              <w:rPr>
                                <w:color w:val="000000" w:themeColor="text1"/>
                              </w:rPr>
                              <w:t>mz</w:t>
                            </w:r>
                            <w:proofErr w:type="spellEnd"/>
                            <w:r w:rsidRPr="0005363B">
                              <w:rPr>
                                <w:color w:val="000000" w:themeColor="text1"/>
                              </w:rPr>
                              <w:t xml:space="preserve"> 11  colonia corralito  53420</w:t>
                            </w:r>
                          </w:p>
                          <w:p w14:paraId="55779C0E" w14:textId="77777777" w:rsidR="00415EA3" w:rsidRDefault="00415EA3" w:rsidP="00415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5A77D5" id="Rectángulo 435" o:spid="_x0000_s1032" style="position:absolute;margin-left:37.8pt;margin-top:2.2pt;width:219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" filled="f" stroked="f" strokeweight="2pt">
                <v:textbox>
                  <w:txbxContent>
                    <w:p w14:paraId="7CE0C1CC" w14:textId="77777777" w:rsidR="00415EA3" w:rsidRPr="0005363B" w:rsidRDefault="00415EA3" w:rsidP="00415EA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5363B">
                        <w:rPr>
                          <w:color w:val="000000" w:themeColor="text1"/>
                        </w:rPr>
                        <w:t>Callejacarndas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lt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11 </w:t>
                      </w:r>
                      <w:proofErr w:type="spellStart"/>
                      <w:r w:rsidRPr="0005363B">
                        <w:rPr>
                          <w:color w:val="000000" w:themeColor="text1"/>
                        </w:rPr>
                        <w:t>mz</w:t>
                      </w:r>
                      <w:proofErr w:type="spellEnd"/>
                      <w:r w:rsidRPr="0005363B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5363B">
                        <w:rPr>
                          <w:color w:val="000000" w:themeColor="text1"/>
                        </w:rPr>
                        <w:t>11  colonia</w:t>
                      </w:r>
                      <w:proofErr w:type="gramEnd"/>
                      <w:r w:rsidRPr="0005363B">
                        <w:rPr>
                          <w:color w:val="000000" w:themeColor="text1"/>
                        </w:rPr>
                        <w:t xml:space="preserve"> corralito  53420</w:t>
                      </w:r>
                    </w:p>
                    <w:p w14:paraId="55779C0E" w14:textId="77777777" w:rsidR="00415EA3" w:rsidRDefault="00415EA3" w:rsidP="00415E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br w:type="column"/>
      </w:r>
      <w:r w:rsidR="005D5FED">
        <w:rPr>
          <w:rFonts w:ascii="Arial" w:hAnsi="Arial" w:cs="Arial"/>
          <w:sz w:val="16"/>
          <w:szCs w:val="16"/>
        </w:rPr>
        <w:lastRenderedPageBreak/>
        <w:t>Datos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Familiares</w:t>
      </w:r>
    </w:p>
    <w:p w14:paraId="38B9CC6D" w14:textId="77777777" w:rsidR="005D5FED" w:rsidRDefault="005D5FED">
      <w:pPr>
        <w:widowControl w:val="0"/>
        <w:tabs>
          <w:tab w:val="left" w:pos="4220"/>
        </w:tabs>
        <w:autoSpaceDE w:val="0"/>
        <w:autoSpaceDN w:val="0"/>
        <w:adjustRightInd w:val="0"/>
        <w:spacing w:before="65" w:after="0" w:line="240" w:lineRule="auto"/>
        <w:ind w:left="547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Domicilio</w:t>
      </w:r>
      <w:r>
        <w:rPr>
          <w:rFonts w:ascii="Arial" w:hAnsi="Arial" w:cs="Arial"/>
          <w:sz w:val="16"/>
          <w:szCs w:val="16"/>
        </w:rPr>
        <w:tab/>
        <w:t>Ocupación</w:t>
      </w:r>
    </w:p>
    <w:p w14:paraId="4AE44EE2" w14:textId="77777777" w:rsidR="005D5FED" w:rsidRDefault="005D5FED">
      <w:pPr>
        <w:widowControl w:val="0"/>
        <w:tabs>
          <w:tab w:val="left" w:pos="4220"/>
        </w:tabs>
        <w:autoSpaceDE w:val="0"/>
        <w:autoSpaceDN w:val="0"/>
        <w:adjustRightInd w:val="0"/>
        <w:spacing w:before="65" w:after="0" w:line="240" w:lineRule="auto"/>
        <w:ind w:left="547" w:right="-20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540" w:bottom="0" w:left="400" w:header="720" w:footer="720" w:gutter="0"/>
          <w:cols w:num="3" w:space="720" w:equalWidth="0">
            <w:col w:w="2201" w:space="918"/>
            <w:col w:w="758" w:space="1292"/>
            <w:col w:w="6131"/>
          </w:cols>
          <w:noEndnote/>
        </w:sectPr>
      </w:pPr>
    </w:p>
    <w:p w14:paraId="33B31369" w14:textId="0E46860E" w:rsidR="005D5FED" w:rsidRDefault="00B74C9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6407D198" wp14:editId="5013E419">
                <wp:simplePos x="0" y="0"/>
                <wp:positionH relativeFrom="page">
                  <wp:posOffset>243205</wp:posOffset>
                </wp:positionH>
                <wp:positionV relativeFrom="page">
                  <wp:posOffset>262890</wp:posOffset>
                </wp:positionV>
                <wp:extent cx="7319010" cy="9549130"/>
                <wp:effectExtent l="0" t="0" r="15240" b="13970"/>
                <wp:wrapNone/>
                <wp:docPr id="1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9549130"/>
                          <a:chOff x="403" y="436"/>
                          <a:chExt cx="11486" cy="14996"/>
                        </a:xfrm>
                      </wpg:grpSpPr>
                      <wps:wsp>
                        <wps:cNvPr id="170" name="Rectangle 4"/>
                        <wps:cNvSpPr>
                          <a:spLocks/>
                        </wps:cNvSpPr>
                        <wps:spPr bwMode="auto">
                          <a:xfrm>
                            <a:off x="403" y="455"/>
                            <a:ext cx="6201" cy="5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5"/>
                        <wps:cNvSpPr>
                          <a:spLocks/>
                        </wps:cNvSpPr>
                        <wps:spPr bwMode="auto">
                          <a:xfrm>
                            <a:off x="444" y="955"/>
                            <a:ext cx="0" cy="1848"/>
                          </a:xfrm>
                          <a:custGeom>
                            <a:avLst/>
                            <a:gdLst>
                              <a:gd name="T0" fmla="*/ 0 h 1848"/>
                              <a:gd name="T1" fmla="*/ 1847 h 18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48">
                                <a:moveTo>
                                  <a:pt x="0" y="0"/>
                                </a:moveTo>
                                <a:lnTo>
                                  <a:pt x="0" y="1847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6"/>
                        <wps:cNvSpPr>
                          <a:spLocks/>
                        </wps:cNvSpPr>
                        <wps:spPr bwMode="auto">
                          <a:xfrm>
                            <a:off x="11834" y="45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7"/>
                        <wps:cNvSpPr>
                          <a:spLocks/>
                        </wps:cNvSpPr>
                        <wps:spPr bwMode="auto">
                          <a:xfrm>
                            <a:off x="403" y="2798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8"/>
                        <wps:cNvSpPr>
                          <a:spLocks/>
                        </wps:cNvSpPr>
                        <wps:spPr bwMode="auto">
                          <a:xfrm>
                            <a:off x="403" y="2956"/>
                            <a:ext cx="11472" cy="2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9"/>
                        <wps:cNvSpPr>
                          <a:spLocks/>
                        </wps:cNvSpPr>
                        <wps:spPr bwMode="auto">
                          <a:xfrm>
                            <a:off x="444" y="3206"/>
                            <a:ext cx="0" cy="2501"/>
                          </a:xfrm>
                          <a:custGeom>
                            <a:avLst/>
                            <a:gdLst>
                              <a:gd name="T0" fmla="*/ 0 h 2501"/>
                              <a:gd name="T1" fmla="*/ 2500 h 25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1">
                                <a:moveTo>
                                  <a:pt x="0" y="0"/>
                                </a:moveTo>
                                <a:lnTo>
                                  <a:pt x="0" y="2500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0"/>
                        <wps:cNvSpPr>
                          <a:spLocks/>
                        </wps:cNvSpPr>
                        <wps:spPr bwMode="auto">
                          <a:xfrm>
                            <a:off x="11834" y="3206"/>
                            <a:ext cx="0" cy="2501"/>
                          </a:xfrm>
                          <a:custGeom>
                            <a:avLst/>
                            <a:gdLst>
                              <a:gd name="T0" fmla="*/ 0 h 2501"/>
                              <a:gd name="T1" fmla="*/ 2500 h 25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1">
                                <a:moveTo>
                                  <a:pt x="0" y="0"/>
                                </a:moveTo>
                                <a:lnTo>
                                  <a:pt x="0" y="2500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1"/>
                        <wps:cNvSpPr>
                          <a:spLocks/>
                        </wps:cNvSpPr>
                        <wps:spPr bwMode="auto">
                          <a:xfrm>
                            <a:off x="403" y="5702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2"/>
                        <wps:cNvSpPr>
                          <a:spLocks/>
                        </wps:cNvSpPr>
                        <wps:spPr bwMode="auto">
                          <a:xfrm>
                            <a:off x="403" y="5860"/>
                            <a:ext cx="11472" cy="2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3"/>
                        <wps:cNvSpPr>
                          <a:spLocks/>
                        </wps:cNvSpPr>
                        <wps:spPr bwMode="auto">
                          <a:xfrm>
                            <a:off x="444" y="6110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4"/>
                        <wps:cNvSpPr>
                          <a:spLocks/>
                        </wps:cNvSpPr>
                        <wps:spPr bwMode="auto">
                          <a:xfrm>
                            <a:off x="11834" y="6110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5"/>
                        <wps:cNvSpPr>
                          <a:spLocks/>
                        </wps:cNvSpPr>
                        <wps:spPr bwMode="auto">
                          <a:xfrm>
                            <a:off x="403" y="7550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6"/>
                        <wps:cNvSpPr>
                          <a:spLocks/>
                        </wps:cNvSpPr>
                        <wps:spPr bwMode="auto">
                          <a:xfrm>
                            <a:off x="403" y="7708"/>
                            <a:ext cx="11472" cy="2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7"/>
                        <wps:cNvSpPr>
                          <a:spLocks/>
                        </wps:cNvSpPr>
                        <wps:spPr bwMode="auto">
                          <a:xfrm>
                            <a:off x="444" y="7929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8"/>
                        <wps:cNvSpPr>
                          <a:spLocks/>
                        </wps:cNvSpPr>
                        <wps:spPr bwMode="auto">
                          <a:xfrm>
                            <a:off x="11834" y="7929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9"/>
                        <wps:cNvSpPr>
                          <a:spLocks/>
                        </wps:cNvSpPr>
                        <wps:spPr bwMode="auto">
                          <a:xfrm>
                            <a:off x="403" y="9369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0"/>
                        <wps:cNvSpPr>
                          <a:spLocks/>
                        </wps:cNvSpPr>
                        <wps:spPr bwMode="auto">
                          <a:xfrm>
                            <a:off x="403" y="9528"/>
                            <a:ext cx="11472" cy="2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1"/>
                        <wps:cNvSpPr>
                          <a:spLocks/>
                        </wps:cNvSpPr>
                        <wps:spPr bwMode="auto">
                          <a:xfrm>
                            <a:off x="444" y="9748"/>
                            <a:ext cx="0" cy="2136"/>
                          </a:xfrm>
                          <a:custGeom>
                            <a:avLst/>
                            <a:gdLst>
                              <a:gd name="T0" fmla="*/ 0 h 2136"/>
                              <a:gd name="T1" fmla="*/ 2136 h 213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36">
                                <a:moveTo>
                                  <a:pt x="0" y="0"/>
                                </a:moveTo>
                                <a:lnTo>
                                  <a:pt x="0" y="2136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2"/>
                        <wps:cNvSpPr>
                          <a:spLocks/>
                        </wps:cNvSpPr>
                        <wps:spPr bwMode="auto">
                          <a:xfrm>
                            <a:off x="11834" y="9748"/>
                            <a:ext cx="0" cy="2136"/>
                          </a:xfrm>
                          <a:custGeom>
                            <a:avLst/>
                            <a:gdLst>
                              <a:gd name="T0" fmla="*/ 0 h 2136"/>
                              <a:gd name="T1" fmla="*/ 2136 h 213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36">
                                <a:moveTo>
                                  <a:pt x="0" y="0"/>
                                </a:moveTo>
                                <a:lnTo>
                                  <a:pt x="0" y="2136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3"/>
                        <wps:cNvSpPr>
                          <a:spLocks/>
                        </wps:cNvSpPr>
                        <wps:spPr bwMode="auto">
                          <a:xfrm>
                            <a:off x="403" y="11880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4"/>
                        <wps:cNvSpPr>
                          <a:spLocks/>
                        </wps:cNvSpPr>
                        <wps:spPr bwMode="auto">
                          <a:xfrm>
                            <a:off x="403" y="12038"/>
                            <a:ext cx="11472" cy="2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5"/>
                        <wps:cNvSpPr>
                          <a:spLocks/>
                        </wps:cNvSpPr>
                        <wps:spPr bwMode="auto">
                          <a:xfrm>
                            <a:off x="444" y="12259"/>
                            <a:ext cx="0" cy="3072"/>
                          </a:xfrm>
                          <a:custGeom>
                            <a:avLst/>
                            <a:gdLst>
                              <a:gd name="T0" fmla="*/ 0 h 3072"/>
                              <a:gd name="T1" fmla="*/ 3071 h 30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2">
                                <a:moveTo>
                                  <a:pt x="0" y="0"/>
                                </a:moveTo>
                                <a:lnTo>
                                  <a:pt x="0" y="3071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6"/>
                        <wps:cNvSpPr>
                          <a:spLocks/>
                        </wps:cNvSpPr>
                        <wps:spPr bwMode="auto">
                          <a:xfrm>
                            <a:off x="11834" y="12259"/>
                            <a:ext cx="0" cy="3072"/>
                          </a:xfrm>
                          <a:custGeom>
                            <a:avLst/>
                            <a:gdLst>
                              <a:gd name="T0" fmla="*/ 0 h 3072"/>
                              <a:gd name="T1" fmla="*/ 3071 h 30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2">
                                <a:moveTo>
                                  <a:pt x="0" y="0"/>
                                </a:moveTo>
                                <a:lnTo>
                                  <a:pt x="0" y="3071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7"/>
                        <wps:cNvSpPr>
                          <a:spLocks/>
                        </wps:cNvSpPr>
                        <wps:spPr bwMode="auto">
                          <a:xfrm>
                            <a:off x="403" y="15326"/>
                            <a:ext cx="11472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8"/>
                        <wps:cNvSpPr>
                          <a:spLocks/>
                        </wps:cNvSpPr>
                        <wps:spPr bwMode="auto">
                          <a:xfrm>
                            <a:off x="403" y="436"/>
                            <a:ext cx="0" cy="14996"/>
                          </a:xfrm>
                          <a:custGeom>
                            <a:avLst/>
                            <a:gdLst>
                              <a:gd name="T0" fmla="*/ 0 h 14996"/>
                              <a:gd name="T1" fmla="*/ 14995 h 14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996">
                                <a:moveTo>
                                  <a:pt x="0" y="0"/>
                                </a:moveTo>
                                <a:lnTo>
                                  <a:pt x="0" y="14995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9"/>
                        <wps:cNvSpPr>
                          <a:spLocks/>
                        </wps:cNvSpPr>
                        <wps:spPr bwMode="auto">
                          <a:xfrm>
                            <a:off x="11870" y="475"/>
                            <a:ext cx="0" cy="2429"/>
                          </a:xfrm>
                          <a:custGeom>
                            <a:avLst/>
                            <a:gdLst>
                              <a:gd name="T0" fmla="*/ 0 h 2429"/>
                              <a:gd name="T1" fmla="*/ 2428 h 242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29">
                                <a:moveTo>
                                  <a:pt x="0" y="0"/>
                                </a:moveTo>
                                <a:lnTo>
                                  <a:pt x="0" y="2428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30"/>
                        <wps:cNvSpPr>
                          <a:spLocks/>
                        </wps:cNvSpPr>
                        <wps:spPr bwMode="auto">
                          <a:xfrm>
                            <a:off x="9998" y="3215"/>
                            <a:ext cx="0" cy="500"/>
                          </a:xfrm>
                          <a:custGeom>
                            <a:avLst/>
                            <a:gdLst>
                              <a:gd name="T0" fmla="*/ 0 h 500"/>
                              <a:gd name="T1" fmla="*/ 499 h 5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00">
                                <a:moveTo>
                                  <a:pt x="0" y="0"/>
                                </a:move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31"/>
                        <wps:cNvSpPr>
                          <a:spLocks/>
                        </wps:cNvSpPr>
                        <wps:spPr bwMode="auto">
                          <a:xfrm>
                            <a:off x="489" y="4204"/>
                            <a:ext cx="7527" cy="0"/>
                          </a:xfrm>
                          <a:custGeom>
                            <a:avLst/>
                            <a:gdLst>
                              <a:gd name="T0" fmla="*/ 0 w 7527"/>
                              <a:gd name="T1" fmla="*/ 7526 w 752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527">
                                <a:moveTo>
                                  <a:pt x="0" y="0"/>
                                </a:moveTo>
                                <a:lnTo>
                                  <a:pt x="7526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32"/>
                        <wps:cNvSpPr>
                          <a:spLocks/>
                        </wps:cNvSpPr>
                        <wps:spPr bwMode="auto">
                          <a:xfrm>
                            <a:off x="489" y="4953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33"/>
                        <wps:cNvSpPr>
                          <a:spLocks/>
                        </wps:cNvSpPr>
                        <wps:spPr bwMode="auto">
                          <a:xfrm>
                            <a:off x="748" y="4963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34"/>
                        <wps:cNvSpPr>
                          <a:spLocks/>
                        </wps:cNvSpPr>
                        <wps:spPr bwMode="auto">
                          <a:xfrm>
                            <a:off x="489" y="545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35"/>
                        <wps:cNvSpPr>
                          <a:spLocks/>
                        </wps:cNvSpPr>
                        <wps:spPr bwMode="auto">
                          <a:xfrm>
                            <a:off x="8275" y="2577"/>
                            <a:ext cx="0" cy="226"/>
                          </a:xfrm>
                          <a:custGeom>
                            <a:avLst/>
                            <a:gdLst>
                              <a:gd name="T0" fmla="*/ 0 h 226"/>
                              <a:gd name="T1" fmla="*/ 225 h 2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6">
                                <a:moveTo>
                                  <a:pt x="0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36"/>
                        <wps:cNvSpPr>
                          <a:spLocks/>
                        </wps:cNvSpPr>
                        <wps:spPr bwMode="auto">
                          <a:xfrm>
                            <a:off x="11870" y="2975"/>
                            <a:ext cx="0" cy="2833"/>
                          </a:xfrm>
                          <a:custGeom>
                            <a:avLst/>
                            <a:gdLst>
                              <a:gd name="T0" fmla="*/ 0 h 2833"/>
                              <a:gd name="T1" fmla="*/ 2832 h 28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33">
                                <a:moveTo>
                                  <a:pt x="0" y="0"/>
                                </a:moveTo>
                                <a:lnTo>
                                  <a:pt x="0" y="2832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37"/>
                        <wps:cNvSpPr>
                          <a:spLocks/>
                        </wps:cNvSpPr>
                        <wps:spPr bwMode="auto">
                          <a:xfrm>
                            <a:off x="479" y="3196"/>
                            <a:ext cx="0" cy="2516"/>
                          </a:xfrm>
                          <a:custGeom>
                            <a:avLst/>
                            <a:gdLst>
                              <a:gd name="T0" fmla="*/ 0 h 2516"/>
                              <a:gd name="T1" fmla="*/ 2515 h 25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6">
                                <a:moveTo>
                                  <a:pt x="0" y="0"/>
                                </a:moveTo>
                                <a:lnTo>
                                  <a:pt x="0" y="251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38"/>
                        <wps:cNvSpPr>
                          <a:spLocks/>
                        </wps:cNvSpPr>
                        <wps:spPr bwMode="auto">
                          <a:xfrm>
                            <a:off x="11793" y="3216"/>
                            <a:ext cx="0" cy="2496"/>
                          </a:xfrm>
                          <a:custGeom>
                            <a:avLst/>
                            <a:gdLst>
                              <a:gd name="T0" fmla="*/ 0 h 2496"/>
                              <a:gd name="T1" fmla="*/ 2495 h 24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6">
                                <a:moveTo>
                                  <a:pt x="0" y="0"/>
                                </a:moveTo>
                                <a:lnTo>
                                  <a:pt x="0" y="249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39"/>
                        <wps:cNvSpPr>
                          <a:spLocks/>
                        </wps:cNvSpPr>
                        <wps:spPr bwMode="auto">
                          <a:xfrm>
                            <a:off x="1881" y="545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0"/>
                        <wps:cNvSpPr>
                          <a:spLocks/>
                        </wps:cNvSpPr>
                        <wps:spPr bwMode="auto">
                          <a:xfrm>
                            <a:off x="1871" y="54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1"/>
                        <wps:cNvSpPr>
                          <a:spLocks/>
                        </wps:cNvSpPr>
                        <wps:spPr bwMode="auto">
                          <a:xfrm>
                            <a:off x="2140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2"/>
                        <wps:cNvSpPr>
                          <a:spLocks/>
                        </wps:cNvSpPr>
                        <wps:spPr bwMode="auto">
                          <a:xfrm>
                            <a:off x="3763" y="545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3"/>
                        <wps:cNvSpPr>
                          <a:spLocks/>
                        </wps:cNvSpPr>
                        <wps:spPr bwMode="auto">
                          <a:xfrm>
                            <a:off x="3753" y="54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4"/>
                        <wps:cNvSpPr>
                          <a:spLocks/>
                        </wps:cNvSpPr>
                        <wps:spPr bwMode="auto">
                          <a:xfrm>
                            <a:off x="4022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5"/>
                        <wps:cNvSpPr>
                          <a:spLocks/>
                        </wps:cNvSpPr>
                        <wps:spPr bwMode="auto">
                          <a:xfrm>
                            <a:off x="5644" y="545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6"/>
                        <wps:cNvSpPr>
                          <a:spLocks/>
                        </wps:cNvSpPr>
                        <wps:spPr bwMode="auto">
                          <a:xfrm>
                            <a:off x="5635" y="54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7"/>
                        <wps:cNvSpPr>
                          <a:spLocks/>
                        </wps:cNvSpPr>
                        <wps:spPr bwMode="auto">
                          <a:xfrm>
                            <a:off x="5903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"/>
                        <wps:cNvSpPr>
                          <a:spLocks/>
                        </wps:cNvSpPr>
                        <wps:spPr bwMode="auto">
                          <a:xfrm>
                            <a:off x="9360" y="5452"/>
                            <a:ext cx="268" cy="0"/>
                          </a:xfrm>
                          <a:custGeom>
                            <a:avLst/>
                            <a:gdLst>
                              <a:gd name="T0" fmla="*/ 0 w 268"/>
                              <a:gd name="T1" fmla="*/ 268 w 2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8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9"/>
                        <wps:cNvSpPr>
                          <a:spLocks/>
                        </wps:cNvSpPr>
                        <wps:spPr bwMode="auto">
                          <a:xfrm>
                            <a:off x="9350" y="54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50"/>
                        <wps:cNvSpPr>
                          <a:spLocks/>
                        </wps:cNvSpPr>
                        <wps:spPr bwMode="auto">
                          <a:xfrm>
                            <a:off x="748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1"/>
                        <wps:cNvSpPr>
                          <a:spLocks/>
                        </wps:cNvSpPr>
                        <wps:spPr bwMode="auto">
                          <a:xfrm>
                            <a:off x="489" y="7300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2"/>
                        <wps:cNvSpPr>
                          <a:spLocks/>
                        </wps:cNvSpPr>
                        <wps:spPr bwMode="auto">
                          <a:xfrm>
                            <a:off x="11870" y="5880"/>
                            <a:ext cx="0" cy="1776"/>
                          </a:xfrm>
                          <a:custGeom>
                            <a:avLst/>
                            <a:gdLst>
                              <a:gd name="T0" fmla="*/ 0 h 1776"/>
                              <a:gd name="T1" fmla="*/ 1776 h 17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76">
                                <a:moveTo>
                                  <a:pt x="0" y="0"/>
                                </a:moveTo>
                                <a:lnTo>
                                  <a:pt x="0" y="1776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53"/>
                        <wps:cNvSpPr>
                          <a:spLocks/>
                        </wps:cNvSpPr>
                        <wps:spPr bwMode="auto">
                          <a:xfrm>
                            <a:off x="479" y="6100"/>
                            <a:ext cx="0" cy="1460"/>
                          </a:xfrm>
                          <a:custGeom>
                            <a:avLst/>
                            <a:gdLst>
                              <a:gd name="T0" fmla="*/ 0 h 1460"/>
                              <a:gd name="T1" fmla="*/ 1459 h 14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60">
                                <a:moveTo>
                                  <a:pt x="0" y="0"/>
                                </a:moveTo>
                                <a:lnTo>
                                  <a:pt x="0" y="145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4"/>
                        <wps:cNvSpPr>
                          <a:spLocks/>
                        </wps:cNvSpPr>
                        <wps:spPr bwMode="auto">
                          <a:xfrm>
                            <a:off x="11793" y="6120"/>
                            <a:ext cx="0" cy="1440"/>
                          </a:xfrm>
                          <a:custGeom>
                            <a:avLst/>
                            <a:gdLst>
                              <a:gd name="T0" fmla="*/ 0 h 1440"/>
                              <a:gd name="T1" fmla="*/ 1440 h 14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55"/>
                        <wps:cNvSpPr>
                          <a:spLocks/>
                        </wps:cNvSpPr>
                        <wps:spPr bwMode="auto">
                          <a:xfrm>
                            <a:off x="748" y="7310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56"/>
                        <wps:cNvSpPr>
                          <a:spLocks/>
                        </wps:cNvSpPr>
                        <wps:spPr bwMode="auto">
                          <a:xfrm>
                            <a:off x="489" y="8150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57"/>
                        <wps:cNvSpPr>
                          <a:spLocks/>
                        </wps:cNvSpPr>
                        <wps:spPr bwMode="auto">
                          <a:xfrm>
                            <a:off x="1555" y="7310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58"/>
                        <wps:cNvSpPr>
                          <a:spLocks/>
                        </wps:cNvSpPr>
                        <wps:spPr bwMode="auto">
                          <a:xfrm>
                            <a:off x="11870" y="7728"/>
                            <a:ext cx="0" cy="1747"/>
                          </a:xfrm>
                          <a:custGeom>
                            <a:avLst/>
                            <a:gdLst>
                              <a:gd name="T0" fmla="*/ 0 h 1747"/>
                              <a:gd name="T1" fmla="*/ 1747 h 1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47">
                                <a:moveTo>
                                  <a:pt x="0" y="0"/>
                                </a:moveTo>
                                <a:lnTo>
                                  <a:pt x="0" y="1747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59"/>
                        <wps:cNvSpPr>
                          <a:spLocks/>
                        </wps:cNvSpPr>
                        <wps:spPr bwMode="auto">
                          <a:xfrm>
                            <a:off x="479" y="7920"/>
                            <a:ext cx="0" cy="1459"/>
                          </a:xfrm>
                          <a:custGeom>
                            <a:avLst/>
                            <a:gdLst>
                              <a:gd name="T0" fmla="*/ 0 h 1459"/>
                              <a:gd name="T1" fmla="*/ 1459 h 14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59">
                                <a:moveTo>
                                  <a:pt x="0" y="0"/>
                                </a:moveTo>
                                <a:lnTo>
                                  <a:pt x="0" y="145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60"/>
                        <wps:cNvSpPr>
                          <a:spLocks/>
                        </wps:cNvSpPr>
                        <wps:spPr bwMode="auto">
                          <a:xfrm>
                            <a:off x="11793" y="7939"/>
                            <a:ext cx="0" cy="1440"/>
                          </a:xfrm>
                          <a:custGeom>
                            <a:avLst/>
                            <a:gdLst>
                              <a:gd name="T0" fmla="*/ 0 h 1440"/>
                              <a:gd name="T1" fmla="*/ 1440 h 14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61"/>
                        <wps:cNvSpPr>
                          <a:spLocks/>
                        </wps:cNvSpPr>
                        <wps:spPr bwMode="auto">
                          <a:xfrm>
                            <a:off x="11870" y="9547"/>
                            <a:ext cx="0" cy="2438"/>
                          </a:xfrm>
                          <a:custGeom>
                            <a:avLst/>
                            <a:gdLst>
                              <a:gd name="T0" fmla="*/ 0 h 2438"/>
                              <a:gd name="T1" fmla="*/ 2438 h 24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38">
                                <a:moveTo>
                                  <a:pt x="0" y="0"/>
                                </a:moveTo>
                                <a:lnTo>
                                  <a:pt x="0" y="2438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62"/>
                        <wps:cNvSpPr>
                          <a:spLocks/>
                        </wps:cNvSpPr>
                        <wps:spPr bwMode="auto">
                          <a:xfrm>
                            <a:off x="479" y="9739"/>
                            <a:ext cx="0" cy="2150"/>
                          </a:xfrm>
                          <a:custGeom>
                            <a:avLst/>
                            <a:gdLst>
                              <a:gd name="T0" fmla="*/ 0 h 2150"/>
                              <a:gd name="T1" fmla="*/ 2150 h 2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50">
                                <a:moveTo>
                                  <a:pt x="0" y="0"/>
                                </a:moveTo>
                                <a:lnTo>
                                  <a:pt x="0" y="215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63"/>
                        <wps:cNvSpPr>
                          <a:spLocks/>
                        </wps:cNvSpPr>
                        <wps:spPr bwMode="auto">
                          <a:xfrm>
                            <a:off x="8016" y="5452"/>
                            <a:ext cx="268" cy="0"/>
                          </a:xfrm>
                          <a:custGeom>
                            <a:avLst/>
                            <a:gdLst>
                              <a:gd name="T0" fmla="*/ 0 w 268"/>
                              <a:gd name="T1" fmla="*/ 268 w 2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8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64"/>
                        <wps:cNvSpPr>
                          <a:spLocks/>
                        </wps:cNvSpPr>
                        <wps:spPr bwMode="auto">
                          <a:xfrm>
                            <a:off x="8006" y="3715"/>
                            <a:ext cx="0" cy="1997"/>
                          </a:xfrm>
                          <a:custGeom>
                            <a:avLst/>
                            <a:gdLst>
                              <a:gd name="T0" fmla="*/ 0 h 1997"/>
                              <a:gd name="T1" fmla="*/ 1996 h 199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7">
                                <a:moveTo>
                                  <a:pt x="0" y="0"/>
                                </a:moveTo>
                                <a:lnTo>
                                  <a:pt x="0" y="1996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65"/>
                        <wps:cNvSpPr>
                          <a:spLocks/>
                        </wps:cNvSpPr>
                        <wps:spPr bwMode="auto">
                          <a:xfrm>
                            <a:off x="9619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66"/>
                        <wps:cNvSpPr>
                          <a:spLocks/>
                        </wps:cNvSpPr>
                        <wps:spPr bwMode="auto">
                          <a:xfrm>
                            <a:off x="11793" y="9758"/>
                            <a:ext cx="0" cy="2131"/>
                          </a:xfrm>
                          <a:custGeom>
                            <a:avLst/>
                            <a:gdLst>
                              <a:gd name="T0" fmla="*/ 0 h 2131"/>
                              <a:gd name="T1" fmla="*/ 2131 h 213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31">
                                <a:moveTo>
                                  <a:pt x="0" y="0"/>
                                </a:moveTo>
                                <a:lnTo>
                                  <a:pt x="0" y="213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67"/>
                        <wps:cNvSpPr>
                          <a:spLocks/>
                        </wps:cNvSpPr>
                        <wps:spPr bwMode="auto">
                          <a:xfrm>
                            <a:off x="6600" y="475"/>
                            <a:ext cx="0" cy="2390"/>
                          </a:xfrm>
                          <a:custGeom>
                            <a:avLst/>
                            <a:gdLst>
                              <a:gd name="T0" fmla="*/ 0 h 2390"/>
                              <a:gd name="T1" fmla="*/ 2390 h 23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90">
                                <a:moveTo>
                                  <a:pt x="0" y="0"/>
                                </a:moveTo>
                                <a:lnTo>
                                  <a:pt x="0" y="239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68"/>
                        <wps:cNvSpPr>
                          <a:spLocks/>
                        </wps:cNvSpPr>
                        <wps:spPr bwMode="auto">
                          <a:xfrm>
                            <a:off x="9081" y="475"/>
                            <a:ext cx="0" cy="2390"/>
                          </a:xfrm>
                          <a:custGeom>
                            <a:avLst/>
                            <a:gdLst>
                              <a:gd name="T0" fmla="*/ 0 h 2390"/>
                              <a:gd name="T1" fmla="*/ 2390 h 23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90">
                                <a:moveTo>
                                  <a:pt x="0" y="0"/>
                                </a:moveTo>
                                <a:lnTo>
                                  <a:pt x="0" y="239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69"/>
                        <wps:cNvSpPr>
                          <a:spLocks/>
                        </wps:cNvSpPr>
                        <wps:spPr bwMode="auto">
                          <a:xfrm>
                            <a:off x="11870" y="12057"/>
                            <a:ext cx="0" cy="3375"/>
                          </a:xfrm>
                          <a:custGeom>
                            <a:avLst/>
                            <a:gdLst>
                              <a:gd name="T0" fmla="*/ 0 h 3375"/>
                              <a:gd name="T1" fmla="*/ 3374 h 337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375">
                                <a:moveTo>
                                  <a:pt x="0" y="0"/>
                                </a:moveTo>
                                <a:lnTo>
                                  <a:pt x="0" y="3374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70"/>
                        <wps:cNvSpPr>
                          <a:spLocks/>
                        </wps:cNvSpPr>
                        <wps:spPr bwMode="auto">
                          <a:xfrm>
                            <a:off x="7468" y="2577"/>
                            <a:ext cx="0" cy="226"/>
                          </a:xfrm>
                          <a:custGeom>
                            <a:avLst/>
                            <a:gdLst>
                              <a:gd name="T0" fmla="*/ 0 h 226"/>
                              <a:gd name="T1" fmla="*/ 225 h 2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6">
                                <a:moveTo>
                                  <a:pt x="0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71"/>
                        <wps:cNvSpPr>
                          <a:spLocks/>
                        </wps:cNvSpPr>
                        <wps:spPr bwMode="auto">
                          <a:xfrm>
                            <a:off x="8275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72"/>
                        <wps:cNvSpPr>
                          <a:spLocks/>
                        </wps:cNvSpPr>
                        <wps:spPr bwMode="auto">
                          <a:xfrm>
                            <a:off x="479" y="12470"/>
                            <a:ext cx="0" cy="2866"/>
                          </a:xfrm>
                          <a:custGeom>
                            <a:avLst/>
                            <a:gdLst>
                              <a:gd name="T0" fmla="*/ 0 h 2866"/>
                              <a:gd name="T1" fmla="*/ 2865 h 2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66">
                                <a:moveTo>
                                  <a:pt x="0" y="0"/>
                                </a:moveTo>
                                <a:lnTo>
                                  <a:pt x="0" y="286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73"/>
                        <wps:cNvSpPr>
                          <a:spLocks/>
                        </wps:cNvSpPr>
                        <wps:spPr bwMode="auto">
                          <a:xfrm>
                            <a:off x="11793" y="12489"/>
                            <a:ext cx="0" cy="2847"/>
                          </a:xfrm>
                          <a:custGeom>
                            <a:avLst/>
                            <a:gdLst>
                              <a:gd name="T0" fmla="*/ 0 h 2847"/>
                              <a:gd name="T1" fmla="*/ 2846 h 28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">
                                <a:moveTo>
                                  <a:pt x="0" y="0"/>
                                </a:moveTo>
                                <a:lnTo>
                                  <a:pt x="0" y="2846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74"/>
                        <wps:cNvSpPr>
                          <a:spLocks/>
                        </wps:cNvSpPr>
                        <wps:spPr bwMode="auto">
                          <a:xfrm>
                            <a:off x="748" y="8160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75"/>
                        <wps:cNvSpPr>
                          <a:spLocks/>
                        </wps:cNvSpPr>
                        <wps:spPr bwMode="auto">
                          <a:xfrm>
                            <a:off x="10660" y="54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76"/>
                        <wps:cNvSpPr>
                          <a:spLocks/>
                        </wps:cNvSpPr>
                        <wps:spPr bwMode="auto">
                          <a:xfrm>
                            <a:off x="10929" y="5462"/>
                            <a:ext cx="0" cy="250"/>
                          </a:xfrm>
                          <a:custGeom>
                            <a:avLst/>
                            <a:gdLst>
                              <a:gd name="T0" fmla="*/ 0 h 250"/>
                              <a:gd name="T1" fmla="*/ 249 h 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77"/>
                        <wps:cNvSpPr>
                          <a:spLocks/>
                        </wps:cNvSpPr>
                        <wps:spPr bwMode="auto">
                          <a:xfrm>
                            <a:off x="6931" y="6120"/>
                            <a:ext cx="0" cy="1440"/>
                          </a:xfrm>
                          <a:custGeom>
                            <a:avLst/>
                            <a:gdLst>
                              <a:gd name="T0" fmla="*/ 0 h 1440"/>
                              <a:gd name="T1" fmla="*/ 1440 h 14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78"/>
                        <wps:cNvSpPr>
                          <a:spLocks/>
                        </wps:cNvSpPr>
                        <wps:spPr bwMode="auto">
                          <a:xfrm>
                            <a:off x="1286" y="7291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475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8E0D2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C21DF2D" wp14:editId="0A7B682A">
                                    <wp:extent cx="9525" cy="152400"/>
                                    <wp:effectExtent l="0" t="0" r="9525" b="0"/>
                                    <wp:docPr id="414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EA5980D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Freeform 80"/>
                        <wps:cNvSpPr>
                          <a:spLocks/>
                        </wps:cNvSpPr>
                        <wps:spPr bwMode="auto">
                          <a:xfrm>
                            <a:off x="3484" y="6619"/>
                            <a:ext cx="0" cy="941"/>
                          </a:xfrm>
                          <a:custGeom>
                            <a:avLst/>
                            <a:gdLst>
                              <a:gd name="T0" fmla="*/ 0 h 941"/>
                              <a:gd name="T1" fmla="*/ 940 h 9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1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81"/>
                        <wps:cNvSpPr>
                          <a:spLocks/>
                        </wps:cNvSpPr>
                        <wps:spPr bwMode="auto">
                          <a:xfrm>
                            <a:off x="4838" y="8150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82"/>
                        <wps:cNvSpPr>
                          <a:spLocks/>
                        </wps:cNvSpPr>
                        <wps:spPr bwMode="auto">
                          <a:xfrm>
                            <a:off x="4828" y="7939"/>
                            <a:ext cx="0" cy="941"/>
                          </a:xfrm>
                          <a:custGeom>
                            <a:avLst/>
                            <a:gdLst>
                              <a:gd name="T0" fmla="*/ 0 h 941"/>
                              <a:gd name="T1" fmla="*/ 940 h 9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1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83"/>
                        <wps:cNvSpPr>
                          <a:spLocks/>
                        </wps:cNvSpPr>
                        <wps:spPr bwMode="auto">
                          <a:xfrm>
                            <a:off x="5097" y="8160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84"/>
                        <wps:cNvSpPr>
                          <a:spLocks/>
                        </wps:cNvSpPr>
                        <wps:spPr bwMode="auto">
                          <a:xfrm>
                            <a:off x="422" y="455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85"/>
                        <wps:cNvSpPr>
                          <a:spLocks/>
                        </wps:cNvSpPr>
                        <wps:spPr bwMode="auto">
                          <a:xfrm>
                            <a:off x="7468" y="705"/>
                            <a:ext cx="0" cy="259"/>
                          </a:xfrm>
                          <a:custGeom>
                            <a:avLst/>
                            <a:gdLst>
                              <a:gd name="T0" fmla="*/ 0 h 259"/>
                              <a:gd name="T1" fmla="*/ 259 h 2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9">
                                <a:moveTo>
                                  <a:pt x="0" y="0"/>
                                </a:moveTo>
                                <a:lnTo>
                                  <a:pt x="0" y="25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86"/>
                        <wps:cNvSpPr>
                          <a:spLocks/>
                        </wps:cNvSpPr>
                        <wps:spPr bwMode="auto">
                          <a:xfrm>
                            <a:off x="8275" y="705"/>
                            <a:ext cx="0" cy="259"/>
                          </a:xfrm>
                          <a:custGeom>
                            <a:avLst/>
                            <a:gdLst>
                              <a:gd name="T0" fmla="*/ 0 h 259"/>
                              <a:gd name="T1" fmla="*/ 259 h 2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9">
                                <a:moveTo>
                                  <a:pt x="0" y="0"/>
                                </a:moveTo>
                                <a:lnTo>
                                  <a:pt x="0" y="25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87"/>
                        <wps:cNvSpPr>
                          <a:spLocks/>
                        </wps:cNvSpPr>
                        <wps:spPr bwMode="auto">
                          <a:xfrm>
                            <a:off x="6609" y="955"/>
                            <a:ext cx="2482" cy="0"/>
                          </a:xfrm>
                          <a:custGeom>
                            <a:avLst/>
                            <a:gdLst>
                              <a:gd name="T0" fmla="*/ 0 w 2482"/>
                              <a:gd name="T1" fmla="*/ 2481 w 24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482">
                                <a:moveTo>
                                  <a:pt x="0" y="0"/>
                                </a:moveTo>
                                <a:lnTo>
                                  <a:pt x="2481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88"/>
                        <wps:cNvSpPr>
                          <a:spLocks/>
                        </wps:cNvSpPr>
                        <wps:spPr bwMode="auto">
                          <a:xfrm>
                            <a:off x="6609" y="1641"/>
                            <a:ext cx="2482" cy="0"/>
                          </a:xfrm>
                          <a:custGeom>
                            <a:avLst/>
                            <a:gdLst>
                              <a:gd name="T0" fmla="*/ 0 w 2482"/>
                              <a:gd name="T1" fmla="*/ 2481 w 24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482">
                                <a:moveTo>
                                  <a:pt x="0" y="0"/>
                                </a:moveTo>
                                <a:lnTo>
                                  <a:pt x="248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89"/>
                        <wps:cNvSpPr>
                          <a:spLocks/>
                        </wps:cNvSpPr>
                        <wps:spPr bwMode="auto">
                          <a:xfrm>
                            <a:off x="6609" y="2327"/>
                            <a:ext cx="2482" cy="0"/>
                          </a:xfrm>
                          <a:custGeom>
                            <a:avLst/>
                            <a:gdLst>
                              <a:gd name="T0" fmla="*/ 0 w 2482"/>
                              <a:gd name="T1" fmla="*/ 2481 w 24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482">
                                <a:moveTo>
                                  <a:pt x="0" y="0"/>
                                </a:moveTo>
                                <a:lnTo>
                                  <a:pt x="248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90"/>
                        <wps:cNvSpPr>
                          <a:spLocks/>
                        </wps:cNvSpPr>
                        <wps:spPr bwMode="auto">
                          <a:xfrm>
                            <a:off x="422" y="2884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91"/>
                        <wps:cNvSpPr>
                          <a:spLocks/>
                        </wps:cNvSpPr>
                        <wps:spPr bwMode="auto">
                          <a:xfrm>
                            <a:off x="422" y="2956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92"/>
                        <wps:cNvSpPr>
                          <a:spLocks/>
                        </wps:cNvSpPr>
                        <wps:spPr bwMode="auto">
                          <a:xfrm>
                            <a:off x="489" y="3206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93"/>
                        <wps:cNvSpPr>
                          <a:spLocks/>
                        </wps:cNvSpPr>
                        <wps:spPr bwMode="auto">
                          <a:xfrm>
                            <a:off x="489" y="3705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94"/>
                        <wps:cNvSpPr>
                          <a:spLocks/>
                        </wps:cNvSpPr>
                        <wps:spPr bwMode="auto">
                          <a:xfrm>
                            <a:off x="10343" y="3964"/>
                            <a:ext cx="0" cy="500"/>
                          </a:xfrm>
                          <a:custGeom>
                            <a:avLst/>
                            <a:gdLst>
                              <a:gd name="T0" fmla="*/ 0 h 500"/>
                              <a:gd name="T1" fmla="*/ 499 h 5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00">
                                <a:moveTo>
                                  <a:pt x="0" y="0"/>
                                </a:move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95"/>
                        <wps:cNvSpPr>
                          <a:spLocks/>
                        </wps:cNvSpPr>
                        <wps:spPr bwMode="auto">
                          <a:xfrm>
                            <a:off x="9998" y="3945"/>
                            <a:ext cx="0" cy="1267"/>
                          </a:xfrm>
                          <a:custGeom>
                            <a:avLst/>
                            <a:gdLst>
                              <a:gd name="T0" fmla="*/ 0 h 1267"/>
                              <a:gd name="T1" fmla="*/ 1267 h 12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67">
                                <a:moveTo>
                                  <a:pt x="0" y="0"/>
                                </a:moveTo>
                                <a:lnTo>
                                  <a:pt x="0" y="1267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96"/>
                        <wps:cNvSpPr>
                          <a:spLocks/>
                        </wps:cNvSpPr>
                        <wps:spPr bwMode="auto">
                          <a:xfrm>
                            <a:off x="10008" y="3955"/>
                            <a:ext cx="345" cy="0"/>
                          </a:xfrm>
                          <a:custGeom>
                            <a:avLst/>
                            <a:gdLst>
                              <a:gd name="T0" fmla="*/ 0 w 345"/>
                              <a:gd name="T1" fmla="*/ 345 w 3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45">
                                <a:moveTo>
                                  <a:pt x="0" y="0"/>
                                </a:moveTo>
                                <a:lnTo>
                                  <a:pt x="34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97"/>
                        <wps:cNvSpPr>
                          <a:spLocks/>
                        </wps:cNvSpPr>
                        <wps:spPr bwMode="auto">
                          <a:xfrm>
                            <a:off x="10008" y="4204"/>
                            <a:ext cx="345" cy="0"/>
                          </a:xfrm>
                          <a:custGeom>
                            <a:avLst/>
                            <a:gdLst>
                              <a:gd name="T0" fmla="*/ 0 w 345"/>
                              <a:gd name="T1" fmla="*/ 345 w 3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45">
                                <a:moveTo>
                                  <a:pt x="0" y="0"/>
                                </a:moveTo>
                                <a:lnTo>
                                  <a:pt x="34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98"/>
                        <wps:cNvSpPr>
                          <a:spLocks/>
                        </wps:cNvSpPr>
                        <wps:spPr bwMode="auto">
                          <a:xfrm>
                            <a:off x="8016" y="4454"/>
                            <a:ext cx="3787" cy="0"/>
                          </a:xfrm>
                          <a:custGeom>
                            <a:avLst/>
                            <a:gdLst>
                              <a:gd name="T0" fmla="*/ 0 w 3787"/>
                              <a:gd name="T1" fmla="*/ 3787 w 378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787">
                                <a:moveTo>
                                  <a:pt x="0" y="0"/>
                                </a:moveTo>
                                <a:lnTo>
                                  <a:pt x="378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99"/>
                        <wps:cNvSpPr>
                          <a:spLocks/>
                        </wps:cNvSpPr>
                        <wps:spPr bwMode="auto">
                          <a:xfrm>
                            <a:off x="489" y="4703"/>
                            <a:ext cx="7527" cy="0"/>
                          </a:xfrm>
                          <a:custGeom>
                            <a:avLst/>
                            <a:gdLst>
                              <a:gd name="T0" fmla="*/ 0 w 7527"/>
                              <a:gd name="T1" fmla="*/ 7526 w 752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527">
                                <a:moveTo>
                                  <a:pt x="0" y="0"/>
                                </a:moveTo>
                                <a:lnTo>
                                  <a:pt x="752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00"/>
                        <wps:cNvSpPr>
                          <a:spLocks/>
                        </wps:cNvSpPr>
                        <wps:spPr bwMode="auto">
                          <a:xfrm>
                            <a:off x="8016" y="4953"/>
                            <a:ext cx="3787" cy="0"/>
                          </a:xfrm>
                          <a:custGeom>
                            <a:avLst/>
                            <a:gdLst>
                              <a:gd name="T0" fmla="*/ 0 w 3787"/>
                              <a:gd name="T1" fmla="*/ 3787 w 378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787">
                                <a:moveTo>
                                  <a:pt x="0" y="0"/>
                                </a:moveTo>
                                <a:lnTo>
                                  <a:pt x="378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01"/>
                        <wps:cNvSpPr>
                          <a:spLocks/>
                        </wps:cNvSpPr>
                        <wps:spPr bwMode="auto">
                          <a:xfrm>
                            <a:off x="1881" y="4953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02"/>
                        <wps:cNvSpPr>
                          <a:spLocks/>
                        </wps:cNvSpPr>
                        <wps:spPr bwMode="auto">
                          <a:xfrm>
                            <a:off x="1871" y="49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03"/>
                        <wps:cNvSpPr>
                          <a:spLocks/>
                        </wps:cNvSpPr>
                        <wps:spPr bwMode="auto">
                          <a:xfrm>
                            <a:off x="2140" y="4963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04"/>
                        <wps:cNvSpPr>
                          <a:spLocks/>
                        </wps:cNvSpPr>
                        <wps:spPr bwMode="auto">
                          <a:xfrm>
                            <a:off x="3763" y="4953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05"/>
                        <wps:cNvSpPr>
                          <a:spLocks/>
                        </wps:cNvSpPr>
                        <wps:spPr bwMode="auto">
                          <a:xfrm>
                            <a:off x="3753" y="49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06"/>
                        <wps:cNvSpPr>
                          <a:spLocks/>
                        </wps:cNvSpPr>
                        <wps:spPr bwMode="auto">
                          <a:xfrm>
                            <a:off x="4022" y="4963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07"/>
                        <wps:cNvSpPr>
                          <a:spLocks/>
                        </wps:cNvSpPr>
                        <wps:spPr bwMode="auto">
                          <a:xfrm>
                            <a:off x="5644" y="4953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08"/>
                        <wps:cNvSpPr>
                          <a:spLocks/>
                        </wps:cNvSpPr>
                        <wps:spPr bwMode="auto">
                          <a:xfrm>
                            <a:off x="5635" y="4943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09"/>
                        <wps:cNvSpPr>
                          <a:spLocks/>
                        </wps:cNvSpPr>
                        <wps:spPr bwMode="auto">
                          <a:xfrm>
                            <a:off x="5903" y="4963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10"/>
                        <wps:cNvSpPr>
                          <a:spLocks/>
                        </wps:cNvSpPr>
                        <wps:spPr bwMode="auto">
                          <a:xfrm>
                            <a:off x="489" y="5203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11"/>
                        <wps:cNvSpPr>
                          <a:spLocks/>
                        </wps:cNvSpPr>
                        <wps:spPr bwMode="auto">
                          <a:xfrm>
                            <a:off x="10670" y="545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12"/>
                        <wps:cNvSpPr>
                          <a:spLocks/>
                        </wps:cNvSpPr>
                        <wps:spPr bwMode="auto">
                          <a:xfrm>
                            <a:off x="489" y="5702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13"/>
                        <wps:cNvSpPr>
                          <a:spLocks/>
                        </wps:cNvSpPr>
                        <wps:spPr bwMode="auto">
                          <a:xfrm>
                            <a:off x="422" y="5788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14"/>
                        <wps:cNvSpPr>
                          <a:spLocks/>
                        </wps:cNvSpPr>
                        <wps:spPr bwMode="auto">
                          <a:xfrm>
                            <a:off x="422" y="5860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15"/>
                        <wps:cNvSpPr>
                          <a:spLocks/>
                        </wps:cNvSpPr>
                        <wps:spPr bwMode="auto">
                          <a:xfrm>
                            <a:off x="489" y="611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277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D3FC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B57CA2E" wp14:editId="31F42605">
                                    <wp:extent cx="9525" cy="152400"/>
                                    <wp:effectExtent l="0" t="0" r="9525" b="0"/>
                                    <wp:docPr id="415" name="Imagen 4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40F376C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546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5C686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636973" wp14:editId="46D16699">
                                    <wp:extent cx="9525" cy="152400"/>
                                    <wp:effectExtent l="0" t="0" r="9525" b="0"/>
                                    <wp:docPr id="416" name="Imagen 4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EEDB675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819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5C1D8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A59E54E" wp14:editId="15BEC67E">
                                    <wp:extent cx="9525" cy="152400"/>
                                    <wp:effectExtent l="0" t="0" r="9525" b="0"/>
                                    <wp:docPr id="417" name="Imagen 4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74A4B45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62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26D8D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2D18B7E" wp14:editId="4BE131B2">
                                    <wp:extent cx="9525" cy="152400"/>
                                    <wp:effectExtent l="0" t="0" r="9525" b="0"/>
                                    <wp:docPr id="418" name="Imagen 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71A2F9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38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DEDAD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93C5A19" wp14:editId="3B594228">
                                    <wp:extent cx="9525" cy="152400"/>
                                    <wp:effectExtent l="0" t="0" r="9525" b="0"/>
                                    <wp:docPr id="419" name="Imagen 4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093F844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206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BCA33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A4BC089" wp14:editId="772636F6">
                                    <wp:extent cx="9525" cy="152400"/>
                                    <wp:effectExtent l="0" t="0" r="9525" b="0"/>
                                    <wp:docPr id="420" name="Imagen 4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A8DC8B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88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D0442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0176A7D" wp14:editId="6D5CFF45">
                                    <wp:extent cx="9525" cy="152400"/>
                                    <wp:effectExtent l="0" t="0" r="9525" b="0"/>
                                    <wp:docPr id="421" name="Imagen 4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9091319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626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D5FCC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3B9ED4F" wp14:editId="2ED1B143">
                                    <wp:extent cx="9525" cy="152400"/>
                                    <wp:effectExtent l="0" t="0" r="9525" b="0"/>
                                    <wp:docPr id="422" name="Imagen 4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551098C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894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12799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D8A2EB5" wp14:editId="792EA7A6">
                                    <wp:extent cx="9525" cy="152400"/>
                                    <wp:effectExtent l="0" t="0" r="9525" b="0"/>
                                    <wp:docPr id="423" name="Imagen 4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118CA42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744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AEA47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DE2799A" wp14:editId="445FCACF">
                                    <wp:extent cx="9525" cy="152400"/>
                                    <wp:effectExtent l="0" t="0" r="9525" b="0"/>
                                    <wp:docPr id="424" name="Imagen 4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4A6B06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013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79D23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9F43414" wp14:editId="187EA4AE">
                                    <wp:extent cx="9525" cy="152400"/>
                                    <wp:effectExtent l="0" t="0" r="9525" b="0"/>
                                    <wp:docPr id="425" name="Imagen 4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AE42201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282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136B6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D8070A4" wp14:editId="536E1DB7">
                                    <wp:extent cx="9525" cy="152400"/>
                                    <wp:effectExtent l="0" t="0" r="9525" b="0"/>
                                    <wp:docPr id="426" name="Imagen 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AACB497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31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CDEE8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276E307" wp14:editId="65F04C72">
                                    <wp:extent cx="9525" cy="152400"/>
                                    <wp:effectExtent l="0" t="0" r="9525" b="0"/>
                                    <wp:docPr id="427" name="Imagen 4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0A0300A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Freeform 129"/>
                        <wps:cNvSpPr>
                          <a:spLocks/>
                        </wps:cNvSpPr>
                        <wps:spPr bwMode="auto">
                          <a:xfrm>
                            <a:off x="9350" y="6619"/>
                            <a:ext cx="0" cy="470"/>
                          </a:xfrm>
                          <a:custGeom>
                            <a:avLst/>
                            <a:gdLst>
                              <a:gd name="T0" fmla="*/ 0 h 470"/>
                              <a:gd name="T1" fmla="*/ 470 h 47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70">
                                <a:moveTo>
                                  <a:pt x="0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400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F1184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EB1A780" wp14:editId="1073BD88">
                                    <wp:extent cx="9525" cy="152400"/>
                                    <wp:effectExtent l="0" t="0" r="9525" b="0"/>
                                    <wp:docPr id="428" name="Imagen 4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42FD1DE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669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5BEC6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33AD0B0" wp14:editId="4264D850">
                                    <wp:extent cx="9525" cy="152400"/>
                                    <wp:effectExtent l="0" t="0" r="9525" b="0"/>
                                    <wp:docPr id="429" name="Imagen 4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134B5E0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550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11F9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1CB4FE0" wp14:editId="5FC423E8">
                                    <wp:extent cx="9525" cy="152400"/>
                                    <wp:effectExtent l="0" t="0" r="9525" b="0"/>
                                    <wp:docPr id="430" name="Imagen 4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4935A4B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5357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BBF2B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2A26BD4" wp14:editId="2C0F50C0">
                                    <wp:extent cx="9525" cy="152400"/>
                                    <wp:effectExtent l="0" t="0" r="9525" b="0"/>
                                    <wp:docPr id="431" name="Imagen 4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0D1D831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163" y="6360"/>
                            <a:ext cx="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20AB3" w14:textId="77777777" w:rsidR="005D5FED" w:rsidRDefault="00B74C91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2999A16" wp14:editId="39B921A6">
                                    <wp:extent cx="9525" cy="152400"/>
                                    <wp:effectExtent l="0" t="0" r="9525" b="0"/>
                                    <wp:docPr id="432" name="Imagen 4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AE134B7" w14:textId="77777777" w:rsidR="005D5FED" w:rsidRDefault="005D5FE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Freeform 135"/>
                        <wps:cNvSpPr>
                          <a:spLocks/>
                        </wps:cNvSpPr>
                        <wps:spPr bwMode="auto">
                          <a:xfrm>
                            <a:off x="489" y="660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36"/>
                        <wps:cNvSpPr>
                          <a:spLocks/>
                        </wps:cNvSpPr>
                        <wps:spPr bwMode="auto">
                          <a:xfrm>
                            <a:off x="489" y="707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137"/>
                        <wps:cNvSpPr>
                          <a:spLocks/>
                        </wps:cNvSpPr>
                        <wps:spPr bwMode="auto">
                          <a:xfrm>
                            <a:off x="1296" y="7300"/>
                            <a:ext cx="268" cy="0"/>
                          </a:xfrm>
                          <a:custGeom>
                            <a:avLst/>
                            <a:gdLst>
                              <a:gd name="T0" fmla="*/ 0 w 268"/>
                              <a:gd name="T1" fmla="*/ 268 w 2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8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38"/>
                        <wps:cNvSpPr>
                          <a:spLocks/>
                        </wps:cNvSpPr>
                        <wps:spPr bwMode="auto">
                          <a:xfrm>
                            <a:off x="489" y="755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39"/>
                        <wps:cNvSpPr>
                          <a:spLocks/>
                        </wps:cNvSpPr>
                        <wps:spPr bwMode="auto">
                          <a:xfrm>
                            <a:off x="422" y="7636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40"/>
                        <wps:cNvSpPr>
                          <a:spLocks/>
                        </wps:cNvSpPr>
                        <wps:spPr bwMode="auto">
                          <a:xfrm>
                            <a:off x="422" y="7708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41"/>
                        <wps:cNvSpPr>
                          <a:spLocks/>
                        </wps:cNvSpPr>
                        <wps:spPr bwMode="auto">
                          <a:xfrm>
                            <a:off x="489" y="792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42"/>
                        <wps:cNvSpPr>
                          <a:spLocks/>
                        </wps:cNvSpPr>
                        <wps:spPr bwMode="auto">
                          <a:xfrm>
                            <a:off x="1564" y="8150"/>
                            <a:ext cx="317" cy="0"/>
                          </a:xfrm>
                          <a:custGeom>
                            <a:avLst/>
                            <a:gdLst>
                              <a:gd name="T0" fmla="*/ 0 w 317"/>
                              <a:gd name="T1" fmla="*/ 316 w 3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7">
                                <a:moveTo>
                                  <a:pt x="0" y="0"/>
                                </a:moveTo>
                                <a:lnTo>
                                  <a:pt x="316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43"/>
                        <wps:cNvSpPr>
                          <a:spLocks/>
                        </wps:cNvSpPr>
                        <wps:spPr bwMode="auto">
                          <a:xfrm>
                            <a:off x="1871" y="8160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44"/>
                        <wps:cNvSpPr>
                          <a:spLocks/>
                        </wps:cNvSpPr>
                        <wps:spPr bwMode="auto">
                          <a:xfrm>
                            <a:off x="1555" y="8140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45"/>
                        <wps:cNvSpPr>
                          <a:spLocks/>
                        </wps:cNvSpPr>
                        <wps:spPr bwMode="auto">
                          <a:xfrm>
                            <a:off x="2956" y="8150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46"/>
                        <wps:cNvSpPr>
                          <a:spLocks/>
                        </wps:cNvSpPr>
                        <wps:spPr bwMode="auto">
                          <a:xfrm>
                            <a:off x="2947" y="8140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47"/>
                        <wps:cNvSpPr>
                          <a:spLocks/>
                        </wps:cNvSpPr>
                        <wps:spPr bwMode="auto">
                          <a:xfrm>
                            <a:off x="3216" y="8160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48"/>
                        <wps:cNvSpPr>
                          <a:spLocks/>
                        </wps:cNvSpPr>
                        <wps:spPr bwMode="auto">
                          <a:xfrm>
                            <a:off x="8812" y="8409"/>
                            <a:ext cx="0" cy="471"/>
                          </a:xfrm>
                          <a:custGeom>
                            <a:avLst/>
                            <a:gdLst>
                              <a:gd name="T0" fmla="*/ 0 h 471"/>
                              <a:gd name="T1" fmla="*/ 470 h 47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71">
                                <a:moveTo>
                                  <a:pt x="0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49"/>
                        <wps:cNvSpPr>
                          <a:spLocks/>
                        </wps:cNvSpPr>
                        <wps:spPr bwMode="auto">
                          <a:xfrm>
                            <a:off x="5635" y="8140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50"/>
                        <wps:cNvSpPr>
                          <a:spLocks/>
                        </wps:cNvSpPr>
                        <wps:spPr bwMode="auto">
                          <a:xfrm>
                            <a:off x="5903" y="8160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51"/>
                        <wps:cNvSpPr>
                          <a:spLocks/>
                        </wps:cNvSpPr>
                        <wps:spPr bwMode="auto">
                          <a:xfrm>
                            <a:off x="5644" y="8150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52"/>
                        <wps:cNvSpPr>
                          <a:spLocks/>
                        </wps:cNvSpPr>
                        <wps:spPr bwMode="auto">
                          <a:xfrm>
                            <a:off x="489" y="840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53"/>
                        <wps:cNvSpPr>
                          <a:spLocks/>
                        </wps:cNvSpPr>
                        <wps:spPr bwMode="auto">
                          <a:xfrm>
                            <a:off x="489" y="887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54"/>
                        <wps:cNvSpPr>
                          <a:spLocks/>
                        </wps:cNvSpPr>
                        <wps:spPr bwMode="auto">
                          <a:xfrm>
                            <a:off x="489" y="936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55"/>
                        <wps:cNvSpPr>
                          <a:spLocks/>
                        </wps:cNvSpPr>
                        <wps:spPr bwMode="auto">
                          <a:xfrm>
                            <a:off x="422" y="9456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56"/>
                        <wps:cNvSpPr>
                          <a:spLocks/>
                        </wps:cNvSpPr>
                        <wps:spPr bwMode="auto">
                          <a:xfrm>
                            <a:off x="422" y="9528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57"/>
                        <wps:cNvSpPr>
                          <a:spLocks/>
                        </wps:cNvSpPr>
                        <wps:spPr bwMode="auto">
                          <a:xfrm>
                            <a:off x="489" y="9748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58"/>
                        <wps:cNvSpPr>
                          <a:spLocks/>
                        </wps:cNvSpPr>
                        <wps:spPr bwMode="auto">
                          <a:xfrm>
                            <a:off x="4022" y="10008"/>
                            <a:ext cx="0" cy="1411"/>
                          </a:xfrm>
                          <a:custGeom>
                            <a:avLst/>
                            <a:gdLst>
                              <a:gd name="T0" fmla="*/ 0 h 1411"/>
                              <a:gd name="T1" fmla="*/ 1411 h 14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1">
                                <a:moveTo>
                                  <a:pt x="0" y="0"/>
                                </a:moveTo>
                                <a:lnTo>
                                  <a:pt x="0" y="141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59"/>
                        <wps:cNvSpPr>
                          <a:spLocks/>
                        </wps:cNvSpPr>
                        <wps:spPr bwMode="auto">
                          <a:xfrm>
                            <a:off x="3753" y="10008"/>
                            <a:ext cx="0" cy="1411"/>
                          </a:xfrm>
                          <a:custGeom>
                            <a:avLst/>
                            <a:gdLst>
                              <a:gd name="T0" fmla="*/ 0 h 1411"/>
                              <a:gd name="T1" fmla="*/ 1411 h 14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1">
                                <a:moveTo>
                                  <a:pt x="0" y="0"/>
                                </a:moveTo>
                                <a:lnTo>
                                  <a:pt x="0" y="141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60"/>
                        <wps:cNvSpPr>
                          <a:spLocks/>
                        </wps:cNvSpPr>
                        <wps:spPr bwMode="auto">
                          <a:xfrm>
                            <a:off x="4291" y="10008"/>
                            <a:ext cx="0" cy="1411"/>
                          </a:xfrm>
                          <a:custGeom>
                            <a:avLst/>
                            <a:gdLst>
                              <a:gd name="T0" fmla="*/ 0 h 1411"/>
                              <a:gd name="T1" fmla="*/ 1411 h 14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1">
                                <a:moveTo>
                                  <a:pt x="0" y="0"/>
                                </a:moveTo>
                                <a:lnTo>
                                  <a:pt x="0" y="141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61"/>
                        <wps:cNvSpPr>
                          <a:spLocks/>
                        </wps:cNvSpPr>
                        <wps:spPr bwMode="auto">
                          <a:xfrm>
                            <a:off x="8544" y="10008"/>
                            <a:ext cx="0" cy="1411"/>
                          </a:xfrm>
                          <a:custGeom>
                            <a:avLst/>
                            <a:gdLst>
                              <a:gd name="T0" fmla="*/ 0 h 1411"/>
                              <a:gd name="T1" fmla="*/ 1411 h 14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1">
                                <a:moveTo>
                                  <a:pt x="0" y="0"/>
                                </a:moveTo>
                                <a:lnTo>
                                  <a:pt x="0" y="141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62"/>
                        <wps:cNvSpPr>
                          <a:spLocks/>
                        </wps:cNvSpPr>
                        <wps:spPr bwMode="auto">
                          <a:xfrm>
                            <a:off x="489" y="9998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63"/>
                        <wps:cNvSpPr>
                          <a:spLocks/>
                        </wps:cNvSpPr>
                        <wps:spPr bwMode="auto">
                          <a:xfrm>
                            <a:off x="489" y="10468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64"/>
                        <wps:cNvSpPr>
                          <a:spLocks/>
                        </wps:cNvSpPr>
                        <wps:spPr bwMode="auto">
                          <a:xfrm>
                            <a:off x="489" y="1093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65"/>
                        <wps:cNvSpPr>
                          <a:spLocks/>
                        </wps:cNvSpPr>
                        <wps:spPr bwMode="auto">
                          <a:xfrm>
                            <a:off x="489" y="1140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66"/>
                        <wps:cNvSpPr>
                          <a:spLocks/>
                        </wps:cNvSpPr>
                        <wps:spPr bwMode="auto">
                          <a:xfrm>
                            <a:off x="489" y="1188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67"/>
                        <wps:cNvSpPr>
                          <a:spLocks/>
                        </wps:cNvSpPr>
                        <wps:spPr bwMode="auto">
                          <a:xfrm>
                            <a:off x="422" y="11966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68"/>
                        <wps:cNvSpPr>
                          <a:spLocks/>
                        </wps:cNvSpPr>
                        <wps:spPr bwMode="auto">
                          <a:xfrm>
                            <a:off x="422" y="12038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69"/>
                        <wps:cNvSpPr>
                          <a:spLocks/>
                        </wps:cNvSpPr>
                        <wps:spPr bwMode="auto">
                          <a:xfrm>
                            <a:off x="8006" y="12489"/>
                            <a:ext cx="0" cy="2376"/>
                          </a:xfrm>
                          <a:custGeom>
                            <a:avLst/>
                            <a:gdLst>
                              <a:gd name="T0" fmla="*/ 0 h 2376"/>
                              <a:gd name="T1" fmla="*/ 2375 h 23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76">
                                <a:moveTo>
                                  <a:pt x="0" y="0"/>
                                </a:moveTo>
                                <a:lnTo>
                                  <a:pt x="0" y="2375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70"/>
                        <wps:cNvSpPr>
                          <a:spLocks/>
                        </wps:cNvSpPr>
                        <wps:spPr bwMode="auto">
                          <a:xfrm>
                            <a:off x="10343" y="12489"/>
                            <a:ext cx="0" cy="2376"/>
                          </a:xfrm>
                          <a:custGeom>
                            <a:avLst/>
                            <a:gdLst>
                              <a:gd name="T0" fmla="*/ 0 h 2376"/>
                              <a:gd name="T1" fmla="*/ 2375 h 23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76">
                                <a:moveTo>
                                  <a:pt x="0" y="0"/>
                                </a:moveTo>
                                <a:lnTo>
                                  <a:pt x="0" y="237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71"/>
                        <wps:cNvSpPr>
                          <a:spLocks/>
                        </wps:cNvSpPr>
                        <wps:spPr bwMode="auto">
                          <a:xfrm>
                            <a:off x="4022" y="12489"/>
                            <a:ext cx="0" cy="2376"/>
                          </a:xfrm>
                          <a:custGeom>
                            <a:avLst/>
                            <a:gdLst>
                              <a:gd name="T0" fmla="*/ 0 h 2376"/>
                              <a:gd name="T1" fmla="*/ 2375 h 23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76">
                                <a:moveTo>
                                  <a:pt x="0" y="0"/>
                                </a:moveTo>
                                <a:lnTo>
                                  <a:pt x="0" y="237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72"/>
                        <wps:cNvSpPr>
                          <a:spLocks/>
                        </wps:cNvSpPr>
                        <wps:spPr bwMode="auto">
                          <a:xfrm>
                            <a:off x="9619" y="12489"/>
                            <a:ext cx="0" cy="2376"/>
                          </a:xfrm>
                          <a:custGeom>
                            <a:avLst/>
                            <a:gdLst>
                              <a:gd name="T0" fmla="*/ 0 h 2376"/>
                              <a:gd name="T1" fmla="*/ 2375 h 23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76">
                                <a:moveTo>
                                  <a:pt x="0" y="0"/>
                                </a:moveTo>
                                <a:lnTo>
                                  <a:pt x="0" y="2375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73"/>
                        <wps:cNvSpPr>
                          <a:spLocks/>
                        </wps:cNvSpPr>
                        <wps:spPr bwMode="auto">
                          <a:xfrm>
                            <a:off x="8812" y="12489"/>
                            <a:ext cx="0" cy="2376"/>
                          </a:xfrm>
                          <a:custGeom>
                            <a:avLst/>
                            <a:gdLst>
                              <a:gd name="T0" fmla="*/ 0 h 2376"/>
                              <a:gd name="T1" fmla="*/ 2375 h 23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76">
                                <a:moveTo>
                                  <a:pt x="0" y="0"/>
                                </a:moveTo>
                                <a:lnTo>
                                  <a:pt x="0" y="2375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74"/>
                        <wps:cNvSpPr>
                          <a:spLocks/>
                        </wps:cNvSpPr>
                        <wps:spPr bwMode="auto">
                          <a:xfrm>
                            <a:off x="489" y="1248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75"/>
                        <wps:cNvSpPr>
                          <a:spLocks/>
                        </wps:cNvSpPr>
                        <wps:spPr bwMode="auto">
                          <a:xfrm>
                            <a:off x="4032" y="12700"/>
                            <a:ext cx="3983" cy="0"/>
                          </a:xfrm>
                          <a:custGeom>
                            <a:avLst/>
                            <a:gdLst>
                              <a:gd name="T0" fmla="*/ 0 w 3983"/>
                              <a:gd name="T1" fmla="*/ 3983 w 39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983">
                                <a:moveTo>
                                  <a:pt x="0" y="0"/>
                                </a:moveTo>
                                <a:lnTo>
                                  <a:pt x="398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76"/>
                        <wps:cNvSpPr>
                          <a:spLocks/>
                        </wps:cNvSpPr>
                        <wps:spPr bwMode="auto">
                          <a:xfrm>
                            <a:off x="489" y="12950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77"/>
                        <wps:cNvSpPr>
                          <a:spLocks/>
                        </wps:cNvSpPr>
                        <wps:spPr bwMode="auto">
                          <a:xfrm>
                            <a:off x="489" y="13449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78"/>
                        <wps:cNvSpPr>
                          <a:spLocks/>
                        </wps:cNvSpPr>
                        <wps:spPr bwMode="auto">
                          <a:xfrm>
                            <a:off x="489" y="13948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79"/>
                        <wps:cNvSpPr>
                          <a:spLocks/>
                        </wps:cNvSpPr>
                        <wps:spPr bwMode="auto">
                          <a:xfrm>
                            <a:off x="489" y="14448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80"/>
                        <wps:cNvSpPr>
                          <a:spLocks/>
                        </wps:cNvSpPr>
                        <wps:spPr bwMode="auto">
                          <a:xfrm>
                            <a:off x="489" y="14855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81"/>
                        <wps:cNvSpPr>
                          <a:spLocks/>
                        </wps:cNvSpPr>
                        <wps:spPr bwMode="auto">
                          <a:xfrm>
                            <a:off x="489" y="15326"/>
                            <a:ext cx="11314" cy="0"/>
                          </a:xfrm>
                          <a:custGeom>
                            <a:avLst/>
                            <a:gdLst>
                              <a:gd name="T0" fmla="*/ 0 w 11314"/>
                              <a:gd name="T1" fmla="*/ 11313 w 113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14">
                                <a:moveTo>
                                  <a:pt x="0" y="0"/>
                                </a:moveTo>
                                <a:lnTo>
                                  <a:pt x="11313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182"/>
                        <wps:cNvSpPr>
                          <a:spLocks/>
                        </wps:cNvSpPr>
                        <wps:spPr bwMode="auto">
                          <a:xfrm>
                            <a:off x="422" y="15412"/>
                            <a:ext cx="11467" cy="0"/>
                          </a:xfrm>
                          <a:custGeom>
                            <a:avLst/>
                            <a:gdLst>
                              <a:gd name="T0" fmla="*/ 0 w 11467"/>
                              <a:gd name="T1" fmla="*/ 11467 w 114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67">
                                <a:moveTo>
                                  <a:pt x="0" y="0"/>
                                </a:moveTo>
                                <a:lnTo>
                                  <a:pt x="11467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07D198" id="Group 3" o:spid="_x0000_s1033" style="position:absolute;margin-left:19.15pt;margin-top:20.7pt;width:576.3pt;height:751.9pt;z-index:-251659776;mso-position-horizontal-relative:page;mso-position-vertical-relative:page" coordorigin="403,436" coordsize="11486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" o:allowincell="f">
                <v:rect id="Rectangle 4" o:spid="_x0000_s1034" style="position:absolute;left:403;top:455;width:6201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" fillcolor="silver" stroked="f">
                  <v:path arrowok="t"/>
                </v:rect>
                <v:shape id="Freeform 5" o:spid="_x0000_s1035" style="position:absolute;left:444;top:955;width:0;height:1848;visibility:visible;mso-wrap-style:square;v-text-anchor:top" coordsize="0,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" path="m,l,1847e" filled="f" strokeweight="4.18pt">
                  <v:path arrowok="t" o:connecttype="custom" o:connectlocs="0,0;0,1847" o:connectangles="0,0"/>
                </v:shape>
                <v:shape id="Freeform 6" o:spid="_x0000_s1036" style="position:absolute;left:11834;top:455;width:0;height:2348;visibility:visible;mso-wrap-style:square;v-text-anchor:top" coordsize="0,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" path="m,l,2347e" filled="f" strokeweight="4.18pt">
                  <v:path arrowok="t" o:connecttype="custom" o:connectlocs="0,0;0,2347" o:connectangles="0,0"/>
                </v:shape>
                <v:rect id="Rectangle 7" o:spid="_x0000_s1037" style="position:absolute;left:403;top:2798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" fillcolor="silver" stroked="f">
                  <v:path arrowok="t"/>
                </v:rect>
                <v:rect id="Rectangle 8" o:spid="_x0000_s1038" style="position:absolute;left:403;top:2956;width:11472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" fillcolor="silver" stroked="f">
                  <v:path arrowok="t"/>
                </v:rect>
                <v:shape id="Freeform 9" o:spid="_x0000_s1039" style="position:absolute;left:444;top:3206;width:0;height:2501;visibility:visible;mso-wrap-style:square;v-text-anchor:top" coordsize="0,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" path="m,l,2500e" filled="f" strokeweight="4.18pt">
                  <v:path arrowok="t" o:connecttype="custom" o:connectlocs="0,0;0,2500" o:connectangles="0,0"/>
                </v:shape>
                <v:shape id="Freeform 10" o:spid="_x0000_s1040" style="position:absolute;left:11834;top:3206;width:0;height:2501;visibility:visible;mso-wrap-style:square;v-text-anchor:top" coordsize="0,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" path="m,l,2500e" filled="f" strokeweight="4.18pt">
                  <v:path arrowok="t" o:connecttype="custom" o:connectlocs="0,0;0,2500" o:connectangles="0,0"/>
                </v:shape>
                <v:rect id="Rectangle 11" o:spid="_x0000_s1041" style="position:absolute;left:403;top:5702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" fillcolor="silver" stroked="f">
                  <v:path arrowok="t"/>
                </v:rect>
                <v:rect id="Rectangle 12" o:spid="_x0000_s1042" style="position:absolute;left:403;top:5860;width:11472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" fillcolor="silver" stroked="f">
                  <v:path arrowok="t"/>
                </v:rect>
                <v:shape id="Freeform 13" o:spid="_x0000_s1043" style="position:absolute;left:444;top:6110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" path="m,l,1444e" filled="f" strokeweight="4.18pt">
                  <v:path arrowok="t" o:connecttype="custom" o:connectlocs="0,0;0,1444" o:connectangles="0,0"/>
                </v:shape>
                <v:shape id="Freeform 14" o:spid="_x0000_s1044" style="position:absolute;left:11834;top:6110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" path="m,l,1444e" filled="f" strokeweight="4.18pt">
                  <v:path arrowok="t" o:connecttype="custom" o:connectlocs="0,0;0,1444" o:connectangles="0,0"/>
                </v:shape>
                <v:rect id="Rectangle 15" o:spid="_x0000_s1045" style="position:absolute;left:403;top:7550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" fillcolor="silver" stroked="f">
                  <v:path arrowok="t"/>
                </v:rect>
                <v:rect id="Rectangle 16" o:spid="_x0000_s1046" style="position:absolute;left:403;top:7708;width:1147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" fillcolor="silver" stroked="f">
                  <v:path arrowok="t"/>
                </v:rect>
                <v:shape id="Freeform 17" o:spid="_x0000_s1047" style="position:absolute;left:444;top:7929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" path="m,l,1444e" filled="f" strokeweight="4.18pt">
                  <v:path arrowok="t" o:connecttype="custom" o:connectlocs="0,0;0,1444" o:connectangles="0,0"/>
                </v:shape>
                <v:shape id="Freeform 18" o:spid="_x0000_s1048" style="position:absolute;left:11834;top:7929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" path="m,l,1444e" filled="f" strokeweight="4.18pt">
                  <v:path arrowok="t" o:connecttype="custom" o:connectlocs="0,0;0,1444" o:connectangles="0,0"/>
                </v:shape>
                <v:rect id="Rectangle 19" o:spid="_x0000_s1049" style="position:absolute;left:403;top:9369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" fillcolor="silver" stroked="f">
                  <v:path arrowok="t"/>
                </v:rect>
                <v:rect id="Rectangle 20" o:spid="_x0000_s1050" style="position:absolute;left:403;top:9528;width:1147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" fillcolor="silver" stroked="f">
                  <v:path arrowok="t"/>
                </v:rect>
                <v:shape id="Freeform 21" o:spid="_x0000_s1051" style="position:absolute;left:444;top:9748;width:0;height:2136;visibility:visible;mso-wrap-style:square;v-text-anchor:top" coordsize="0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" path="m,l,2136e" filled="f" strokeweight="4.18pt">
                  <v:path arrowok="t" o:connecttype="custom" o:connectlocs="0,0;0,2136" o:connectangles="0,0"/>
                </v:shape>
                <v:shape id="Freeform 22" o:spid="_x0000_s1052" style="position:absolute;left:11834;top:9748;width:0;height:2136;visibility:visible;mso-wrap-style:square;v-text-anchor:top" coordsize="0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" path="m,l,2136e" filled="f" strokeweight="4.18pt">
                  <v:path arrowok="t" o:connecttype="custom" o:connectlocs="0,0;0,2136" o:connectangles="0,0"/>
                </v:shape>
                <v:rect id="Rectangle 23" o:spid="_x0000_s1053" style="position:absolute;left:403;top:11880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" fillcolor="silver" stroked="f">
                  <v:path arrowok="t"/>
                </v:rect>
                <v:rect id="Rectangle 24" o:spid="_x0000_s1054" style="position:absolute;left:403;top:12038;width:1147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" fillcolor="silver" stroked="f">
                  <v:path arrowok="t"/>
                </v:rect>
                <v:shape id="Freeform 25" o:spid="_x0000_s1055" style="position:absolute;left:444;top:12259;width:0;height:3072;visibility:visible;mso-wrap-style:square;v-text-anchor:top" coordsize="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" path="m,l,3071e" filled="f" strokeweight="4.18pt">
                  <v:path arrowok="t" o:connecttype="custom" o:connectlocs="0,0;0,3071" o:connectangles="0,0"/>
                </v:shape>
                <v:shape id="Freeform 26" o:spid="_x0000_s1056" style="position:absolute;left:11834;top:12259;width:0;height:3072;visibility:visible;mso-wrap-style:square;v-text-anchor:top" coordsize="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" path="m,l,3071e" filled="f" strokeweight="4.18pt">
                  <v:path arrowok="t" o:connecttype="custom" o:connectlocs="0,0;0,3071" o:connectangles="0,0"/>
                </v:shape>
                <v:rect id="Rectangle 27" o:spid="_x0000_s1057" style="position:absolute;left:403;top:15326;width:114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" fillcolor="silver" stroked="f">
                  <v:path arrowok="t"/>
                </v:rect>
                <v:shape id="Freeform 28" o:spid="_x0000_s1058" style="position:absolute;left:403;top:436;width:0;height:14996;visibility:visible;mso-wrap-style:square;v-text-anchor:top" coordsize="0,1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" path="m,l,14995e" filled="f" strokeweight=".71258mm">
                  <v:path arrowok="t" o:connecttype="custom" o:connectlocs="0,0;0,14995" o:connectangles="0,0"/>
                </v:shape>
                <v:shape id="Freeform 29" o:spid="_x0000_s1059" style="position:absolute;left:11870;top:475;width:0;height:2429;visibility:visible;mso-wrap-style:square;v-text-anchor:top" coordsize="0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" path="m,l,2428e" filled="f" strokeweight=".71258mm">
                  <v:path arrowok="t" o:connecttype="custom" o:connectlocs="0,0;0,2428" o:connectangles="0,0"/>
                </v:shape>
                <v:shape id="Freeform 30" o:spid="_x0000_s1060" style="position:absolute;left:9998;top:3215;width:0;height:500;visibility:visible;mso-wrap-style:square;v-text-anchor:top" coordsize="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" path="m,l,499e" filled="f" strokeweight="1.06pt">
                  <v:path arrowok="t" o:connecttype="custom" o:connectlocs="0,0;0,499" o:connectangles="0,0"/>
                </v:shape>
                <v:shape id="Freeform 31" o:spid="_x0000_s1061" style="position:absolute;left:489;top:4204;width:7527;height:0;visibility:visible;mso-wrap-style:square;v-text-anchor:top" coordsize="75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" path="m,l7526,e" filled="f" strokeweight=".37392mm">
                  <v:path arrowok="t" o:connecttype="custom" o:connectlocs="0,0;7526,0" o:connectangles="0,0"/>
                </v:shape>
                <v:shape id="Freeform 32" o:spid="_x0000_s1062" style="position:absolute;left:489;top:4953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33" o:spid="_x0000_s1063" style="position:absolute;left:748;top:4963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" path="m,l,249e" filled="f" strokeweight=".37392mm">
                  <v:path arrowok="t" o:connecttype="custom" o:connectlocs="0,0;0,249" o:connectangles="0,0"/>
                </v:shape>
                <v:shape id="Freeform 34" o:spid="_x0000_s1064" style="position:absolute;left:489;top:545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" path="m,l268,e" filled="f" strokeweight="1.06pt">
                  <v:path arrowok="t" o:connecttype="custom" o:connectlocs="0,0;268,0" o:connectangles="0,0"/>
                </v:shape>
                <v:shape id="Freeform 35" o:spid="_x0000_s1065" style="position:absolute;left:8275;top:2577;width:0;height:226;visibility:visible;mso-wrap-style:square;v-text-anchor:top" coordsize="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" path="m,l,225e" filled="f" strokeweight="1.06pt">
                  <v:path arrowok="t" o:connecttype="custom" o:connectlocs="0,0;0,225" o:connectangles="0,0"/>
                </v:shape>
                <v:shape id="Freeform 36" o:spid="_x0000_s1066" style="position:absolute;left:11870;top:2975;width:0;height:2833;visibility:visible;mso-wrap-style:square;v-text-anchor:top" coordsize="0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" path="m,l,2832e" filled="f" strokeweight=".71258mm">
                  <v:path arrowok="t" o:connecttype="custom" o:connectlocs="0,0;0,2832" o:connectangles="0,0"/>
                </v:shape>
                <v:shape id="Freeform 37" o:spid="_x0000_s1067" style="position:absolute;left:479;top:3196;width:0;height:2516;visibility:visible;mso-wrap-style:square;v-text-anchor:top" coordsize="0,2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" path="m,l,2515e" filled="f" strokeweight=".37392mm">
                  <v:path arrowok="t" o:connecttype="custom" o:connectlocs="0,0;0,2515" o:connectangles="0,0"/>
                </v:shape>
                <v:shape id="Freeform 38" o:spid="_x0000_s1068" style="position:absolute;left:11793;top:3216;width:0;height:2496;visibility:visible;mso-wrap-style:square;v-text-anchor:top" coordsize="0,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" path="m,l,2495e" filled="f" strokeweight=".37392mm">
                  <v:path arrowok="t" o:connecttype="custom" o:connectlocs="0,0;0,2495" o:connectangles="0,0"/>
                </v:shape>
                <v:shape id="Freeform 39" o:spid="_x0000_s1069" style="position:absolute;left:1881;top:545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40" o:spid="_x0000_s1070" style="position:absolute;left:1871;top:54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" path="m,l,268e" filled="f" strokeweight=".37392mm">
                  <v:path arrowok="t" o:connecttype="custom" o:connectlocs="0,0;0,268" o:connectangles="0,0"/>
                </v:shape>
                <v:shape id="Freeform 41" o:spid="_x0000_s1071" style="position:absolute;left:2140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" path="m,l,249e" filled="f" strokeweight=".37392mm">
                  <v:path arrowok="t" o:connecttype="custom" o:connectlocs="0,0;0,249" o:connectangles="0,0"/>
                </v:shape>
                <v:shape id="Freeform 42" o:spid="_x0000_s1072" style="position:absolute;left:3763;top:545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" path="m,l268,e" filled="f" strokeweight="1.06pt">
                  <v:path arrowok="t" o:connecttype="custom" o:connectlocs="0,0;268,0" o:connectangles="0,0"/>
                </v:shape>
                <v:shape id="Freeform 43" o:spid="_x0000_s1073" style="position:absolute;left:3753;top:54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" path="m,l,268e" filled="f" strokeweight=".37392mm">
                  <v:path arrowok="t" o:connecttype="custom" o:connectlocs="0,0;0,268" o:connectangles="0,0"/>
                </v:shape>
                <v:shape id="Freeform 44" o:spid="_x0000_s1074" style="position:absolute;left:4022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" path="m,l,249e" filled="f" strokeweight=".37392mm">
                  <v:path arrowok="t" o:connecttype="custom" o:connectlocs="0,0;0,249" o:connectangles="0,0"/>
                </v:shape>
                <v:shape id="Freeform 45" o:spid="_x0000_s1075" style="position:absolute;left:5644;top:545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" path="m,l268,e" filled="f" strokeweight="1.06pt">
                  <v:path arrowok="t" o:connecttype="custom" o:connectlocs="0,0;268,0" o:connectangles="0,0"/>
                </v:shape>
                <v:shape id="Freeform 46" o:spid="_x0000_s1076" style="position:absolute;left:5635;top:54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" path="m,l,268e" filled="f" strokeweight=".37392mm">
                  <v:path arrowok="t" o:connecttype="custom" o:connectlocs="0,0;0,268" o:connectangles="0,0"/>
                </v:shape>
                <v:shape id="Freeform 47" o:spid="_x0000_s1077" style="position:absolute;left:5903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" path="m,l,249e" filled="f" strokeweight=".37392mm">
                  <v:path arrowok="t" o:connecttype="custom" o:connectlocs="0,0;0,249" o:connectangles="0,0"/>
                </v:shape>
                <v:shape id="Freeform 48" o:spid="_x0000_s1078" style="position:absolute;left:9360;top:5452;width:268;height:0;visibility:visible;mso-wrap-style:square;v-text-anchor:top" coordsize="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49" o:spid="_x0000_s1079" style="position:absolute;left:9350;top:54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" path="m,l,268e" filled="f" strokeweight="1.06pt">
                  <v:path arrowok="t" o:connecttype="custom" o:connectlocs="0,0;0,268" o:connectangles="0,0"/>
                </v:shape>
                <v:shape id="Freeform 50" o:spid="_x0000_s1080" style="position:absolute;left:748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" path="m,l,249e" filled="f" strokeweight=".37392mm">
                  <v:path arrowok="t" o:connecttype="custom" o:connectlocs="0,0;0,249" o:connectangles="0,0"/>
                </v:shape>
                <v:shape id="Freeform 51" o:spid="_x0000_s1081" style="position:absolute;left:489;top:7300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" path="m,l268,e" filled="f" strokeweight=".37392mm">
                  <v:path arrowok="t" o:connecttype="custom" o:connectlocs="0,0;268,0" o:connectangles="0,0"/>
                </v:shape>
                <v:shape id="Freeform 52" o:spid="_x0000_s1082" style="position:absolute;left:11870;top:5880;width:0;height:1776;visibility:visible;mso-wrap-style:square;v-text-anchor:top" coordsize="0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" path="m,l,1776e" filled="f" strokeweight=".71258mm">
                  <v:path arrowok="t" o:connecttype="custom" o:connectlocs="0,0;0,1776" o:connectangles="0,0"/>
                </v:shape>
                <v:shape id="Freeform 53" o:spid="_x0000_s1083" style="position:absolute;left:479;top:6100;width:0;height:1460;visibility:visible;mso-wrap-style:square;v-text-anchor:top" coordsize="0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" path="m,l,1459e" filled="f" strokeweight=".37392mm">
                  <v:path arrowok="t" o:connecttype="custom" o:connectlocs="0,0;0,1459" o:connectangles="0,0"/>
                </v:shape>
                <v:shape id="Freeform 54" o:spid="_x0000_s1084" style="position:absolute;left:11793;top:6120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" path="m,l,1440e" filled="f" strokeweight=".37392mm">
                  <v:path arrowok="t" o:connecttype="custom" o:connectlocs="0,0;0,1440" o:connectangles="0,0"/>
                </v:shape>
                <v:shape id="Freeform 55" o:spid="_x0000_s1085" style="position:absolute;left:748;top:7310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" path="m,l,249e" filled="f" strokeweight=".37392mm">
                  <v:path arrowok="t" o:connecttype="custom" o:connectlocs="0,0;0,249" o:connectangles="0,0"/>
                </v:shape>
                <v:shape id="Freeform 56" o:spid="_x0000_s1086" style="position:absolute;left:489;top:8150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57" o:spid="_x0000_s1087" style="position:absolute;left:1555;top:7310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" path="m,l,249e" filled="f" strokeweight="1.06pt">
                  <v:path arrowok="t" o:connecttype="custom" o:connectlocs="0,0;0,249" o:connectangles="0,0"/>
                </v:shape>
                <v:shape id="Freeform 58" o:spid="_x0000_s1088" style="position:absolute;left:11870;top:7728;width:0;height:1747;visibility:visible;mso-wrap-style:square;v-text-anchor:top" coordsize="0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" path="m,l,1747e" filled="f" strokeweight=".71258mm">
                  <v:path arrowok="t" o:connecttype="custom" o:connectlocs="0,0;0,1747" o:connectangles="0,0"/>
                </v:shape>
                <v:shape id="Freeform 59" o:spid="_x0000_s1089" style="position:absolute;left:479;top:7920;width:0;height:1459;visibility:visible;mso-wrap-style:square;v-text-anchor:top" coordsize="0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" path="m,l,1459e" filled="f" strokeweight=".37392mm">
                  <v:path arrowok="t" o:connecttype="custom" o:connectlocs="0,0;0,1459" o:connectangles="0,0"/>
                </v:shape>
                <v:shape id="Freeform 60" o:spid="_x0000_s1090" style="position:absolute;left:11793;top:7939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" path="m,l,1440e" filled="f" strokeweight=".37392mm">
                  <v:path arrowok="t" o:connecttype="custom" o:connectlocs="0,0;0,1440" o:connectangles="0,0"/>
                </v:shape>
                <v:shape id="Freeform 61" o:spid="_x0000_s1091" style="position:absolute;left:11870;top:9547;width:0;height:2438;visibility:visible;mso-wrap-style:square;v-text-anchor:top" coordsize="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" path="m,l,2438e" filled="f" strokeweight=".71258mm">
                  <v:path arrowok="t" o:connecttype="custom" o:connectlocs="0,0;0,2438" o:connectangles="0,0"/>
                </v:shape>
                <v:shape id="Freeform 62" o:spid="_x0000_s1092" style="position:absolute;left:479;top:9739;width:0;height:2150;visibility:visible;mso-wrap-style:square;v-text-anchor:top" coordsize="0,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" path="m,l,2150e" filled="f" strokeweight=".37392mm">
                  <v:path arrowok="t" o:connecttype="custom" o:connectlocs="0,0;0,2150" o:connectangles="0,0"/>
                </v:shape>
                <v:shape id="Freeform 63" o:spid="_x0000_s1093" style="position:absolute;left:8016;top:5452;width:268;height:0;visibility:visible;mso-wrap-style:square;v-text-anchor:top" coordsize="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64" o:spid="_x0000_s1094" style="position:absolute;left:8006;top:3715;width:0;height:1997;visibility:visible;mso-wrap-style:square;v-text-anchor:top" coordsize="0,1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" path="m,l,1996e" filled="f" strokeweight="1.06pt">
                  <v:path arrowok="t" o:connecttype="custom" o:connectlocs="0,0;0,1996" o:connectangles="0,0"/>
                </v:shape>
                <v:shape id="Freeform 65" o:spid="_x0000_s1095" style="position:absolute;left:9619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" path="m,l,249e" filled="f" strokeweight=".37392mm">
                  <v:path arrowok="t" o:connecttype="custom" o:connectlocs="0,0;0,249" o:connectangles="0,0"/>
                </v:shape>
                <v:shape id="Freeform 66" o:spid="_x0000_s1096" style="position:absolute;left:11793;top:9758;width:0;height:2131;visibility:visible;mso-wrap-style:square;v-text-anchor:top" coordsize="0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" path="m,l,2131e" filled="f" strokeweight=".37392mm">
                  <v:path arrowok="t" o:connecttype="custom" o:connectlocs="0,0;0,2131" o:connectangles="0,0"/>
                </v:shape>
                <v:shape id="Freeform 67" o:spid="_x0000_s1097" style="position:absolute;left:6600;top:475;width:0;height:2390;visibility:visible;mso-wrap-style:square;v-text-anchor:top" coordsize="0,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" path="m,l,2390e" filled="f" strokeweight="1.06pt">
                  <v:path arrowok="t" o:connecttype="custom" o:connectlocs="0,0;0,2390" o:connectangles="0,0"/>
                </v:shape>
                <v:shape id="Freeform 68" o:spid="_x0000_s1098" style="position:absolute;left:9081;top:475;width:0;height:2390;visibility:visible;mso-wrap-style:square;v-text-anchor:top" coordsize="0,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" path="m,l,2390e" filled="f" strokeweight="1.06pt">
                  <v:path arrowok="t" o:connecttype="custom" o:connectlocs="0,0;0,2390" o:connectangles="0,0"/>
                </v:shape>
                <v:shape id="Freeform 69" o:spid="_x0000_s1099" style="position:absolute;left:11870;top:12057;width:0;height:3375;visibility:visible;mso-wrap-style:square;v-text-anchor:top" coordsize="0,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" path="m,l,3374e" filled="f" strokeweight=".71258mm">
                  <v:path arrowok="t" o:connecttype="custom" o:connectlocs="0,0;0,3374" o:connectangles="0,0"/>
                </v:shape>
                <v:shape id="Freeform 70" o:spid="_x0000_s1100" style="position:absolute;left:7468;top:2577;width:0;height:226;visibility:visible;mso-wrap-style:square;v-text-anchor:top" coordsize="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" path="m,l,225e" filled="f" strokeweight="1.06pt">
                  <v:path arrowok="t" o:connecttype="custom" o:connectlocs="0,0;0,225" o:connectangles="0,0"/>
                </v:shape>
                <v:shape id="Freeform 71" o:spid="_x0000_s1101" style="position:absolute;left:8275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" path="m,l,249e" filled="f" strokeweight="1.06pt">
                  <v:path arrowok="t" o:connecttype="custom" o:connectlocs="0,0;0,249" o:connectangles="0,0"/>
                </v:shape>
                <v:shape id="Freeform 72" o:spid="_x0000_s1102" style="position:absolute;left:479;top:12470;width:0;height:2866;visibility:visible;mso-wrap-style:square;v-text-anchor:top" coordsize="0,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" path="m,l,2865e" filled="f" strokeweight=".37392mm">
                  <v:path arrowok="t" o:connecttype="custom" o:connectlocs="0,0;0,2865" o:connectangles="0,0"/>
                </v:shape>
                <v:shape id="Freeform 73" o:spid="_x0000_s1103" style="position:absolute;left:11793;top:12489;width:0;height:2847;visibility:visible;mso-wrap-style:square;v-text-anchor:top" coordsize="0,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" path="m,l,2846e" filled="f" strokeweight=".37392mm">
                  <v:path arrowok="t" o:connecttype="custom" o:connectlocs="0,0;0,2846" o:connectangles="0,0"/>
                </v:shape>
                <v:shape id="Freeform 74" o:spid="_x0000_s1104" style="position:absolute;left:748;top:8160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" path="m,l,249e" filled="f" strokeweight=".37392mm">
                  <v:path arrowok="t" o:connecttype="custom" o:connectlocs="0,0;0,249" o:connectangles="0,0"/>
                </v:shape>
                <v:shape id="Freeform 75" o:spid="_x0000_s1105" style="position:absolute;left:10660;top:54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" path="m,l,268e" filled="f" strokeweight="1.06pt">
                  <v:path arrowok="t" o:connecttype="custom" o:connectlocs="0,0;0,268" o:connectangles="0,0"/>
                </v:shape>
                <v:shape id="Freeform 76" o:spid="_x0000_s1106" style="position:absolute;left:10929;top:5462;width:0;height:250;visibility:visible;mso-wrap-style:square;v-text-anchor:top" coordsize="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" path="m,l,249e" filled="f" strokeweight="1.06pt">
                  <v:path arrowok="t" o:connecttype="custom" o:connectlocs="0,0;0,249" o:connectangles="0,0"/>
                </v:shape>
                <v:shape id="Freeform 77" o:spid="_x0000_s1107" style="position:absolute;left:6931;top:6120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" path="m,l,1440e" filled="f" strokeweight="1.06pt">
                  <v:path arrowok="t" o:connecttype="custom" o:connectlocs="0,0;0,1440" o:connectangles="0,0"/>
                </v:shape>
                <v:shape id="Freeform 78" o:spid="_x0000_s1108" style="position:absolute;left:1286;top:7291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" path="m,l,268e" filled="f" strokeweight=".37392mm">
                  <v:path arrowok="t" o:connecttype="custom" o:connectlocs="0,0;0,268" o:connectangles="0,0"/>
                </v:shape>
                <v:rect id="Rectangle 79" o:spid="_x0000_s1109" style="position:absolute;left:3475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B08E0D2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C21DF2D" wp14:editId="0A7B682A">
                              <wp:extent cx="9525" cy="152400"/>
                              <wp:effectExtent l="0" t="0" r="9525" b="0"/>
                              <wp:docPr id="414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EA5980D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80" o:spid="_x0000_s1110" style="position:absolute;left:3484;top:6619;width:0;height:941;visibility:visible;mso-wrap-style:square;v-text-anchor:top" coordsize="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" path="m,l,940e" filled="f" strokeweight="1.06pt">
                  <v:path arrowok="t" o:connecttype="custom" o:connectlocs="0,0;0,940" o:connectangles="0,0"/>
                </v:shape>
                <v:shape id="Freeform 81" o:spid="_x0000_s1111" style="position:absolute;left:4838;top:8150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82" o:spid="_x0000_s1112" style="position:absolute;left:4828;top:7939;width:0;height:941;visibility:visible;mso-wrap-style:square;v-text-anchor:top" coordsize="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" path="m,l,940e" filled="f" strokeweight=".37392mm">
                  <v:path arrowok="t" o:connecttype="custom" o:connectlocs="0,0;0,940" o:connectangles="0,0"/>
                </v:shape>
                <v:shape id="Freeform 83" o:spid="_x0000_s1113" style="position:absolute;left:5097;top:8160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" path="m,l,249e" filled="f" strokeweight="1.06pt">
                  <v:path arrowok="t" o:connecttype="custom" o:connectlocs="0,0;0,249" o:connectangles="0,0"/>
                </v:shape>
                <v:shape id="Freeform 84" o:spid="_x0000_s1114" style="position:absolute;left:422;top:455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" path="m,l11467,e" filled="f" strokeweight=".71258mm">
                  <v:path arrowok="t" o:connecttype="custom" o:connectlocs="0,0;11467,0" o:connectangles="0,0"/>
                </v:shape>
                <v:shape id="Freeform 85" o:spid="_x0000_s1115" style="position:absolute;left:7468;top:705;width:0;height:259;visibility:visible;mso-wrap-style:square;v-text-anchor:top" coordsize="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" path="m,l,259e" filled="f" strokeweight="1.06pt">
                  <v:path arrowok="t" o:connecttype="custom" o:connectlocs="0,0;0,259" o:connectangles="0,0"/>
                </v:shape>
                <v:shape id="Freeform 86" o:spid="_x0000_s1116" style="position:absolute;left:8275;top:705;width:0;height:259;visibility:visible;mso-wrap-style:square;v-text-anchor:top" coordsize="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" path="m,l,259e" filled="f" strokeweight="1.06pt">
                  <v:path arrowok="t" o:connecttype="custom" o:connectlocs="0,0;0,259" o:connectangles="0,0"/>
                </v:shape>
                <v:shape id="Freeform 87" o:spid="_x0000_s1117" style="position:absolute;left:6609;top:955;width:2482;height:0;visibility:visible;mso-wrap-style:square;v-text-anchor:top" coordsize="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" path="m,l2481,e" filled="f" strokeweight=".37392mm">
                  <v:path arrowok="t" o:connecttype="custom" o:connectlocs="0,0;2481,0" o:connectangles="0,0"/>
                </v:shape>
                <v:shape id="Freeform 88" o:spid="_x0000_s1118" style="position:absolute;left:6609;top:1641;width:2482;height:0;visibility:visible;mso-wrap-style:square;v-text-anchor:top" coordsize="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" path="m,l2481,e" filled="f" strokeweight="1.06pt">
                  <v:path arrowok="t" o:connecttype="custom" o:connectlocs="0,0;2481,0" o:connectangles="0,0"/>
                </v:shape>
                <v:shape id="Freeform 89" o:spid="_x0000_s1119" style="position:absolute;left:6609;top:2327;width:2482;height:0;visibility:visible;mso-wrap-style:square;v-text-anchor:top" coordsize="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" path="m,l2481,e" filled="f" strokeweight="1.06pt">
                  <v:path arrowok="t" o:connecttype="custom" o:connectlocs="0,0;2481,0" o:connectangles="0,0"/>
                </v:shape>
                <v:shape id="Freeform 90" o:spid="_x0000_s1120" style="position:absolute;left:422;top:2884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" path="m,l11467,e" filled="f" strokeweight=".71258mm">
                  <v:path arrowok="t" o:connecttype="custom" o:connectlocs="0,0;11467,0" o:connectangles="0,0"/>
                </v:shape>
                <v:shape id="Freeform 91" o:spid="_x0000_s1121" style="position:absolute;left:422;top:2956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" path="m,l11467,e" filled="f" strokeweight=".71258mm">
                  <v:path arrowok="t" o:connecttype="custom" o:connectlocs="0,0;11467,0" o:connectangles="0,0"/>
                </v:shape>
                <v:shape id="Freeform 92" o:spid="_x0000_s1122" style="position:absolute;left:489;top:3206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" path="m,l11313,e" filled="f" strokeweight="1.06pt">
                  <v:path arrowok="t" o:connecttype="custom" o:connectlocs="0,0;11313,0" o:connectangles="0,0"/>
                </v:shape>
                <v:shape id="Freeform 93" o:spid="_x0000_s1123" style="position:absolute;left:489;top:3705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" path="m,l11313,e" filled="f" strokeweight="1.06pt">
                  <v:path arrowok="t" o:connecttype="custom" o:connectlocs="0,0;11313,0" o:connectangles="0,0"/>
                </v:shape>
                <v:shape id="Freeform 94" o:spid="_x0000_s1124" style="position:absolute;left:10343;top:3964;width:0;height:500;visibility:visible;mso-wrap-style:square;v-text-anchor:top" coordsize="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" path="m,l,499e" filled="f" strokeweight=".37392mm">
                  <v:path arrowok="t" o:connecttype="custom" o:connectlocs="0,0;0,499" o:connectangles="0,0"/>
                </v:shape>
                <v:shape id="Freeform 95" o:spid="_x0000_s1125" style="position:absolute;left:9998;top:3945;width:0;height:1267;visibility:visible;mso-wrap-style:square;v-text-anchor:top" coordsize="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" path="m,l,1267e" filled="f" strokeweight="1.06pt">
                  <v:path arrowok="t" o:connecttype="custom" o:connectlocs="0,0;0,1267" o:connectangles="0,0"/>
                </v:shape>
                <v:shape id="Freeform 96" o:spid="_x0000_s1126" style="position:absolute;left:10008;top:3955;width:345;height:0;visibility:visible;mso-wrap-style:square;v-text-anchor:top" coordsize="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" path="m,l345,e" filled="f" strokeweight="1.06pt">
                  <v:path arrowok="t" o:connecttype="custom" o:connectlocs="0,0;345,0" o:connectangles="0,0"/>
                </v:shape>
                <v:shape id="Freeform 97" o:spid="_x0000_s1127" style="position:absolute;left:10008;top:4204;width:345;height:0;visibility:visible;mso-wrap-style:square;v-text-anchor:top" coordsize="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" path="m,l345,e" filled="f" strokeweight=".37392mm">
                  <v:path arrowok="t" o:connecttype="custom" o:connectlocs="0,0;345,0" o:connectangles="0,0"/>
                </v:shape>
                <v:shape id="Freeform 98" o:spid="_x0000_s1128" style="position:absolute;left:8016;top:4454;width:3787;height:0;visibility:visible;mso-wrap-style:square;v-text-anchor:top" coordsize="3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" path="m,l3787,e" filled="f" strokeweight="1.06pt">
                  <v:path arrowok="t" o:connecttype="custom" o:connectlocs="0,0;3787,0" o:connectangles="0,0"/>
                </v:shape>
                <v:shape id="Freeform 99" o:spid="_x0000_s1129" style="position:absolute;left:489;top:4703;width:7527;height:0;visibility:visible;mso-wrap-style:square;v-text-anchor:top" coordsize="75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" path="m,l7526,e" filled="f" strokeweight="1.06pt">
                  <v:path arrowok="t" o:connecttype="custom" o:connectlocs="0,0;7526,0" o:connectangles="0,0"/>
                </v:shape>
                <v:shape id="Freeform 100" o:spid="_x0000_s1130" style="position:absolute;left:8016;top:4953;width:3787;height:0;visibility:visible;mso-wrap-style:square;v-text-anchor:top" coordsize="37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" path="m,l3787,e" filled="f" strokeweight="1.06pt">
                  <v:path arrowok="t" o:connecttype="custom" o:connectlocs="0,0;3787,0" o:connectangles="0,0"/>
                </v:shape>
                <v:shape id="Freeform 101" o:spid="_x0000_s1131" style="position:absolute;left:1881;top:4953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" path="m,l268,e" filled="f" strokeweight="1.06pt">
                  <v:path arrowok="t" o:connecttype="custom" o:connectlocs="0,0;268,0" o:connectangles="0,0"/>
                </v:shape>
                <v:shape id="Freeform 102" o:spid="_x0000_s1132" style="position:absolute;left:1871;top:49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" path="m,l,268e" filled="f" strokeweight=".37392mm">
                  <v:path arrowok="t" o:connecttype="custom" o:connectlocs="0,0;0,268" o:connectangles="0,0"/>
                </v:shape>
                <v:shape id="Freeform 103" o:spid="_x0000_s1133" style="position:absolute;left:2140;top:4963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" path="m,l,249e" filled="f" strokeweight=".37392mm">
                  <v:path arrowok="t" o:connecttype="custom" o:connectlocs="0,0;0,249" o:connectangles="0,0"/>
                </v:shape>
                <v:shape id="Freeform 104" o:spid="_x0000_s1134" style="position:absolute;left:3763;top:4953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" path="m,l268,e" filled="f" strokeweight="1.06pt">
                  <v:path arrowok="t" o:connecttype="custom" o:connectlocs="0,0;268,0" o:connectangles="0,0"/>
                </v:shape>
                <v:shape id="Freeform 105" o:spid="_x0000_s1135" style="position:absolute;left:3753;top:49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" path="m,l,268e" filled="f" strokeweight=".37392mm">
                  <v:path arrowok="t" o:connecttype="custom" o:connectlocs="0,0;0,268" o:connectangles="0,0"/>
                </v:shape>
                <v:shape id="Freeform 106" o:spid="_x0000_s1136" style="position:absolute;left:4022;top:4963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" path="m,l,249e" filled="f" strokeweight=".37392mm">
                  <v:path arrowok="t" o:connecttype="custom" o:connectlocs="0,0;0,249" o:connectangles="0,0"/>
                </v:shape>
                <v:shape id="Freeform 107" o:spid="_x0000_s1137" style="position:absolute;left:5644;top:4953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" path="m,l268,e" filled="f" strokeweight="1.06pt">
                  <v:path arrowok="t" o:connecttype="custom" o:connectlocs="0,0;268,0" o:connectangles="0,0"/>
                </v:shape>
                <v:shape id="Freeform 108" o:spid="_x0000_s1138" style="position:absolute;left:5635;top:4943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" path="m,l,268e" filled="f" strokeweight=".37392mm">
                  <v:path arrowok="t" o:connecttype="custom" o:connectlocs="0,0;0,268" o:connectangles="0,0"/>
                </v:shape>
                <v:shape id="Freeform 109" o:spid="_x0000_s1139" style="position:absolute;left:5903;top:4963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" path="m,l,249e" filled="f" strokeweight=".37392mm">
                  <v:path arrowok="t" o:connecttype="custom" o:connectlocs="0,0;0,249" o:connectangles="0,0"/>
                </v:shape>
                <v:shape id="Freeform 110" o:spid="_x0000_s1140" style="position:absolute;left:489;top:5203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" path="m,l11313,e" filled="f" strokeweight="1.06pt">
                  <v:path arrowok="t" o:connecttype="custom" o:connectlocs="0,0;11313,0" o:connectangles="0,0"/>
                </v:shape>
                <v:shape id="Freeform 111" o:spid="_x0000_s1141" style="position:absolute;left:10670;top:545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112" o:spid="_x0000_s1142" style="position:absolute;left:489;top:5702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" path="m,l11313,e" filled="f" strokeweight="1.06pt">
                  <v:path arrowok="t" o:connecttype="custom" o:connectlocs="0,0;11313,0" o:connectangles="0,0"/>
                </v:shape>
                <v:shape id="Freeform 113" o:spid="_x0000_s1143" style="position:absolute;left:422;top:5788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" path="m,l11467,e" filled="f" strokeweight="2.02pt">
                  <v:path arrowok="t" o:connecttype="custom" o:connectlocs="0,0;11467,0" o:connectangles="0,0"/>
                </v:shape>
                <v:shape id="Freeform 114" o:spid="_x0000_s1144" style="position:absolute;left:422;top:5860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" path="m,l11467,e" filled="f" strokeweight="2.02pt">
                  <v:path arrowok="t" o:connecttype="custom" o:connectlocs="0,0;11467,0" o:connectangles="0,0"/>
                </v:shape>
                <v:shape id="Freeform 115" o:spid="_x0000_s1145" style="position:absolute;left:489;top:611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rect id="Rectangle 116" o:spid="_x0000_s1146" style="position:absolute;left:1277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E56D3FC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B57CA2E" wp14:editId="31F42605">
                              <wp:extent cx="9525" cy="152400"/>
                              <wp:effectExtent l="0" t="0" r="9525" b="0"/>
                              <wp:docPr id="415" name="Imagen 4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40F376C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7" o:spid="_x0000_s1147" style="position:absolute;left:1546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A95C686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636973" wp14:editId="46D16699">
                              <wp:extent cx="9525" cy="152400"/>
                              <wp:effectExtent l="0" t="0" r="9525" b="0"/>
                              <wp:docPr id="416" name="Imagen 4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EEDB675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8" o:spid="_x0000_s1148" style="position:absolute;left:4819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16E5C1D8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A59E54E" wp14:editId="15BEC67E">
                              <wp:extent cx="9525" cy="152400"/>
                              <wp:effectExtent l="0" t="0" r="9525" b="0"/>
                              <wp:docPr id="417" name="Imagen 4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74A4B45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9" o:spid="_x0000_s1149" style="position:absolute;left:1862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8426D8D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2D18B7E" wp14:editId="4BE131B2">
                              <wp:extent cx="9525" cy="152400"/>
                              <wp:effectExtent l="0" t="0" r="9525" b="0"/>
                              <wp:docPr id="418" name="Imagen 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71A2F9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0" o:spid="_x0000_s1150" style="position:absolute;left:2938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8FDEDAD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93C5A19" wp14:editId="3B594228">
                              <wp:extent cx="9525" cy="152400"/>
                              <wp:effectExtent l="0" t="0" r="9525" b="0"/>
                              <wp:docPr id="419" name="Imagen 4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093F844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1" o:spid="_x0000_s1151" style="position:absolute;left:3206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349BCA33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A4BC089" wp14:editId="772636F6">
                              <wp:extent cx="9525" cy="152400"/>
                              <wp:effectExtent l="0" t="0" r="9525" b="0"/>
                              <wp:docPr id="420" name="Imagen 4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A8DC8B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2" o:spid="_x0000_s1152" style="position:absolute;left:5088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B2D0442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0176A7D" wp14:editId="6D5CFF45">
                              <wp:extent cx="9525" cy="152400"/>
                              <wp:effectExtent l="0" t="0" r="9525" b="0"/>
                              <wp:docPr id="421" name="Imagen 4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9091319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3" o:spid="_x0000_s1153" style="position:absolute;left:5626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7AFD5FCC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3B9ED4F" wp14:editId="2ED1B143">
                              <wp:extent cx="9525" cy="152400"/>
                              <wp:effectExtent l="0" t="0" r="9525" b="0"/>
                              <wp:docPr id="422" name="Imagen 4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551098C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4" o:spid="_x0000_s1154" style="position:absolute;left:5894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4C12799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D8A2EB5" wp14:editId="792EA7A6">
                              <wp:extent cx="9525" cy="152400"/>
                              <wp:effectExtent l="0" t="0" r="9525" b="0"/>
                              <wp:docPr id="423" name="Imagen 4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118CA42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5" o:spid="_x0000_s1155" style="position:absolute;left:3744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48AEA47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DE2799A" wp14:editId="445FCACF">
                              <wp:extent cx="9525" cy="152400"/>
                              <wp:effectExtent l="0" t="0" r="9525" b="0"/>
                              <wp:docPr id="424" name="Imagen 4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4A6B06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6" o:spid="_x0000_s1156" style="position:absolute;left:4013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EC79D23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9F43414" wp14:editId="187EA4AE">
                              <wp:extent cx="9525" cy="152400"/>
                              <wp:effectExtent l="0" t="0" r="9525" b="0"/>
                              <wp:docPr id="425" name="Imagen 4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AE42201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7" o:spid="_x0000_s1157" style="position:absolute;left:4282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45136B6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D8070A4" wp14:editId="536E1DB7">
                              <wp:extent cx="9525" cy="152400"/>
                              <wp:effectExtent l="0" t="0" r="9525" b="0"/>
                              <wp:docPr id="426" name="Imagen 4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AACB497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8" o:spid="_x0000_s1158" style="position:absolute;left:2131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A1CDEE8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276E307" wp14:editId="65F04C72">
                              <wp:extent cx="9525" cy="152400"/>
                              <wp:effectExtent l="0" t="0" r="9525" b="0"/>
                              <wp:docPr id="427" name="Imagen 4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0A0300A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29" o:spid="_x0000_s1159" style="position:absolute;left:9350;top:6619;width:0;height:470;visibility:visible;mso-wrap-style:square;v-text-anchor:top" coordsize="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" path="m,l,470e" filled="f" strokeweight="1.06pt">
                  <v:path arrowok="t" o:connecttype="custom" o:connectlocs="0,0;0,470" o:connectangles="0,0"/>
                </v:shape>
                <v:rect id="Rectangle 130" o:spid="_x0000_s1160" style="position:absolute;left:2400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25F1184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EB1A780" wp14:editId="1073BD88">
                              <wp:extent cx="9525" cy="152400"/>
                              <wp:effectExtent l="0" t="0" r="9525" b="0"/>
                              <wp:docPr id="428" name="Imagen 4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2FD1DE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1" o:spid="_x0000_s1161" style="position:absolute;left:2669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4C5BEC6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33AD0B0" wp14:editId="4264D850">
                              <wp:extent cx="9525" cy="152400"/>
                              <wp:effectExtent l="0" t="0" r="9525" b="0"/>
                              <wp:docPr id="429" name="Imagen 4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34B5E0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2" o:spid="_x0000_s1162" style="position:absolute;left:4550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AD911F9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1CB4FE0" wp14:editId="5FC423E8">
                              <wp:extent cx="9525" cy="152400"/>
                              <wp:effectExtent l="0" t="0" r="9525" b="0"/>
                              <wp:docPr id="430" name="Imagen 4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4935A4B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3" o:spid="_x0000_s1163" style="position:absolute;left:5357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DABBF2B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2A26BD4" wp14:editId="2C0F50C0">
                              <wp:extent cx="9525" cy="152400"/>
                              <wp:effectExtent l="0" t="0" r="9525" b="0"/>
                              <wp:docPr id="431" name="Imagen 4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D1D831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4" o:spid="_x0000_s1164" style="position:absolute;left:6163;top:6360;width: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F820AB3" w14:textId="77777777" w:rsidR="005D5FED" w:rsidRDefault="00B74C91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999A16" wp14:editId="39B921A6">
                              <wp:extent cx="9525" cy="152400"/>
                              <wp:effectExtent l="0" t="0" r="9525" b="0"/>
                              <wp:docPr id="432" name="Imagen 4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AE134B7" w14:textId="77777777" w:rsidR="005D5FED" w:rsidRDefault="005D5FE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35" o:spid="_x0000_s1165" style="position:absolute;left:489;top:660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" path="m,l11313,e" filled="f" strokeweight=".37392mm">
                  <v:path arrowok="t" o:connecttype="custom" o:connectlocs="0,0;11313,0" o:connectangles="0,0"/>
                </v:shape>
                <v:shape id="Freeform 136" o:spid="_x0000_s1166" style="position:absolute;left:489;top:707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" path="m,l11313,e" filled="f" strokeweight="1.06pt">
                  <v:path arrowok="t" o:connecttype="custom" o:connectlocs="0,0;11313,0" o:connectangles="0,0"/>
                </v:shape>
                <v:shape id="Freeform 137" o:spid="_x0000_s1167" style="position:absolute;left:1296;top:7300;width:268;height:0;visibility:visible;mso-wrap-style:square;v-text-anchor:top" coordsize="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" path="m,l268,e" filled="f" strokeweight=".37392mm">
                  <v:path arrowok="t" o:connecttype="custom" o:connectlocs="0,0;268,0" o:connectangles="0,0"/>
                </v:shape>
                <v:shape id="Freeform 138" o:spid="_x0000_s1168" style="position:absolute;left:489;top:755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39" o:spid="_x0000_s1169" style="position:absolute;left:422;top:7636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" path="m,l11467,e" filled="f" strokeweight="2.02pt">
                  <v:path arrowok="t" o:connecttype="custom" o:connectlocs="0,0;11467,0" o:connectangles="0,0"/>
                </v:shape>
                <v:shape id="Freeform 140" o:spid="_x0000_s1170" style="position:absolute;left:422;top:7708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" path="m,l11467,e" filled="f" strokeweight="2.02pt">
                  <v:path arrowok="t" o:connecttype="custom" o:connectlocs="0,0;11467,0" o:connectangles="0,0"/>
                </v:shape>
                <v:shape id="Freeform 141" o:spid="_x0000_s1171" style="position:absolute;left:489;top:792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42" o:spid="_x0000_s1172" style="position:absolute;left:1564;top:8150;width:317;height:0;visibility:visible;mso-wrap-style:square;v-text-anchor:top" coordsize="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" path="m,l316,e" filled="f" strokeweight=".37392mm">
                  <v:path arrowok="t" o:connecttype="custom" o:connectlocs="0,0;316,0" o:connectangles="0,0"/>
                </v:shape>
                <v:shape id="Freeform 143" o:spid="_x0000_s1173" style="position:absolute;left:1871;top:8160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" path="m,l,249e" filled="f" strokeweight=".37392mm">
                  <v:path arrowok="t" o:connecttype="custom" o:connectlocs="0,0;0,249" o:connectangles="0,0"/>
                </v:shape>
                <v:shape id="Freeform 144" o:spid="_x0000_s1174" style="position:absolute;left:1555;top:8140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" path="m,l,268e" filled="f" strokeweight="1.06pt">
                  <v:path arrowok="t" o:connecttype="custom" o:connectlocs="0,0;0,268" o:connectangles="0,0"/>
                </v:shape>
                <v:shape id="Freeform 145" o:spid="_x0000_s1175" style="position:absolute;left:2956;top:8150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146" o:spid="_x0000_s1176" style="position:absolute;left:2947;top:8140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" path="m,l,268e" filled="f" strokeweight="1.06pt">
                  <v:path arrowok="t" o:connecttype="custom" o:connectlocs="0,0;0,268" o:connectangles="0,0"/>
                </v:shape>
                <v:shape id="Freeform 147" o:spid="_x0000_s1177" style="position:absolute;left:3216;top:8160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" path="m,l,249e" filled="f" strokeweight="1.06pt">
                  <v:path arrowok="t" o:connecttype="custom" o:connectlocs="0,0;0,249" o:connectangles="0,0"/>
                </v:shape>
                <v:shape id="Freeform 148" o:spid="_x0000_s1178" style="position:absolute;left:8812;top:8409;width:0;height:471;visibility:visible;mso-wrap-style:square;v-text-anchor:top" coordsize="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" path="m,l,470e" filled="f" strokeweight="1.06pt">
                  <v:path arrowok="t" o:connecttype="custom" o:connectlocs="0,0;0,470" o:connectangles="0,0"/>
                </v:shape>
                <v:shape id="Freeform 149" o:spid="_x0000_s1179" style="position:absolute;left:5635;top:8140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" path="m,l,268e" filled="f" strokeweight=".37392mm">
                  <v:path arrowok="t" o:connecttype="custom" o:connectlocs="0,0;0,268" o:connectangles="0,0"/>
                </v:shape>
                <v:shape id="Freeform 150" o:spid="_x0000_s1180" style="position:absolute;left:5903;top:8160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" path="m,l,249e" filled="f" strokeweight=".37392mm">
                  <v:path arrowok="t" o:connecttype="custom" o:connectlocs="0,0;0,249" o:connectangles="0,0"/>
                </v:shape>
                <v:shape id="Freeform 151" o:spid="_x0000_s1181" style="position:absolute;left:5644;top:8150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152" o:spid="_x0000_s1182" style="position:absolute;left:489;top:840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" path="m,l11313,e" filled="f" strokeweight=".37392mm">
                  <v:path arrowok="t" o:connecttype="custom" o:connectlocs="0,0;11313,0" o:connectangles="0,0"/>
                </v:shape>
                <v:shape id="Freeform 153" o:spid="_x0000_s1183" style="position:absolute;left:489;top:887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" path="m,l11313,e" filled="f" strokeweight=".37392mm">
                  <v:path arrowok="t" o:connecttype="custom" o:connectlocs="0,0;11313,0" o:connectangles="0,0"/>
                </v:shape>
                <v:shape id="Freeform 154" o:spid="_x0000_s1184" style="position:absolute;left:489;top:936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" path="m,l11313,e" filled="f" strokeweight=".37392mm">
                  <v:path arrowok="t" o:connecttype="custom" o:connectlocs="0,0;11313,0" o:connectangles="0,0"/>
                </v:shape>
                <v:shape id="Freeform 155" o:spid="_x0000_s1185" style="position:absolute;left:422;top:9456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" path="m,l11467,e" filled="f" strokeweight="2.02pt">
                  <v:path arrowok="t" o:connecttype="custom" o:connectlocs="0,0;11467,0" o:connectangles="0,0"/>
                </v:shape>
                <v:shape id="Freeform 156" o:spid="_x0000_s1186" style="position:absolute;left:422;top:9528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" path="m,l11467,e" filled="f" strokeweight="2.02pt">
                  <v:path arrowok="t" o:connecttype="custom" o:connectlocs="0,0;11467,0" o:connectangles="0,0"/>
                </v:shape>
                <v:shape id="Freeform 157" o:spid="_x0000_s1187" style="position:absolute;left:489;top:9748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" path="m,l11313,e" filled="f" strokeweight="1.06pt">
                  <v:path arrowok="t" o:connecttype="custom" o:connectlocs="0,0;11313,0" o:connectangles="0,0"/>
                </v:shape>
                <v:shape id="Freeform 158" o:spid="_x0000_s1188" style="position:absolute;left:4022;top:10008;width:0;height:1411;visibility:visible;mso-wrap-style:square;v-text-anchor:top" coordsize="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" path="m,l,1411e" filled="f" strokeweight=".37392mm">
                  <v:path arrowok="t" o:connecttype="custom" o:connectlocs="0,0;0,1411" o:connectangles="0,0"/>
                </v:shape>
                <v:shape id="Freeform 159" o:spid="_x0000_s1189" style="position:absolute;left:3753;top:10008;width:0;height:1411;visibility:visible;mso-wrap-style:square;v-text-anchor:top" coordsize="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" path="m,l,1411e" filled="f" strokeweight=".37392mm">
                  <v:path arrowok="t" o:connecttype="custom" o:connectlocs="0,0;0,1411" o:connectangles="0,0"/>
                </v:shape>
                <v:shape id="Freeform 160" o:spid="_x0000_s1190" style="position:absolute;left:4291;top:10008;width:0;height:1411;visibility:visible;mso-wrap-style:square;v-text-anchor:top" coordsize="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" path="m,l,1411e" filled="f" strokeweight=".37392mm">
                  <v:path arrowok="t" o:connecttype="custom" o:connectlocs="0,0;0,1411" o:connectangles="0,0"/>
                </v:shape>
                <v:shape id="Freeform 161" o:spid="_x0000_s1191" style="position:absolute;left:8544;top:10008;width:0;height:1411;visibility:visible;mso-wrap-style:square;v-text-anchor:top" coordsize="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" path="m,l,1411e" filled="f" strokeweight="1.06pt">
                  <v:path arrowok="t" o:connecttype="custom" o:connectlocs="0,0;0,1411" o:connectangles="0,0"/>
                </v:shape>
                <v:shape id="Freeform 162" o:spid="_x0000_s1192" style="position:absolute;left:489;top:9998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" path="m,l11313,e" filled="f" strokeweight="1.06pt">
                  <v:path arrowok="t" o:connecttype="custom" o:connectlocs="0,0;11313,0" o:connectangles="0,0"/>
                </v:shape>
                <v:shape id="Freeform 163" o:spid="_x0000_s1193" style="position:absolute;left:489;top:10468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" path="m,l11313,e" filled="f" strokeweight=".37392mm">
                  <v:path arrowok="t" o:connecttype="custom" o:connectlocs="0,0;11313,0" o:connectangles="0,0"/>
                </v:shape>
                <v:shape id="Freeform 164" o:spid="_x0000_s1194" style="position:absolute;left:489;top:1093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" path="m,l11313,e" filled="f" strokeweight="1.06pt">
                  <v:path arrowok="t" o:connecttype="custom" o:connectlocs="0,0;11313,0" o:connectangles="0,0"/>
                </v:shape>
                <v:shape id="Freeform 165" o:spid="_x0000_s1195" style="position:absolute;left:489;top:1140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" path="m,l11313,e" filled="f" strokeweight=".37392mm">
                  <v:path arrowok="t" o:connecttype="custom" o:connectlocs="0,0;11313,0" o:connectangles="0,0"/>
                </v:shape>
                <v:shape id="Freeform 166" o:spid="_x0000_s1196" style="position:absolute;left:489;top:1188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67" o:spid="_x0000_s1197" style="position:absolute;left:422;top:11966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" path="m,l11467,e" filled="f" strokeweight=".71258mm">
                  <v:path arrowok="t" o:connecttype="custom" o:connectlocs="0,0;11467,0" o:connectangles="0,0"/>
                </v:shape>
                <v:shape id="Freeform 168" o:spid="_x0000_s1198" style="position:absolute;left:422;top:12038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" path="m,l11467,e" filled="f" strokeweight=".71258mm">
                  <v:path arrowok="t" o:connecttype="custom" o:connectlocs="0,0;11467,0" o:connectangles="0,0"/>
                </v:shape>
                <v:shape id="Freeform 169" o:spid="_x0000_s1199" style="position:absolute;left:8006;top:12489;width:0;height:2376;visibility:visible;mso-wrap-style:square;v-text-anchor:top" coordsize="0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" path="m,l,2375e" filled="f" strokeweight="1.06pt">
                  <v:path arrowok="t" o:connecttype="custom" o:connectlocs="0,0;0,2375" o:connectangles="0,0"/>
                </v:shape>
                <v:shape id="Freeform 170" o:spid="_x0000_s1200" style="position:absolute;left:10343;top:12489;width:0;height:2376;visibility:visible;mso-wrap-style:square;v-text-anchor:top" coordsize="0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" path="m,l,2375e" filled="f" strokeweight=".37392mm">
                  <v:path arrowok="t" o:connecttype="custom" o:connectlocs="0,0;0,2375" o:connectangles="0,0"/>
                </v:shape>
                <v:shape id="Freeform 171" o:spid="_x0000_s1201" style="position:absolute;left:4022;top:12489;width:0;height:2376;visibility:visible;mso-wrap-style:square;v-text-anchor:top" coordsize="0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" path="m,l,2375e" filled="f" strokeweight=".37392mm">
                  <v:path arrowok="t" o:connecttype="custom" o:connectlocs="0,0;0,2375" o:connectangles="0,0"/>
                </v:shape>
                <v:shape id="Freeform 172" o:spid="_x0000_s1202" style="position:absolute;left:9619;top:12489;width:0;height:2376;visibility:visible;mso-wrap-style:square;v-text-anchor:top" coordsize="0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" path="m,l,2375e" filled="f" strokeweight=".37392mm">
                  <v:path arrowok="t" o:connecttype="custom" o:connectlocs="0,0;0,2375" o:connectangles="0,0"/>
                </v:shape>
                <v:shape id="Freeform 173" o:spid="_x0000_s1203" style="position:absolute;left:8812;top:12489;width:0;height:2376;visibility:visible;mso-wrap-style:square;v-text-anchor:top" coordsize="0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" path="m,l,2375e" filled="f" strokeweight="1.06pt">
                  <v:path arrowok="t" o:connecttype="custom" o:connectlocs="0,0;0,2375" o:connectangles="0,0"/>
                </v:shape>
                <v:shape id="Freeform 174" o:spid="_x0000_s1204" style="position:absolute;left:489;top:1248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" path="m,l11313,e" filled="f" strokeweight=".37392mm">
                  <v:path arrowok="t" o:connecttype="custom" o:connectlocs="0,0;11313,0" o:connectangles="0,0"/>
                </v:shape>
                <v:shape id="Freeform 175" o:spid="_x0000_s1205" style="position:absolute;left:4032;top:12700;width:3983;height:0;visibility:visible;mso-wrap-style:square;v-text-anchor:top" coordsize="39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" path="m,l3983,e" filled="f" strokeweight="1.06pt">
                  <v:path arrowok="t" o:connecttype="custom" o:connectlocs="0,0;3983,0" o:connectangles="0,0"/>
                </v:shape>
                <v:shape id="Freeform 176" o:spid="_x0000_s1206" style="position:absolute;left:489;top:12950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" path="m,l11313,e" filled="f" strokeweight="1.06pt">
                  <v:path arrowok="t" o:connecttype="custom" o:connectlocs="0,0;11313,0" o:connectangles="0,0"/>
                </v:shape>
                <v:shape id="Freeform 177" o:spid="_x0000_s1207" style="position:absolute;left:489;top:13449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78" o:spid="_x0000_s1208" style="position:absolute;left:489;top:13948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79" o:spid="_x0000_s1209" style="position:absolute;left:489;top:14448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" path="m,l11313,e" filled="f" strokeweight=".37392mm">
                  <v:path arrowok="t" o:connecttype="custom" o:connectlocs="0,0;11313,0" o:connectangles="0,0"/>
                </v:shape>
                <v:shape id="Freeform 180" o:spid="_x0000_s1210" style="position:absolute;left:489;top:14855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" path="m,l11313,e" filled="f" strokeweight="1.06pt">
                  <v:path arrowok="t" o:connecttype="custom" o:connectlocs="0,0;11313,0" o:connectangles="0,0"/>
                </v:shape>
                <v:shape id="Freeform 181" o:spid="_x0000_s1211" style="position:absolute;left:489;top:15326;width:11314;height:0;visibility:visible;mso-wrap-style:square;v-text-anchor:top" coordsize="1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" path="m,l11313,e" filled="f" strokeweight=".37392mm">
                  <v:path arrowok="t" o:connecttype="custom" o:connectlocs="0,0;11313,0" o:connectangles="0,0"/>
                </v:shape>
                <v:shape id="Freeform 182" o:spid="_x0000_s1212" style="position:absolute;left:422;top:15412;width:11467;height:0;visibility:visible;mso-wrap-style:square;v-text-anchor:top" coordsize="11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" path="m,l11467,e" filled="f" strokeweight="2.02pt">
                  <v:path arrowok="t" o:connecttype="custom" o:connectlocs="0,0;11467,0" o:connectangles="0,0"/>
                </v:shape>
                <w10:wrap anchorx="page" anchory="page"/>
              </v:group>
            </w:pict>
          </mc:Fallback>
        </mc:AlternateContent>
      </w:r>
    </w:p>
    <w:p w14:paraId="77FC7EC7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14:paraId="2C989E1E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5309" w:right="508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Escolaridad</w:t>
      </w:r>
    </w:p>
    <w:p w14:paraId="75F6A842" w14:textId="77777777" w:rsidR="005D5FED" w:rsidRDefault="005D5FED">
      <w:pPr>
        <w:widowControl w:val="0"/>
        <w:tabs>
          <w:tab w:val="left" w:pos="4180"/>
          <w:tab w:val="left" w:pos="7900"/>
          <w:tab w:val="left" w:pos="8700"/>
          <w:tab w:val="left" w:pos="9240"/>
          <w:tab w:val="left" w:pos="9960"/>
        </w:tabs>
        <w:autoSpaceDE w:val="0"/>
        <w:autoSpaceDN w:val="0"/>
        <w:adjustRightInd w:val="0"/>
        <w:spacing w:before="37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Nombre</w:t>
      </w:r>
      <w:r>
        <w:rPr>
          <w:rFonts w:ascii="Arial" w:hAnsi="Arial" w:cs="Arial"/>
          <w:sz w:val="16"/>
          <w:szCs w:val="16"/>
        </w:rPr>
        <w:tab/>
        <w:t>Dirección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A</w:t>
      </w:r>
      <w:r>
        <w:rPr>
          <w:rFonts w:ascii="Arial" w:hAnsi="Arial" w:cs="Arial"/>
          <w:sz w:val="16"/>
          <w:szCs w:val="16"/>
        </w:rPr>
        <w:tab/>
        <w:t>Años</w:t>
      </w:r>
      <w:r>
        <w:rPr>
          <w:rFonts w:ascii="Arial" w:hAnsi="Arial" w:cs="Arial"/>
          <w:sz w:val="16"/>
          <w:szCs w:val="16"/>
        </w:rPr>
        <w:tab/>
        <w:t>Titulo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Recibido</w:t>
      </w:r>
    </w:p>
    <w:p w14:paraId="12A1D122" w14:textId="77777777" w:rsidR="005D5FED" w:rsidRDefault="005D5FED">
      <w:pPr>
        <w:widowControl w:val="0"/>
        <w:autoSpaceDE w:val="0"/>
        <w:autoSpaceDN w:val="0"/>
        <w:adjustRightInd w:val="0"/>
        <w:spacing w:before="37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Primaria</w:t>
      </w:r>
    </w:p>
    <w:p w14:paraId="64E0C138" w14:textId="77777777" w:rsidR="005D5FED" w:rsidRDefault="005D5FED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14:paraId="1D616035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B48315" w14:textId="77777777" w:rsidR="005D5FED" w:rsidRDefault="005D5FED">
      <w:pPr>
        <w:widowControl w:val="0"/>
        <w:autoSpaceDE w:val="0"/>
        <w:autoSpaceDN w:val="0"/>
        <w:adjustRightInd w:val="0"/>
        <w:spacing w:after="0" w:line="651" w:lineRule="auto"/>
        <w:ind w:left="114" w:right="91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Secundaria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Prevocacional Preparatoria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Vocacional Profesional</w:t>
      </w:r>
    </w:p>
    <w:p w14:paraId="17158E74" w14:textId="77777777" w:rsidR="005D5FED" w:rsidRDefault="005D5FED">
      <w:pPr>
        <w:widowControl w:val="0"/>
        <w:autoSpaceDE w:val="0"/>
        <w:autoSpaceDN w:val="0"/>
        <w:adjustRightInd w:val="0"/>
        <w:spacing w:before="9" w:after="0" w:line="240" w:lineRule="auto"/>
        <w:ind w:left="114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Comercial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Otras</w:t>
      </w:r>
    </w:p>
    <w:p w14:paraId="3106B91B" w14:textId="77777777" w:rsidR="005D5FED" w:rsidRDefault="005D5FED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  <w:sz w:val="19"/>
          <w:szCs w:val="19"/>
        </w:rPr>
      </w:pPr>
    </w:p>
    <w:p w14:paraId="2E446A2F" w14:textId="77777777" w:rsidR="005D5FED" w:rsidRDefault="005D5FED">
      <w:pPr>
        <w:widowControl w:val="0"/>
        <w:tabs>
          <w:tab w:val="left" w:pos="4180"/>
          <w:tab w:val="left" w:pos="6820"/>
          <w:tab w:val="left" w:pos="9960"/>
        </w:tabs>
        <w:autoSpaceDE w:val="0"/>
        <w:autoSpaceDN w:val="0"/>
        <w:adjustRightInd w:val="0"/>
        <w:spacing w:before="65" w:after="0" w:line="240" w:lineRule="auto"/>
        <w:ind w:left="114" w:right="-20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540" w:bottom="0" w:left="400" w:header="720" w:footer="720" w:gutter="0"/>
          <w:cols w:space="720" w:equalWidth="0">
            <w:col w:w="11300"/>
          </w:cols>
          <w:noEndnote/>
        </w:sectPr>
      </w:pPr>
    </w:p>
    <w:p w14:paraId="11AA6B1D" w14:textId="77777777" w:rsidR="005D5FED" w:rsidRDefault="005D5FED">
      <w:pPr>
        <w:widowControl w:val="0"/>
        <w:autoSpaceDE w:val="0"/>
        <w:autoSpaceDN w:val="0"/>
        <w:adjustRightInd w:val="0"/>
        <w:spacing w:before="70" w:after="0" w:line="240" w:lineRule="auto"/>
        <w:ind w:left="4789" w:right="4705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Conocimientos</w:t>
      </w:r>
      <w:r>
        <w:rPr>
          <w:rFonts w:ascii="Arial" w:hAnsi="Arial" w:cs="Arial"/>
          <w:spacing w:val="-11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Generales</w:t>
      </w:r>
    </w:p>
    <w:p w14:paraId="51DBE970" w14:textId="6CCC0F09" w:rsidR="005D5FED" w:rsidRDefault="005D5FED">
      <w:pPr>
        <w:widowControl w:val="0"/>
        <w:tabs>
          <w:tab w:val="left" w:pos="3240"/>
          <w:tab w:val="left" w:pos="592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idiomas</w:t>
      </w:r>
      <w:r>
        <w:rPr>
          <w:rFonts w:ascii="Arial" w:hAnsi="Arial" w:cs="Arial"/>
          <w:spacing w:val="-1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habla</w:t>
      </w:r>
      <w:r>
        <w:rPr>
          <w:rFonts w:ascii="Arial" w:hAnsi="Arial" w:cs="Arial"/>
          <w:sz w:val="16"/>
          <w:szCs w:val="16"/>
        </w:rPr>
        <w:tab/>
      </w:r>
      <w:r w:rsidR="00415EA3">
        <w:rPr>
          <w:rFonts w:ascii="Arial" w:hAnsi="Arial" w:cs="Arial"/>
          <w:sz w:val="16"/>
          <w:szCs w:val="16"/>
        </w:rPr>
        <w:t xml:space="preserve">ESPAÑOL </w:t>
      </w:r>
      <w:r>
        <w:rPr>
          <w:rFonts w:ascii="Arial" w:hAnsi="Arial" w:cs="Arial"/>
          <w:sz w:val="16"/>
          <w:szCs w:val="16"/>
        </w:rPr>
        <w:t>(Nivel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50%,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75%,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100%)</w:t>
      </w:r>
      <w:r>
        <w:rPr>
          <w:rFonts w:ascii="Arial" w:hAnsi="Arial" w:cs="Arial"/>
          <w:sz w:val="16"/>
          <w:szCs w:val="16"/>
        </w:rPr>
        <w:tab/>
        <w:t>Funciones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oficina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domina</w:t>
      </w:r>
    </w:p>
    <w:p w14:paraId="7C974679" w14:textId="77777777" w:rsidR="005D5FED" w:rsidRDefault="005D5FED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sz w:val="28"/>
          <w:szCs w:val="28"/>
        </w:rPr>
      </w:pPr>
    </w:p>
    <w:p w14:paraId="52779986" w14:textId="65D6D0D9" w:rsidR="005D5FED" w:rsidRDefault="005D5FED">
      <w:pPr>
        <w:widowControl w:val="0"/>
        <w:tabs>
          <w:tab w:val="left" w:pos="5920"/>
        </w:tabs>
        <w:autoSpaceDE w:val="0"/>
        <w:autoSpaceDN w:val="0"/>
        <w:adjustRightInd w:val="0"/>
        <w:spacing w:after="0" w:line="240" w:lineRule="auto"/>
        <w:ind w:left="150" w:right="-2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Maquina</w:t>
      </w:r>
      <w:proofErr w:type="spellEnd"/>
      <w:r>
        <w:rPr>
          <w:rFonts w:ascii="Arial" w:hAnsi="Arial" w:cs="Arial"/>
          <w:spacing w:val="-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Oficina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taller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sepa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manejar</w:t>
      </w:r>
      <w:r>
        <w:rPr>
          <w:rFonts w:ascii="Arial" w:hAnsi="Arial" w:cs="Arial"/>
          <w:sz w:val="16"/>
          <w:szCs w:val="16"/>
        </w:rPr>
        <w:tab/>
        <w:t>Software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conoce</w:t>
      </w:r>
      <w:r w:rsidR="00415EA3">
        <w:rPr>
          <w:rFonts w:ascii="Arial" w:hAnsi="Arial" w:cs="Arial"/>
          <w:sz w:val="16"/>
          <w:szCs w:val="16"/>
        </w:rPr>
        <w:t xml:space="preserve"> PAQUETERIA OFICE</w:t>
      </w:r>
    </w:p>
    <w:p w14:paraId="51499666" w14:textId="77777777" w:rsidR="005D5FED" w:rsidRDefault="005D5FED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14:paraId="0F1BB667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313DBF" w14:textId="064A392E" w:rsidR="005D5FED" w:rsidRDefault="005D5FED">
      <w:pPr>
        <w:widowControl w:val="0"/>
        <w:autoSpaceDE w:val="0"/>
        <w:autoSpaceDN w:val="0"/>
        <w:adjustRightInd w:val="0"/>
        <w:spacing w:after="0" w:line="180" w:lineRule="exact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Otros</w:t>
      </w:r>
      <w:r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trabajos</w:t>
      </w:r>
      <w:r>
        <w:rPr>
          <w:rFonts w:ascii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o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funciones</w:t>
      </w:r>
      <w:r>
        <w:rPr>
          <w:rFonts w:ascii="Arial" w:hAnsi="Arial" w:cs="Arial"/>
          <w:spacing w:val="-7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que</w:t>
      </w:r>
      <w:r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domina</w:t>
      </w:r>
      <w:r w:rsidR="00415EA3">
        <w:rPr>
          <w:rFonts w:ascii="Arial" w:hAnsi="Arial" w:cs="Arial"/>
          <w:position w:val="-1"/>
          <w:sz w:val="16"/>
          <w:szCs w:val="16"/>
        </w:rPr>
        <w:t xml:space="preserve"> ADMINISTRACION  DE SISTEMAS </w:t>
      </w:r>
    </w:p>
    <w:p w14:paraId="3D1AA84C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B73244" w14:textId="77777777" w:rsidR="005D5FED" w:rsidRDefault="005D5FE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14:paraId="09103F8F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4746" w:right="466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Empleo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Actual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Anteriores</w:t>
      </w:r>
    </w:p>
    <w:p w14:paraId="4F631728" w14:textId="77777777" w:rsidR="005D5FED" w:rsidRDefault="005D5FED">
      <w:pPr>
        <w:widowControl w:val="0"/>
        <w:tabs>
          <w:tab w:val="left" w:pos="2480"/>
          <w:tab w:val="left" w:pos="4720"/>
          <w:tab w:val="left" w:pos="7000"/>
          <w:tab w:val="left" w:pos="9140"/>
        </w:tabs>
        <w:autoSpaceDE w:val="0"/>
        <w:autoSpaceDN w:val="0"/>
        <w:adjustRightInd w:val="0"/>
        <w:spacing w:before="51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Concepto</w:t>
      </w:r>
      <w:r>
        <w:rPr>
          <w:rFonts w:ascii="Arial" w:hAnsi="Arial" w:cs="Arial"/>
          <w:sz w:val="16"/>
          <w:szCs w:val="16"/>
        </w:rPr>
        <w:tab/>
        <w:t>Actual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ultimo</w:t>
      </w:r>
      <w:r>
        <w:rPr>
          <w:rFonts w:ascii="Arial" w:hAnsi="Arial" w:cs="Arial"/>
          <w:sz w:val="16"/>
          <w:szCs w:val="16"/>
        </w:rPr>
        <w:tab/>
        <w:t>Anterior</w:t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Anterior</w:t>
      </w:r>
      <w:proofErr w:type="spellEnd"/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Anterior</w:t>
      </w:r>
      <w:proofErr w:type="spellEnd"/>
    </w:p>
    <w:p w14:paraId="277C3AF1" w14:textId="77777777" w:rsidR="005D5FED" w:rsidRDefault="005D5FED">
      <w:pPr>
        <w:widowControl w:val="0"/>
        <w:tabs>
          <w:tab w:val="left" w:pos="2420"/>
          <w:tab w:val="left" w:pos="4040"/>
          <w:tab w:val="left" w:pos="4720"/>
          <w:tab w:val="left" w:pos="6460"/>
          <w:tab w:val="left" w:pos="7000"/>
          <w:tab w:val="left" w:pos="8600"/>
          <w:tab w:val="left" w:pos="9140"/>
          <w:tab w:val="left" w:pos="10760"/>
        </w:tabs>
        <w:autoSpaceDE w:val="0"/>
        <w:autoSpaceDN w:val="0"/>
        <w:adjustRightInd w:val="0"/>
        <w:spacing w:before="51" w:after="0" w:line="306" w:lineRule="auto"/>
        <w:ind w:left="150" w:right="49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Tiempo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presto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a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a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a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a sus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servicios</w:t>
      </w:r>
    </w:p>
    <w:p w14:paraId="63EDE81F" w14:textId="77777777" w:rsidR="005D5FED" w:rsidRDefault="005D5FED">
      <w:pPr>
        <w:widowControl w:val="0"/>
        <w:autoSpaceDE w:val="0"/>
        <w:autoSpaceDN w:val="0"/>
        <w:adjustRightInd w:val="0"/>
        <w:spacing w:before="1" w:after="0" w:line="306" w:lineRule="auto"/>
        <w:ind w:left="150" w:right="1025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Nombre</w:t>
      </w:r>
      <w:r>
        <w:rPr>
          <w:rFonts w:ascii="Arial" w:hAnsi="Arial" w:cs="Arial"/>
          <w:spacing w:val="-1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la Compañía Dirección</w:t>
      </w:r>
    </w:p>
    <w:p w14:paraId="38EECC6C" w14:textId="77777777" w:rsidR="005D5FED" w:rsidRDefault="005D5FE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</w:rPr>
      </w:pPr>
    </w:p>
    <w:p w14:paraId="3C2518F0" w14:textId="77777777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Teléfono</w:t>
      </w:r>
    </w:p>
    <w:p w14:paraId="763A7086" w14:textId="77777777" w:rsidR="005D5FED" w:rsidRDefault="005D5FED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3AFBAD81" w14:textId="77777777" w:rsidR="005D5FED" w:rsidRDefault="005D5FED">
      <w:pPr>
        <w:widowControl w:val="0"/>
        <w:autoSpaceDE w:val="0"/>
        <w:autoSpaceDN w:val="0"/>
        <w:adjustRightInd w:val="0"/>
        <w:spacing w:after="0" w:line="306" w:lineRule="auto"/>
        <w:ind w:left="150" w:right="1019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Puesto desempeñado</w:t>
      </w:r>
    </w:p>
    <w:p w14:paraId="643C0C32" w14:textId="77777777" w:rsidR="005D5FED" w:rsidRDefault="005D5FED">
      <w:pPr>
        <w:widowControl w:val="0"/>
        <w:tabs>
          <w:tab w:val="left" w:pos="2700"/>
          <w:tab w:val="left" w:pos="3780"/>
        </w:tabs>
        <w:autoSpaceDE w:val="0"/>
        <w:autoSpaceDN w:val="0"/>
        <w:adjustRightInd w:val="0"/>
        <w:spacing w:before="1" w:after="0" w:line="180" w:lineRule="exact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Sueldos</w:t>
      </w:r>
      <w:r>
        <w:rPr>
          <w:rFonts w:ascii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Mensual:</w:t>
      </w:r>
      <w:r>
        <w:rPr>
          <w:rFonts w:ascii="Arial" w:hAnsi="Arial" w:cs="Arial"/>
          <w:position w:val="-1"/>
          <w:sz w:val="16"/>
          <w:szCs w:val="16"/>
        </w:rPr>
        <w:tab/>
        <w:t>Inicial</w:t>
      </w:r>
      <w:r>
        <w:rPr>
          <w:rFonts w:ascii="Arial" w:hAnsi="Arial" w:cs="Arial"/>
          <w:position w:val="-1"/>
          <w:sz w:val="16"/>
          <w:szCs w:val="16"/>
        </w:rPr>
        <w:tab/>
        <w:t>Final</w:t>
      </w:r>
    </w:p>
    <w:p w14:paraId="6EACCE4D" w14:textId="77777777" w:rsidR="005D5FED" w:rsidRDefault="005D5FE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14:paraId="76734EA4" w14:textId="77777777" w:rsidR="005D5FED" w:rsidRDefault="005D5FE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  <w:sectPr w:rsidR="005D5FED">
          <w:pgSz w:w="12240" w:h="15840"/>
          <w:pgMar w:top="620" w:right="400" w:bottom="0" w:left="440" w:header="0" w:footer="0" w:gutter="0"/>
          <w:cols w:space="720" w:equalWidth="0">
            <w:col w:w="11400"/>
          </w:cols>
          <w:noEndnote/>
        </w:sectPr>
      </w:pPr>
    </w:p>
    <w:p w14:paraId="409CCE5B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306" w:lineRule="auto"/>
        <w:ind w:left="150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Motivo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 separación Nombre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jefe directo</w:t>
      </w:r>
    </w:p>
    <w:p w14:paraId="5AA55EBC" w14:textId="77777777" w:rsidR="005D5FED" w:rsidRDefault="005D5FED">
      <w:pPr>
        <w:widowControl w:val="0"/>
        <w:autoSpaceDE w:val="0"/>
        <w:autoSpaceDN w:val="0"/>
        <w:adjustRightInd w:val="0"/>
        <w:spacing w:before="1" w:after="0" w:line="306" w:lineRule="auto"/>
        <w:ind w:left="150" w:right="1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Puesto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de</w:t>
      </w:r>
      <w:proofErr w:type="spellEnd"/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jefe directo</w:t>
      </w:r>
    </w:p>
    <w:p w14:paraId="15303ECC" w14:textId="77777777" w:rsidR="005D5FED" w:rsidRDefault="005D5FED">
      <w:pPr>
        <w:widowControl w:val="0"/>
        <w:autoSpaceDE w:val="0"/>
        <w:autoSpaceDN w:val="0"/>
        <w:adjustRightInd w:val="0"/>
        <w:spacing w:after="0" w:line="152" w:lineRule="exact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Podemos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solicitar</w:t>
      </w:r>
    </w:p>
    <w:p w14:paraId="76E5CC2E" w14:textId="77777777" w:rsidR="005D5FED" w:rsidRDefault="005D5FED">
      <w:pPr>
        <w:widowControl w:val="0"/>
        <w:autoSpaceDE w:val="0"/>
        <w:autoSpaceDN w:val="0"/>
        <w:adjustRightInd w:val="0"/>
        <w:spacing w:before="1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informes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usted</w:t>
      </w:r>
    </w:p>
    <w:p w14:paraId="68D70A21" w14:textId="77777777" w:rsidR="005D5FED" w:rsidRDefault="005D5FED">
      <w:pPr>
        <w:widowControl w:val="0"/>
        <w:autoSpaceDE w:val="0"/>
        <w:autoSpaceDN w:val="0"/>
        <w:adjustRightInd w:val="0"/>
        <w:spacing w:before="1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</w:t>
      </w:r>
    </w:p>
    <w:p w14:paraId="1CAC72ED" w14:textId="77777777" w:rsidR="005D5FED" w:rsidRDefault="005D5FED">
      <w:pPr>
        <w:widowControl w:val="0"/>
        <w:autoSpaceDE w:val="0"/>
        <w:autoSpaceDN w:val="0"/>
        <w:adjustRightInd w:val="0"/>
        <w:spacing w:before="17" w:after="0" w:line="180" w:lineRule="exact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No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(Razones)</w:t>
      </w:r>
    </w:p>
    <w:p w14:paraId="1EC1A6E5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br w:type="column"/>
      </w:r>
    </w:p>
    <w:p w14:paraId="062C6CE5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5A4E87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08379DE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E717FC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8FEC53" w14:textId="77777777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69F476" w14:textId="77777777" w:rsidR="005D5FED" w:rsidRDefault="005D5FE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14:paraId="49D41135" w14:textId="77777777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Comentarios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sus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jefes</w:t>
      </w:r>
    </w:p>
    <w:p w14:paraId="67A4FCE3" w14:textId="77777777" w:rsidR="005D5FED" w:rsidRDefault="005D5F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400" w:bottom="0" w:left="440" w:header="720" w:footer="720" w:gutter="0"/>
          <w:cols w:num="2" w:space="720" w:equalWidth="0">
            <w:col w:w="1445" w:space="995"/>
            <w:col w:w="8960"/>
          </w:cols>
          <w:noEndnote/>
        </w:sectPr>
      </w:pPr>
    </w:p>
    <w:p w14:paraId="3F867A1D" w14:textId="77777777" w:rsidR="005D5FED" w:rsidRDefault="005D5FE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</w:p>
    <w:p w14:paraId="250788B9" w14:textId="77777777" w:rsidR="005D5FED" w:rsidRDefault="00B74C91">
      <w:pPr>
        <w:widowControl w:val="0"/>
        <w:autoSpaceDE w:val="0"/>
        <w:autoSpaceDN w:val="0"/>
        <w:adjustRightInd w:val="0"/>
        <w:spacing w:before="38" w:after="0" w:line="240" w:lineRule="auto"/>
        <w:ind w:left="3573" w:right="-20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03FCB196" wp14:editId="10356864">
                <wp:simplePos x="0" y="0"/>
                <wp:positionH relativeFrom="page">
                  <wp:posOffset>291465</wp:posOffset>
                </wp:positionH>
                <wp:positionV relativeFrom="page">
                  <wp:posOffset>394970</wp:posOffset>
                </wp:positionV>
                <wp:extent cx="7219315" cy="9285605"/>
                <wp:effectExtent l="0" t="0" r="0" b="0"/>
                <wp:wrapNone/>
                <wp:docPr id="22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9315" cy="9285605"/>
                          <a:chOff x="459" y="622"/>
                          <a:chExt cx="11369" cy="14623"/>
                        </a:xfrm>
                      </wpg:grpSpPr>
                      <wps:wsp>
                        <wps:cNvPr id="23" name="Rectangle 184"/>
                        <wps:cNvSpPr>
                          <a:spLocks/>
                        </wps:cNvSpPr>
                        <wps:spPr bwMode="auto">
                          <a:xfrm>
                            <a:off x="480" y="662"/>
                            <a:ext cx="11313" cy="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5"/>
                        <wps:cNvSpPr>
                          <a:spLocks/>
                        </wps:cNvSpPr>
                        <wps:spPr bwMode="auto">
                          <a:xfrm>
                            <a:off x="520" y="897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6"/>
                        <wps:cNvSpPr>
                          <a:spLocks/>
                        </wps:cNvSpPr>
                        <wps:spPr bwMode="auto">
                          <a:xfrm>
                            <a:off x="11752" y="897"/>
                            <a:ext cx="0" cy="1445"/>
                          </a:xfrm>
                          <a:custGeom>
                            <a:avLst/>
                            <a:gdLst>
                              <a:gd name="T0" fmla="*/ 0 h 1445"/>
                              <a:gd name="T1" fmla="*/ 1444 h 14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5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7"/>
                        <wps:cNvSpPr>
                          <a:spLocks/>
                        </wps:cNvSpPr>
                        <wps:spPr bwMode="auto">
                          <a:xfrm>
                            <a:off x="480" y="2337"/>
                            <a:ext cx="11313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88"/>
                        <wps:cNvSpPr>
                          <a:spLocks/>
                        </wps:cNvSpPr>
                        <wps:spPr bwMode="auto">
                          <a:xfrm>
                            <a:off x="480" y="2481"/>
                            <a:ext cx="11313" cy="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9"/>
                        <wps:cNvSpPr>
                          <a:spLocks/>
                        </wps:cNvSpPr>
                        <wps:spPr bwMode="auto">
                          <a:xfrm>
                            <a:off x="520" y="2716"/>
                            <a:ext cx="0" cy="5146"/>
                          </a:xfrm>
                          <a:custGeom>
                            <a:avLst/>
                            <a:gdLst>
                              <a:gd name="T0" fmla="*/ 0 h 5146"/>
                              <a:gd name="T1" fmla="*/ 5145 h 5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6">
                                <a:moveTo>
                                  <a:pt x="0" y="0"/>
                                </a:moveTo>
                                <a:lnTo>
                                  <a:pt x="0" y="5145"/>
                                </a:lnTo>
                              </a:path>
                            </a:pathLst>
                          </a:custGeom>
                          <a:noFill/>
                          <a:ln w="530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90"/>
                        <wps:cNvSpPr>
                          <a:spLocks/>
                        </wps:cNvSpPr>
                        <wps:spPr bwMode="auto">
                          <a:xfrm>
                            <a:off x="11752" y="2716"/>
                            <a:ext cx="0" cy="5146"/>
                          </a:xfrm>
                          <a:custGeom>
                            <a:avLst/>
                            <a:gdLst>
                              <a:gd name="T0" fmla="*/ 0 h 5146"/>
                              <a:gd name="T1" fmla="*/ 5145 h 5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6">
                                <a:moveTo>
                                  <a:pt x="0" y="0"/>
                                </a:moveTo>
                                <a:lnTo>
                                  <a:pt x="0" y="5145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91"/>
                        <wps:cNvSpPr>
                          <a:spLocks/>
                        </wps:cNvSpPr>
                        <wps:spPr bwMode="auto">
                          <a:xfrm>
                            <a:off x="480" y="7857"/>
                            <a:ext cx="11313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2"/>
                        <wps:cNvSpPr>
                          <a:spLocks/>
                        </wps:cNvSpPr>
                        <wps:spPr bwMode="auto">
                          <a:xfrm>
                            <a:off x="480" y="8001"/>
                            <a:ext cx="11313" cy="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93"/>
                        <wps:cNvSpPr>
                          <a:spLocks/>
                        </wps:cNvSpPr>
                        <wps:spPr bwMode="auto">
                          <a:xfrm>
                            <a:off x="520" y="8236"/>
                            <a:ext cx="0" cy="1416"/>
                          </a:xfrm>
                          <a:custGeom>
                            <a:avLst/>
                            <a:gdLst>
                              <a:gd name="T0" fmla="*/ 0 h 1416"/>
                              <a:gd name="T1" fmla="*/ 1416 h 14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6">
                                <a:moveTo>
                                  <a:pt x="0" y="0"/>
                                </a:moveTo>
                                <a:lnTo>
                                  <a:pt x="0" y="1416"/>
                                </a:lnTo>
                              </a:path>
                            </a:pathLst>
                          </a:custGeom>
                          <a:noFill/>
                          <a:ln w="530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94"/>
                        <wps:cNvSpPr>
                          <a:spLocks/>
                        </wps:cNvSpPr>
                        <wps:spPr bwMode="auto">
                          <a:xfrm>
                            <a:off x="11752" y="8236"/>
                            <a:ext cx="0" cy="1416"/>
                          </a:xfrm>
                          <a:custGeom>
                            <a:avLst/>
                            <a:gdLst>
                              <a:gd name="T0" fmla="*/ 0 h 1416"/>
                              <a:gd name="T1" fmla="*/ 1416 h 14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16">
                                <a:moveTo>
                                  <a:pt x="0" y="0"/>
                                </a:moveTo>
                                <a:lnTo>
                                  <a:pt x="0" y="1416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5"/>
                        <wps:cNvSpPr>
                          <a:spLocks/>
                        </wps:cNvSpPr>
                        <wps:spPr bwMode="auto">
                          <a:xfrm>
                            <a:off x="480" y="9648"/>
                            <a:ext cx="11313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96"/>
                        <wps:cNvSpPr>
                          <a:spLocks/>
                        </wps:cNvSpPr>
                        <wps:spPr bwMode="auto">
                          <a:xfrm>
                            <a:off x="480" y="9792"/>
                            <a:ext cx="11313" cy="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7"/>
                        <wps:cNvSpPr>
                          <a:spLocks/>
                        </wps:cNvSpPr>
                        <wps:spPr bwMode="auto">
                          <a:xfrm>
                            <a:off x="520" y="10027"/>
                            <a:ext cx="0" cy="3566"/>
                          </a:xfrm>
                          <a:custGeom>
                            <a:avLst/>
                            <a:gdLst>
                              <a:gd name="T0" fmla="*/ 0 h 3566"/>
                              <a:gd name="T1" fmla="*/ 3566 h 35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66">
                                <a:moveTo>
                                  <a:pt x="0" y="0"/>
                                </a:moveTo>
                                <a:lnTo>
                                  <a:pt x="0" y="3566"/>
                                </a:lnTo>
                              </a:path>
                            </a:pathLst>
                          </a:custGeom>
                          <a:noFill/>
                          <a:ln w="530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8"/>
                        <wps:cNvSpPr>
                          <a:spLocks/>
                        </wps:cNvSpPr>
                        <wps:spPr bwMode="auto">
                          <a:xfrm>
                            <a:off x="11752" y="10027"/>
                            <a:ext cx="0" cy="3566"/>
                          </a:xfrm>
                          <a:custGeom>
                            <a:avLst/>
                            <a:gdLst>
                              <a:gd name="T0" fmla="*/ 0 h 3566"/>
                              <a:gd name="T1" fmla="*/ 3566 h 35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66">
                                <a:moveTo>
                                  <a:pt x="0" y="0"/>
                                </a:moveTo>
                                <a:lnTo>
                                  <a:pt x="0" y="3566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9"/>
                        <wps:cNvSpPr>
                          <a:spLocks/>
                        </wps:cNvSpPr>
                        <wps:spPr bwMode="auto">
                          <a:xfrm>
                            <a:off x="480" y="13588"/>
                            <a:ext cx="11313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0"/>
                        <wps:cNvSpPr>
                          <a:spLocks/>
                        </wps:cNvSpPr>
                        <wps:spPr bwMode="auto">
                          <a:xfrm>
                            <a:off x="480" y="13732"/>
                            <a:ext cx="6398" cy="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01"/>
                        <wps:cNvSpPr>
                          <a:spLocks/>
                        </wps:cNvSpPr>
                        <wps:spPr bwMode="auto">
                          <a:xfrm>
                            <a:off x="11752" y="13732"/>
                            <a:ext cx="0" cy="1392"/>
                          </a:xfrm>
                          <a:custGeom>
                            <a:avLst/>
                            <a:gdLst>
                              <a:gd name="T0" fmla="*/ 0 h 1392"/>
                              <a:gd name="T1" fmla="*/ 1392 h 13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92">
                                <a:moveTo>
                                  <a:pt x="0" y="0"/>
                                </a:moveTo>
                                <a:lnTo>
                                  <a:pt x="0" y="1392"/>
                                </a:lnTo>
                              </a:path>
                            </a:pathLst>
                          </a:custGeom>
                          <a:noFill/>
                          <a:ln w="530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2"/>
                        <wps:cNvSpPr>
                          <a:spLocks/>
                        </wps:cNvSpPr>
                        <wps:spPr bwMode="auto">
                          <a:xfrm>
                            <a:off x="520" y="13968"/>
                            <a:ext cx="0" cy="1156"/>
                          </a:xfrm>
                          <a:custGeom>
                            <a:avLst/>
                            <a:gdLst>
                              <a:gd name="T0" fmla="*/ 0 h 1156"/>
                              <a:gd name="T1" fmla="*/ 1156 h 115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56">
                                <a:moveTo>
                                  <a:pt x="0" y="0"/>
                                </a:moveTo>
                                <a:lnTo>
                                  <a:pt x="0" y="1156"/>
                                </a:lnTo>
                              </a:path>
                            </a:pathLst>
                          </a:custGeom>
                          <a:noFill/>
                          <a:ln w="530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3"/>
                        <wps:cNvSpPr>
                          <a:spLocks/>
                        </wps:cNvSpPr>
                        <wps:spPr bwMode="auto">
                          <a:xfrm>
                            <a:off x="480" y="15120"/>
                            <a:ext cx="11313" cy="9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04"/>
                        <wps:cNvSpPr>
                          <a:spLocks/>
                        </wps:cNvSpPr>
                        <wps:spPr bwMode="auto">
                          <a:xfrm>
                            <a:off x="480" y="643"/>
                            <a:ext cx="0" cy="14582"/>
                          </a:xfrm>
                          <a:custGeom>
                            <a:avLst/>
                            <a:gdLst>
                              <a:gd name="T0" fmla="*/ 0 h 14582"/>
                              <a:gd name="T1" fmla="*/ 14582 h 1458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582">
                                <a:moveTo>
                                  <a:pt x="0" y="0"/>
                                </a:moveTo>
                                <a:lnTo>
                                  <a:pt x="0" y="14582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5"/>
                        <wps:cNvSpPr>
                          <a:spLocks/>
                        </wps:cNvSpPr>
                        <wps:spPr bwMode="auto">
                          <a:xfrm>
                            <a:off x="11788" y="681"/>
                            <a:ext cx="0" cy="14544"/>
                          </a:xfrm>
                          <a:custGeom>
                            <a:avLst/>
                            <a:gdLst>
                              <a:gd name="T0" fmla="*/ 0 h 14544"/>
                              <a:gd name="T1" fmla="*/ 14544 h 145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544">
                                <a:moveTo>
                                  <a:pt x="0" y="0"/>
                                </a:moveTo>
                                <a:lnTo>
                                  <a:pt x="0" y="14544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06"/>
                        <wps:cNvSpPr>
                          <a:spLocks/>
                        </wps:cNvSpPr>
                        <wps:spPr bwMode="auto">
                          <a:xfrm>
                            <a:off x="556" y="887"/>
                            <a:ext cx="0" cy="1460"/>
                          </a:xfrm>
                          <a:custGeom>
                            <a:avLst/>
                            <a:gdLst>
                              <a:gd name="T0" fmla="*/ 0 h 1460"/>
                              <a:gd name="T1" fmla="*/ 1459 h 14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60">
                                <a:moveTo>
                                  <a:pt x="0" y="0"/>
                                </a:moveTo>
                                <a:lnTo>
                                  <a:pt x="0" y="145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07"/>
                        <wps:cNvSpPr>
                          <a:spLocks/>
                        </wps:cNvSpPr>
                        <wps:spPr bwMode="auto">
                          <a:xfrm>
                            <a:off x="11711" y="907"/>
                            <a:ext cx="0" cy="1440"/>
                          </a:xfrm>
                          <a:custGeom>
                            <a:avLst/>
                            <a:gdLst>
                              <a:gd name="T0" fmla="*/ 0 h 1440"/>
                              <a:gd name="T1" fmla="*/ 1440 h 14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08"/>
                        <wps:cNvSpPr>
                          <a:spLocks/>
                        </wps:cNvSpPr>
                        <wps:spPr bwMode="auto">
                          <a:xfrm>
                            <a:off x="566" y="745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09"/>
                        <wps:cNvSpPr>
                          <a:spLocks/>
                        </wps:cNvSpPr>
                        <wps:spPr bwMode="auto">
                          <a:xfrm>
                            <a:off x="566" y="7656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10"/>
                        <wps:cNvSpPr>
                          <a:spLocks/>
                        </wps:cNvSpPr>
                        <wps:spPr bwMode="auto">
                          <a:xfrm>
                            <a:off x="556" y="2707"/>
                            <a:ext cx="0" cy="5160"/>
                          </a:xfrm>
                          <a:custGeom>
                            <a:avLst/>
                            <a:gdLst>
                              <a:gd name="T0" fmla="*/ 0 h 5160"/>
                              <a:gd name="T1" fmla="*/ 5160 h 51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60">
                                <a:moveTo>
                                  <a:pt x="0" y="0"/>
                                </a:moveTo>
                                <a:lnTo>
                                  <a:pt x="0" y="516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1"/>
                        <wps:cNvSpPr>
                          <a:spLocks/>
                        </wps:cNvSpPr>
                        <wps:spPr bwMode="auto">
                          <a:xfrm>
                            <a:off x="11711" y="2726"/>
                            <a:ext cx="0" cy="5141"/>
                          </a:xfrm>
                          <a:custGeom>
                            <a:avLst/>
                            <a:gdLst>
                              <a:gd name="T0" fmla="*/ 0 h 5141"/>
                              <a:gd name="T1" fmla="*/ 5140 h 51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1">
                                <a:moveTo>
                                  <a:pt x="0" y="0"/>
                                </a:moveTo>
                                <a:lnTo>
                                  <a:pt x="0" y="51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2"/>
                        <wps:cNvSpPr>
                          <a:spLocks/>
                        </wps:cNvSpPr>
                        <wps:spPr bwMode="auto">
                          <a:xfrm>
                            <a:off x="825" y="7464"/>
                            <a:ext cx="0" cy="403"/>
                          </a:xfrm>
                          <a:custGeom>
                            <a:avLst/>
                            <a:gdLst>
                              <a:gd name="T0" fmla="*/ 0 h 403"/>
                              <a:gd name="T1" fmla="*/ 403 h 4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03">
                                <a:moveTo>
                                  <a:pt x="0" y="0"/>
                                </a:moveTo>
                                <a:lnTo>
                                  <a:pt x="0" y="403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3"/>
                        <wps:cNvSpPr>
                          <a:spLocks/>
                        </wps:cNvSpPr>
                        <wps:spPr bwMode="auto">
                          <a:xfrm>
                            <a:off x="566" y="10248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14"/>
                        <wps:cNvSpPr>
                          <a:spLocks/>
                        </wps:cNvSpPr>
                        <wps:spPr bwMode="auto">
                          <a:xfrm>
                            <a:off x="6335" y="907"/>
                            <a:ext cx="0" cy="940"/>
                          </a:xfrm>
                          <a:custGeom>
                            <a:avLst/>
                            <a:gdLst>
                              <a:gd name="T0" fmla="*/ 0 h 940"/>
                              <a:gd name="T1" fmla="*/ 940 h 9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0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5"/>
                        <wps:cNvSpPr>
                          <a:spLocks/>
                        </wps:cNvSpPr>
                        <wps:spPr bwMode="auto">
                          <a:xfrm>
                            <a:off x="825" y="10257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16"/>
                        <wps:cNvSpPr>
                          <a:spLocks/>
                        </wps:cNvSpPr>
                        <wps:spPr bwMode="auto">
                          <a:xfrm>
                            <a:off x="566" y="10689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7"/>
                        <wps:cNvSpPr>
                          <a:spLocks/>
                        </wps:cNvSpPr>
                        <wps:spPr bwMode="auto">
                          <a:xfrm>
                            <a:off x="825" y="10699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18"/>
                        <wps:cNvSpPr>
                          <a:spLocks/>
                        </wps:cNvSpPr>
                        <wps:spPr bwMode="auto">
                          <a:xfrm>
                            <a:off x="566" y="11131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19"/>
                        <wps:cNvSpPr>
                          <a:spLocks/>
                        </wps:cNvSpPr>
                        <wps:spPr bwMode="auto">
                          <a:xfrm>
                            <a:off x="825" y="11140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20"/>
                        <wps:cNvSpPr>
                          <a:spLocks/>
                        </wps:cNvSpPr>
                        <wps:spPr bwMode="auto">
                          <a:xfrm>
                            <a:off x="566" y="1157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21"/>
                        <wps:cNvSpPr>
                          <a:spLocks/>
                        </wps:cNvSpPr>
                        <wps:spPr bwMode="auto">
                          <a:xfrm>
                            <a:off x="825" y="11582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22"/>
                        <wps:cNvSpPr>
                          <a:spLocks/>
                        </wps:cNvSpPr>
                        <wps:spPr bwMode="auto">
                          <a:xfrm>
                            <a:off x="566" y="1201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23"/>
                        <wps:cNvSpPr>
                          <a:spLocks/>
                        </wps:cNvSpPr>
                        <wps:spPr bwMode="auto">
                          <a:xfrm>
                            <a:off x="825" y="12024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24"/>
                        <wps:cNvSpPr>
                          <a:spLocks/>
                        </wps:cNvSpPr>
                        <wps:spPr bwMode="auto">
                          <a:xfrm>
                            <a:off x="566" y="1248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25"/>
                        <wps:cNvSpPr>
                          <a:spLocks/>
                        </wps:cNvSpPr>
                        <wps:spPr bwMode="auto">
                          <a:xfrm>
                            <a:off x="825" y="12494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6"/>
                        <wps:cNvSpPr>
                          <a:spLocks/>
                        </wps:cNvSpPr>
                        <wps:spPr bwMode="auto">
                          <a:xfrm>
                            <a:off x="566" y="12926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27"/>
                        <wps:cNvSpPr>
                          <a:spLocks/>
                        </wps:cNvSpPr>
                        <wps:spPr bwMode="auto">
                          <a:xfrm>
                            <a:off x="11711" y="10036"/>
                            <a:ext cx="0" cy="3562"/>
                          </a:xfrm>
                          <a:custGeom>
                            <a:avLst/>
                            <a:gdLst>
                              <a:gd name="T0" fmla="*/ 0 h 3562"/>
                              <a:gd name="T1" fmla="*/ 3561 h 35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62">
                                <a:moveTo>
                                  <a:pt x="0" y="0"/>
                                </a:moveTo>
                                <a:lnTo>
                                  <a:pt x="0" y="356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28"/>
                        <wps:cNvSpPr>
                          <a:spLocks/>
                        </wps:cNvSpPr>
                        <wps:spPr bwMode="auto">
                          <a:xfrm>
                            <a:off x="556" y="10017"/>
                            <a:ext cx="0" cy="3581"/>
                          </a:xfrm>
                          <a:custGeom>
                            <a:avLst/>
                            <a:gdLst>
                              <a:gd name="T0" fmla="*/ 0 h 3581"/>
                              <a:gd name="T1" fmla="*/ 3580 h 35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81">
                                <a:moveTo>
                                  <a:pt x="0" y="0"/>
                                </a:moveTo>
                                <a:lnTo>
                                  <a:pt x="0" y="358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29"/>
                        <wps:cNvSpPr>
                          <a:spLocks/>
                        </wps:cNvSpPr>
                        <wps:spPr bwMode="auto">
                          <a:xfrm>
                            <a:off x="556" y="13958"/>
                            <a:ext cx="0" cy="1171"/>
                          </a:xfrm>
                          <a:custGeom>
                            <a:avLst/>
                            <a:gdLst>
                              <a:gd name="T0" fmla="*/ 0 h 1171"/>
                              <a:gd name="T1" fmla="*/ 1171 h 117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1">
                                <a:moveTo>
                                  <a:pt x="0" y="0"/>
                                </a:moveTo>
                                <a:lnTo>
                                  <a:pt x="0" y="117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30"/>
                        <wps:cNvSpPr>
                          <a:spLocks/>
                        </wps:cNvSpPr>
                        <wps:spPr bwMode="auto">
                          <a:xfrm>
                            <a:off x="11711" y="13752"/>
                            <a:ext cx="0" cy="1377"/>
                          </a:xfrm>
                          <a:custGeom>
                            <a:avLst/>
                            <a:gdLst>
                              <a:gd name="T0" fmla="*/ 0 h 1377"/>
                              <a:gd name="T1" fmla="*/ 1377 h 137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7">
                                <a:moveTo>
                                  <a:pt x="0" y="0"/>
                                </a:moveTo>
                                <a:lnTo>
                                  <a:pt x="0" y="1377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31"/>
                        <wps:cNvSpPr>
                          <a:spLocks/>
                        </wps:cNvSpPr>
                        <wps:spPr bwMode="auto">
                          <a:xfrm>
                            <a:off x="2846" y="2726"/>
                            <a:ext cx="0" cy="5198"/>
                          </a:xfrm>
                          <a:custGeom>
                            <a:avLst/>
                            <a:gdLst>
                              <a:gd name="T0" fmla="*/ 0 h 5198"/>
                              <a:gd name="T1" fmla="*/ 5198 h 5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98">
                                <a:moveTo>
                                  <a:pt x="0" y="0"/>
                                </a:moveTo>
                                <a:lnTo>
                                  <a:pt x="0" y="519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32"/>
                        <wps:cNvSpPr>
                          <a:spLocks/>
                        </wps:cNvSpPr>
                        <wps:spPr bwMode="auto">
                          <a:xfrm>
                            <a:off x="5135" y="2726"/>
                            <a:ext cx="0" cy="4334"/>
                          </a:xfrm>
                          <a:custGeom>
                            <a:avLst/>
                            <a:gdLst>
                              <a:gd name="T0" fmla="*/ 0 h 4334"/>
                              <a:gd name="T1" fmla="*/ 4334 h 433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34">
                                <a:moveTo>
                                  <a:pt x="0" y="0"/>
                                </a:moveTo>
                                <a:lnTo>
                                  <a:pt x="0" y="4334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33"/>
                        <wps:cNvSpPr>
                          <a:spLocks/>
                        </wps:cNvSpPr>
                        <wps:spPr bwMode="auto">
                          <a:xfrm>
                            <a:off x="7411" y="2726"/>
                            <a:ext cx="0" cy="4334"/>
                          </a:xfrm>
                          <a:custGeom>
                            <a:avLst/>
                            <a:gdLst>
                              <a:gd name="T0" fmla="*/ 0 h 4334"/>
                              <a:gd name="T1" fmla="*/ 4334 h 433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34">
                                <a:moveTo>
                                  <a:pt x="0" y="0"/>
                                </a:moveTo>
                                <a:lnTo>
                                  <a:pt x="0" y="433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34"/>
                        <wps:cNvSpPr>
                          <a:spLocks/>
                        </wps:cNvSpPr>
                        <wps:spPr bwMode="auto">
                          <a:xfrm>
                            <a:off x="9561" y="2726"/>
                            <a:ext cx="0" cy="4334"/>
                          </a:xfrm>
                          <a:custGeom>
                            <a:avLst/>
                            <a:gdLst>
                              <a:gd name="T0" fmla="*/ 0 h 4334"/>
                              <a:gd name="T1" fmla="*/ 4334 h 433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334">
                                <a:moveTo>
                                  <a:pt x="0" y="0"/>
                                </a:moveTo>
                                <a:lnTo>
                                  <a:pt x="0" y="433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35"/>
                        <wps:cNvSpPr>
                          <a:spLocks/>
                        </wps:cNvSpPr>
                        <wps:spPr bwMode="auto">
                          <a:xfrm>
                            <a:off x="825" y="12936"/>
                            <a:ext cx="0" cy="220"/>
                          </a:xfrm>
                          <a:custGeom>
                            <a:avLst/>
                            <a:gdLst>
                              <a:gd name="T0" fmla="*/ 0 h 220"/>
                              <a:gd name="T1" fmla="*/ 220 h 2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0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36"/>
                        <wps:cNvSpPr>
                          <a:spLocks/>
                        </wps:cNvSpPr>
                        <wps:spPr bwMode="auto">
                          <a:xfrm>
                            <a:off x="5683" y="10248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37"/>
                        <wps:cNvSpPr>
                          <a:spLocks/>
                        </wps:cNvSpPr>
                        <wps:spPr bwMode="auto">
                          <a:xfrm>
                            <a:off x="5942" y="10257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38"/>
                        <wps:cNvSpPr>
                          <a:spLocks/>
                        </wps:cNvSpPr>
                        <wps:spPr bwMode="auto">
                          <a:xfrm>
                            <a:off x="5683" y="10689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39"/>
                        <wps:cNvSpPr>
                          <a:spLocks/>
                        </wps:cNvSpPr>
                        <wps:spPr bwMode="auto">
                          <a:xfrm>
                            <a:off x="5942" y="10699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40"/>
                        <wps:cNvSpPr>
                          <a:spLocks/>
                        </wps:cNvSpPr>
                        <wps:spPr bwMode="auto">
                          <a:xfrm>
                            <a:off x="5683" y="11131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41"/>
                        <wps:cNvSpPr>
                          <a:spLocks/>
                        </wps:cNvSpPr>
                        <wps:spPr bwMode="auto">
                          <a:xfrm>
                            <a:off x="5942" y="11140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42"/>
                        <wps:cNvSpPr>
                          <a:spLocks/>
                        </wps:cNvSpPr>
                        <wps:spPr bwMode="auto">
                          <a:xfrm>
                            <a:off x="5683" y="1157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43"/>
                        <wps:cNvSpPr>
                          <a:spLocks/>
                        </wps:cNvSpPr>
                        <wps:spPr bwMode="auto">
                          <a:xfrm>
                            <a:off x="5942" y="11582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44"/>
                        <wps:cNvSpPr>
                          <a:spLocks/>
                        </wps:cNvSpPr>
                        <wps:spPr bwMode="auto">
                          <a:xfrm>
                            <a:off x="5683" y="1201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45"/>
                        <wps:cNvSpPr>
                          <a:spLocks/>
                        </wps:cNvSpPr>
                        <wps:spPr bwMode="auto">
                          <a:xfrm>
                            <a:off x="5942" y="12024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46"/>
                        <wps:cNvSpPr>
                          <a:spLocks/>
                        </wps:cNvSpPr>
                        <wps:spPr bwMode="auto">
                          <a:xfrm>
                            <a:off x="5683" y="1248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47"/>
                        <wps:cNvSpPr>
                          <a:spLocks/>
                        </wps:cNvSpPr>
                        <wps:spPr bwMode="auto">
                          <a:xfrm>
                            <a:off x="5673" y="10036"/>
                            <a:ext cx="0" cy="3562"/>
                          </a:xfrm>
                          <a:custGeom>
                            <a:avLst/>
                            <a:gdLst>
                              <a:gd name="T0" fmla="*/ 0 h 3562"/>
                              <a:gd name="T1" fmla="*/ 3561 h 35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62">
                                <a:moveTo>
                                  <a:pt x="0" y="0"/>
                                </a:moveTo>
                                <a:lnTo>
                                  <a:pt x="0" y="3561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48"/>
                        <wps:cNvSpPr>
                          <a:spLocks/>
                        </wps:cNvSpPr>
                        <wps:spPr bwMode="auto">
                          <a:xfrm>
                            <a:off x="5942" y="12494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49"/>
                        <wps:cNvSpPr>
                          <a:spLocks/>
                        </wps:cNvSpPr>
                        <wps:spPr bwMode="auto">
                          <a:xfrm>
                            <a:off x="6873" y="13752"/>
                            <a:ext cx="0" cy="1377"/>
                          </a:xfrm>
                          <a:custGeom>
                            <a:avLst/>
                            <a:gdLst>
                              <a:gd name="T0" fmla="*/ 0 h 1377"/>
                              <a:gd name="T1" fmla="*/ 1377 h 137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7">
                                <a:moveTo>
                                  <a:pt x="0" y="0"/>
                                </a:moveTo>
                                <a:lnTo>
                                  <a:pt x="0" y="1377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50"/>
                        <wps:cNvSpPr>
                          <a:spLocks/>
                        </wps:cNvSpPr>
                        <wps:spPr bwMode="auto">
                          <a:xfrm>
                            <a:off x="499" y="662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51"/>
                        <wps:cNvSpPr>
                          <a:spLocks/>
                        </wps:cNvSpPr>
                        <wps:spPr bwMode="auto">
                          <a:xfrm>
                            <a:off x="566" y="89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2"/>
                        <wps:cNvSpPr>
                          <a:spLocks/>
                        </wps:cNvSpPr>
                        <wps:spPr bwMode="auto">
                          <a:xfrm>
                            <a:off x="566" y="136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53"/>
                        <wps:cNvSpPr>
                          <a:spLocks/>
                        </wps:cNvSpPr>
                        <wps:spPr bwMode="auto">
                          <a:xfrm>
                            <a:off x="566" y="1838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54"/>
                        <wps:cNvSpPr>
                          <a:spLocks/>
                        </wps:cNvSpPr>
                        <wps:spPr bwMode="auto">
                          <a:xfrm>
                            <a:off x="566" y="233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55"/>
                        <wps:cNvSpPr>
                          <a:spLocks/>
                        </wps:cNvSpPr>
                        <wps:spPr bwMode="auto">
                          <a:xfrm>
                            <a:off x="499" y="2424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56"/>
                        <wps:cNvSpPr>
                          <a:spLocks/>
                        </wps:cNvSpPr>
                        <wps:spPr bwMode="auto">
                          <a:xfrm>
                            <a:off x="499" y="2481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57"/>
                        <wps:cNvSpPr>
                          <a:spLocks/>
                        </wps:cNvSpPr>
                        <wps:spPr bwMode="auto">
                          <a:xfrm>
                            <a:off x="566" y="2716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58"/>
                        <wps:cNvSpPr>
                          <a:spLocks/>
                        </wps:cNvSpPr>
                        <wps:spPr bwMode="auto">
                          <a:xfrm>
                            <a:off x="566" y="2952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59"/>
                        <wps:cNvSpPr>
                          <a:spLocks/>
                        </wps:cNvSpPr>
                        <wps:spPr bwMode="auto">
                          <a:xfrm>
                            <a:off x="566" y="3422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60"/>
                        <wps:cNvSpPr>
                          <a:spLocks/>
                        </wps:cNvSpPr>
                        <wps:spPr bwMode="auto">
                          <a:xfrm>
                            <a:off x="566" y="3892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61"/>
                        <wps:cNvSpPr>
                          <a:spLocks/>
                        </wps:cNvSpPr>
                        <wps:spPr bwMode="auto">
                          <a:xfrm>
                            <a:off x="566" y="4363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62"/>
                        <wps:cNvSpPr>
                          <a:spLocks/>
                        </wps:cNvSpPr>
                        <wps:spPr bwMode="auto">
                          <a:xfrm>
                            <a:off x="566" y="4699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63"/>
                        <wps:cNvSpPr>
                          <a:spLocks/>
                        </wps:cNvSpPr>
                        <wps:spPr bwMode="auto">
                          <a:xfrm>
                            <a:off x="566" y="5169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64"/>
                        <wps:cNvSpPr>
                          <a:spLocks/>
                        </wps:cNvSpPr>
                        <wps:spPr bwMode="auto">
                          <a:xfrm>
                            <a:off x="566" y="5639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65"/>
                        <wps:cNvSpPr>
                          <a:spLocks/>
                        </wps:cNvSpPr>
                        <wps:spPr bwMode="auto">
                          <a:xfrm>
                            <a:off x="566" y="6110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66"/>
                        <wps:cNvSpPr>
                          <a:spLocks/>
                        </wps:cNvSpPr>
                        <wps:spPr bwMode="auto">
                          <a:xfrm>
                            <a:off x="566" y="6580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67"/>
                        <wps:cNvSpPr>
                          <a:spLocks/>
                        </wps:cNvSpPr>
                        <wps:spPr bwMode="auto">
                          <a:xfrm>
                            <a:off x="566" y="7051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68"/>
                        <wps:cNvSpPr>
                          <a:spLocks/>
                        </wps:cNvSpPr>
                        <wps:spPr bwMode="auto">
                          <a:xfrm>
                            <a:off x="2856" y="7252"/>
                            <a:ext cx="8865" cy="0"/>
                          </a:xfrm>
                          <a:custGeom>
                            <a:avLst/>
                            <a:gdLst>
                              <a:gd name="T0" fmla="*/ 0 w 8865"/>
                              <a:gd name="T1" fmla="*/ 8865 w 88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65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69"/>
                        <wps:cNvSpPr>
                          <a:spLocks/>
                        </wps:cNvSpPr>
                        <wps:spPr bwMode="auto">
                          <a:xfrm>
                            <a:off x="2856" y="7454"/>
                            <a:ext cx="8865" cy="0"/>
                          </a:xfrm>
                          <a:custGeom>
                            <a:avLst/>
                            <a:gdLst>
                              <a:gd name="T0" fmla="*/ 0 w 8865"/>
                              <a:gd name="T1" fmla="*/ 8865 w 88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65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70"/>
                        <wps:cNvSpPr>
                          <a:spLocks/>
                        </wps:cNvSpPr>
                        <wps:spPr bwMode="auto">
                          <a:xfrm>
                            <a:off x="2856" y="7656"/>
                            <a:ext cx="8865" cy="0"/>
                          </a:xfrm>
                          <a:custGeom>
                            <a:avLst/>
                            <a:gdLst>
                              <a:gd name="T0" fmla="*/ 0 w 8865"/>
                              <a:gd name="T1" fmla="*/ 8865 w 88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65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71"/>
                        <wps:cNvSpPr>
                          <a:spLocks/>
                        </wps:cNvSpPr>
                        <wps:spPr bwMode="auto">
                          <a:xfrm>
                            <a:off x="566" y="785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72"/>
                        <wps:cNvSpPr>
                          <a:spLocks/>
                        </wps:cNvSpPr>
                        <wps:spPr bwMode="auto">
                          <a:xfrm>
                            <a:off x="499" y="7944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73"/>
                        <wps:cNvSpPr>
                          <a:spLocks/>
                        </wps:cNvSpPr>
                        <wps:spPr bwMode="auto">
                          <a:xfrm>
                            <a:off x="499" y="8001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74"/>
                        <wps:cNvSpPr>
                          <a:spLocks/>
                        </wps:cNvSpPr>
                        <wps:spPr bwMode="auto">
                          <a:xfrm>
                            <a:off x="499" y="9734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75"/>
                        <wps:cNvSpPr>
                          <a:spLocks/>
                        </wps:cNvSpPr>
                        <wps:spPr bwMode="auto">
                          <a:xfrm>
                            <a:off x="499" y="9792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76"/>
                        <wps:cNvSpPr>
                          <a:spLocks/>
                        </wps:cNvSpPr>
                        <wps:spPr bwMode="auto">
                          <a:xfrm>
                            <a:off x="566" y="1002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7"/>
                        <wps:cNvSpPr>
                          <a:spLocks/>
                        </wps:cNvSpPr>
                        <wps:spPr bwMode="auto">
                          <a:xfrm>
                            <a:off x="1780" y="10248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78"/>
                        <wps:cNvSpPr>
                          <a:spLocks/>
                        </wps:cNvSpPr>
                        <wps:spPr bwMode="auto">
                          <a:xfrm>
                            <a:off x="1771" y="10238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79"/>
                        <wps:cNvSpPr>
                          <a:spLocks/>
                        </wps:cNvSpPr>
                        <wps:spPr bwMode="auto">
                          <a:xfrm>
                            <a:off x="2040" y="10257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280"/>
                        <wps:cNvSpPr>
                          <a:spLocks/>
                        </wps:cNvSpPr>
                        <wps:spPr bwMode="auto">
                          <a:xfrm>
                            <a:off x="6335" y="10238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281"/>
                        <wps:cNvSpPr>
                          <a:spLocks/>
                        </wps:cNvSpPr>
                        <wps:spPr bwMode="auto">
                          <a:xfrm>
                            <a:off x="6604" y="10257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282"/>
                        <wps:cNvSpPr>
                          <a:spLocks/>
                        </wps:cNvSpPr>
                        <wps:spPr bwMode="auto">
                          <a:xfrm>
                            <a:off x="6345" y="10248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283"/>
                        <wps:cNvSpPr>
                          <a:spLocks/>
                        </wps:cNvSpPr>
                        <wps:spPr bwMode="auto">
                          <a:xfrm>
                            <a:off x="566" y="10468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84"/>
                        <wps:cNvSpPr>
                          <a:spLocks/>
                        </wps:cNvSpPr>
                        <wps:spPr bwMode="auto">
                          <a:xfrm>
                            <a:off x="1243" y="10689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85"/>
                        <wps:cNvSpPr>
                          <a:spLocks/>
                        </wps:cNvSpPr>
                        <wps:spPr bwMode="auto">
                          <a:xfrm>
                            <a:off x="1233" y="10680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286"/>
                        <wps:cNvSpPr>
                          <a:spLocks/>
                        </wps:cNvSpPr>
                        <wps:spPr bwMode="auto">
                          <a:xfrm>
                            <a:off x="1502" y="10699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87"/>
                        <wps:cNvSpPr>
                          <a:spLocks/>
                        </wps:cNvSpPr>
                        <wps:spPr bwMode="auto">
                          <a:xfrm>
                            <a:off x="6335" y="10680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288"/>
                        <wps:cNvSpPr>
                          <a:spLocks/>
                        </wps:cNvSpPr>
                        <wps:spPr bwMode="auto">
                          <a:xfrm>
                            <a:off x="6604" y="10699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89"/>
                        <wps:cNvSpPr>
                          <a:spLocks/>
                        </wps:cNvSpPr>
                        <wps:spPr bwMode="auto">
                          <a:xfrm>
                            <a:off x="6345" y="10689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90"/>
                        <wps:cNvSpPr>
                          <a:spLocks/>
                        </wps:cNvSpPr>
                        <wps:spPr bwMode="auto">
                          <a:xfrm>
                            <a:off x="566" y="10910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91"/>
                        <wps:cNvSpPr>
                          <a:spLocks/>
                        </wps:cNvSpPr>
                        <wps:spPr bwMode="auto">
                          <a:xfrm>
                            <a:off x="1243" y="11131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92"/>
                        <wps:cNvSpPr>
                          <a:spLocks/>
                        </wps:cNvSpPr>
                        <wps:spPr bwMode="auto">
                          <a:xfrm>
                            <a:off x="1233" y="11121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39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3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93"/>
                        <wps:cNvSpPr>
                          <a:spLocks/>
                        </wps:cNvSpPr>
                        <wps:spPr bwMode="auto">
                          <a:xfrm>
                            <a:off x="1502" y="11140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94"/>
                        <wps:cNvSpPr>
                          <a:spLocks/>
                        </wps:cNvSpPr>
                        <wps:spPr bwMode="auto">
                          <a:xfrm>
                            <a:off x="6335" y="11121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39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3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95"/>
                        <wps:cNvSpPr>
                          <a:spLocks/>
                        </wps:cNvSpPr>
                        <wps:spPr bwMode="auto">
                          <a:xfrm>
                            <a:off x="6604" y="11140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96"/>
                        <wps:cNvSpPr>
                          <a:spLocks/>
                        </wps:cNvSpPr>
                        <wps:spPr bwMode="auto">
                          <a:xfrm>
                            <a:off x="6345" y="11131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97"/>
                        <wps:cNvSpPr>
                          <a:spLocks/>
                        </wps:cNvSpPr>
                        <wps:spPr bwMode="auto">
                          <a:xfrm>
                            <a:off x="566" y="11351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98"/>
                        <wps:cNvSpPr>
                          <a:spLocks/>
                        </wps:cNvSpPr>
                        <wps:spPr bwMode="auto">
                          <a:xfrm>
                            <a:off x="1243" y="1157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299"/>
                        <wps:cNvSpPr>
                          <a:spLocks/>
                        </wps:cNvSpPr>
                        <wps:spPr bwMode="auto">
                          <a:xfrm>
                            <a:off x="1233" y="11563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00"/>
                        <wps:cNvSpPr>
                          <a:spLocks/>
                        </wps:cNvSpPr>
                        <wps:spPr bwMode="auto">
                          <a:xfrm>
                            <a:off x="1502" y="11582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301"/>
                        <wps:cNvSpPr>
                          <a:spLocks/>
                        </wps:cNvSpPr>
                        <wps:spPr bwMode="auto">
                          <a:xfrm>
                            <a:off x="6335" y="11563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302"/>
                        <wps:cNvSpPr>
                          <a:spLocks/>
                        </wps:cNvSpPr>
                        <wps:spPr bwMode="auto">
                          <a:xfrm>
                            <a:off x="6604" y="11582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303"/>
                        <wps:cNvSpPr>
                          <a:spLocks/>
                        </wps:cNvSpPr>
                        <wps:spPr bwMode="auto">
                          <a:xfrm>
                            <a:off x="6345" y="11572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304"/>
                        <wps:cNvSpPr>
                          <a:spLocks/>
                        </wps:cNvSpPr>
                        <wps:spPr bwMode="auto">
                          <a:xfrm>
                            <a:off x="566" y="11793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05"/>
                        <wps:cNvSpPr>
                          <a:spLocks/>
                        </wps:cNvSpPr>
                        <wps:spPr bwMode="auto">
                          <a:xfrm>
                            <a:off x="1243" y="1201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306"/>
                        <wps:cNvSpPr>
                          <a:spLocks/>
                        </wps:cNvSpPr>
                        <wps:spPr bwMode="auto">
                          <a:xfrm>
                            <a:off x="1233" y="12004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307"/>
                        <wps:cNvSpPr>
                          <a:spLocks/>
                        </wps:cNvSpPr>
                        <wps:spPr bwMode="auto">
                          <a:xfrm>
                            <a:off x="1502" y="12024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08"/>
                        <wps:cNvSpPr>
                          <a:spLocks/>
                        </wps:cNvSpPr>
                        <wps:spPr bwMode="auto">
                          <a:xfrm>
                            <a:off x="6335" y="12004"/>
                            <a:ext cx="0" cy="269"/>
                          </a:xfrm>
                          <a:custGeom>
                            <a:avLst/>
                            <a:gdLst>
                              <a:gd name="T0" fmla="*/ 0 h 269"/>
                              <a:gd name="T1" fmla="*/ 268 h 2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09"/>
                        <wps:cNvSpPr>
                          <a:spLocks/>
                        </wps:cNvSpPr>
                        <wps:spPr bwMode="auto">
                          <a:xfrm>
                            <a:off x="6604" y="12024"/>
                            <a:ext cx="0" cy="249"/>
                          </a:xfrm>
                          <a:custGeom>
                            <a:avLst/>
                            <a:gdLst>
                              <a:gd name="T0" fmla="*/ 0 h 249"/>
                              <a:gd name="T1" fmla="*/ 249 h 2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9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10"/>
                        <wps:cNvSpPr>
                          <a:spLocks/>
                        </wps:cNvSpPr>
                        <wps:spPr bwMode="auto">
                          <a:xfrm>
                            <a:off x="6345" y="1201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311"/>
                        <wps:cNvSpPr>
                          <a:spLocks/>
                        </wps:cNvSpPr>
                        <wps:spPr bwMode="auto">
                          <a:xfrm>
                            <a:off x="566" y="12264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312"/>
                        <wps:cNvSpPr>
                          <a:spLocks/>
                        </wps:cNvSpPr>
                        <wps:spPr bwMode="auto">
                          <a:xfrm>
                            <a:off x="1243" y="1248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313"/>
                        <wps:cNvSpPr>
                          <a:spLocks/>
                        </wps:cNvSpPr>
                        <wps:spPr bwMode="auto">
                          <a:xfrm>
                            <a:off x="1233" y="12475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314"/>
                        <wps:cNvSpPr>
                          <a:spLocks/>
                        </wps:cNvSpPr>
                        <wps:spPr bwMode="auto">
                          <a:xfrm>
                            <a:off x="1502" y="12494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315"/>
                        <wps:cNvSpPr>
                          <a:spLocks/>
                        </wps:cNvSpPr>
                        <wps:spPr bwMode="auto">
                          <a:xfrm>
                            <a:off x="6335" y="12475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40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316"/>
                        <wps:cNvSpPr>
                          <a:spLocks/>
                        </wps:cNvSpPr>
                        <wps:spPr bwMode="auto">
                          <a:xfrm>
                            <a:off x="6604" y="12494"/>
                            <a:ext cx="0" cy="221"/>
                          </a:xfrm>
                          <a:custGeom>
                            <a:avLst/>
                            <a:gdLst>
                              <a:gd name="T0" fmla="*/ 0 h 221"/>
                              <a:gd name="T1" fmla="*/ 220 h 2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1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317"/>
                        <wps:cNvSpPr>
                          <a:spLocks/>
                        </wps:cNvSpPr>
                        <wps:spPr bwMode="auto">
                          <a:xfrm>
                            <a:off x="6345" y="12484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18"/>
                        <wps:cNvSpPr>
                          <a:spLocks/>
                        </wps:cNvSpPr>
                        <wps:spPr bwMode="auto">
                          <a:xfrm>
                            <a:off x="566" y="12705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319"/>
                        <wps:cNvSpPr>
                          <a:spLocks/>
                        </wps:cNvSpPr>
                        <wps:spPr bwMode="auto">
                          <a:xfrm>
                            <a:off x="1233" y="12916"/>
                            <a:ext cx="0" cy="240"/>
                          </a:xfrm>
                          <a:custGeom>
                            <a:avLst/>
                            <a:gdLst>
                              <a:gd name="T0" fmla="*/ 0 h 240"/>
                              <a:gd name="T1" fmla="*/ 239 h 2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39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320"/>
                        <wps:cNvSpPr>
                          <a:spLocks/>
                        </wps:cNvSpPr>
                        <wps:spPr bwMode="auto">
                          <a:xfrm>
                            <a:off x="1502" y="12936"/>
                            <a:ext cx="0" cy="220"/>
                          </a:xfrm>
                          <a:custGeom>
                            <a:avLst/>
                            <a:gdLst>
                              <a:gd name="T0" fmla="*/ 0 h 220"/>
                              <a:gd name="T1" fmla="*/ 220 h 2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0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321"/>
                        <wps:cNvSpPr>
                          <a:spLocks/>
                        </wps:cNvSpPr>
                        <wps:spPr bwMode="auto">
                          <a:xfrm>
                            <a:off x="1243" y="12926"/>
                            <a:ext cx="269" cy="0"/>
                          </a:xfrm>
                          <a:custGeom>
                            <a:avLst/>
                            <a:gdLst>
                              <a:gd name="T0" fmla="*/ 0 w 269"/>
                              <a:gd name="T1" fmla="*/ 268 w 2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322"/>
                        <wps:cNvSpPr>
                          <a:spLocks/>
                        </wps:cNvSpPr>
                        <wps:spPr bwMode="auto">
                          <a:xfrm>
                            <a:off x="566" y="13147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23"/>
                        <wps:cNvSpPr>
                          <a:spLocks/>
                        </wps:cNvSpPr>
                        <wps:spPr bwMode="auto">
                          <a:xfrm>
                            <a:off x="566" y="13588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24"/>
                        <wps:cNvSpPr>
                          <a:spLocks/>
                        </wps:cNvSpPr>
                        <wps:spPr bwMode="auto">
                          <a:xfrm>
                            <a:off x="499" y="13675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5"/>
                        <wps:cNvSpPr>
                          <a:spLocks/>
                        </wps:cNvSpPr>
                        <wps:spPr bwMode="auto">
                          <a:xfrm>
                            <a:off x="499" y="13732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26"/>
                        <wps:cNvSpPr>
                          <a:spLocks/>
                        </wps:cNvSpPr>
                        <wps:spPr bwMode="auto">
                          <a:xfrm>
                            <a:off x="566" y="13968"/>
                            <a:ext cx="6317" cy="0"/>
                          </a:xfrm>
                          <a:custGeom>
                            <a:avLst/>
                            <a:gdLst>
                              <a:gd name="T0" fmla="*/ 0 w 6317"/>
                              <a:gd name="T1" fmla="*/ 6316 w 63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17">
                                <a:moveTo>
                                  <a:pt x="0" y="0"/>
                                </a:moveTo>
                                <a:lnTo>
                                  <a:pt x="6316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27"/>
                        <wps:cNvSpPr>
                          <a:spLocks/>
                        </wps:cNvSpPr>
                        <wps:spPr bwMode="auto">
                          <a:xfrm>
                            <a:off x="566" y="14544"/>
                            <a:ext cx="6317" cy="0"/>
                          </a:xfrm>
                          <a:custGeom>
                            <a:avLst/>
                            <a:gdLst>
                              <a:gd name="T0" fmla="*/ 0 w 6317"/>
                              <a:gd name="T1" fmla="*/ 6316 w 63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17">
                                <a:moveTo>
                                  <a:pt x="0" y="0"/>
                                </a:moveTo>
                                <a:lnTo>
                                  <a:pt x="6316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28"/>
                        <wps:cNvSpPr>
                          <a:spLocks/>
                        </wps:cNvSpPr>
                        <wps:spPr bwMode="auto">
                          <a:xfrm>
                            <a:off x="566" y="15120"/>
                            <a:ext cx="11155" cy="0"/>
                          </a:xfrm>
                          <a:custGeom>
                            <a:avLst/>
                            <a:gdLst>
                              <a:gd name="T0" fmla="*/ 0 w 11155"/>
                              <a:gd name="T1" fmla="*/ 11155 w 11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55">
                                <a:moveTo>
                                  <a:pt x="0" y="0"/>
                                </a:moveTo>
                                <a:lnTo>
                                  <a:pt x="1115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29"/>
                        <wps:cNvSpPr>
                          <a:spLocks/>
                        </wps:cNvSpPr>
                        <wps:spPr bwMode="auto">
                          <a:xfrm>
                            <a:off x="499" y="15206"/>
                            <a:ext cx="11309" cy="0"/>
                          </a:xfrm>
                          <a:custGeom>
                            <a:avLst/>
                            <a:gdLst>
                              <a:gd name="T0" fmla="*/ 0 w 11309"/>
                              <a:gd name="T1" fmla="*/ 11308 w 113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309">
                                <a:moveTo>
                                  <a:pt x="0" y="0"/>
                                </a:moveTo>
                                <a:lnTo>
                                  <a:pt x="11308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68DC94" id="Group 183" o:spid="_x0000_s1026" style="position:absolute;margin-left:22.95pt;margin-top:31.1pt;width:568.45pt;height:731.15pt;z-index:-251658752;mso-position-horizontal-relative:page;mso-position-vertical-relative:page" coordorigin="459,622" coordsize="11369,1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" o:allowincell="f">
                <v:rect id="Rectangle 184" o:spid="_x0000_s1027" style="position:absolute;left:480;top:662;width:11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" fillcolor="silver" stroked="f">
                  <v:path arrowok="t"/>
                </v:rect>
                <v:shape id="Freeform 185" o:spid="_x0000_s1028" style="position:absolute;left:520;top:897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" path="m,l,1444e" filled="f" strokeweight="1.47458mm">
                  <v:path arrowok="t" o:connecttype="custom" o:connectlocs="0,0;0,1444" o:connectangles="0,0"/>
                </v:shape>
                <v:shape id="Freeform 186" o:spid="_x0000_s1029" style="position:absolute;left:11752;top:897;width:0;height:1445;visibility:visible;mso-wrap-style:square;v-text-anchor:top" coordsize="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" path="m,l,1444e" filled="f" strokeweight="4.18pt">
                  <v:path arrowok="t" o:connecttype="custom" o:connectlocs="0,0;0,1444" o:connectangles="0,0"/>
                </v:shape>
                <v:rect id="Rectangle 187" o:spid="_x0000_s1030" style="position:absolute;left:480;top:2337;width:1131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" fillcolor="silver" stroked="f">
                  <v:path arrowok="t"/>
                </v:rect>
                <v:rect id="Rectangle 188" o:spid="_x0000_s1031" style="position:absolute;left:480;top:2481;width:11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" fillcolor="silver" stroked="f">
                  <v:path arrowok="t"/>
                </v:rect>
                <v:shape id="Freeform 189" o:spid="_x0000_s1032" style="position:absolute;left:520;top:2716;width:0;height:5146;visibility:visible;mso-wrap-style:square;v-text-anchor:top" coordsize="0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" path="m,l,5145e" filled="f" strokeweight="1.47458mm">
                  <v:path arrowok="t" o:connecttype="custom" o:connectlocs="0,0;0,5145" o:connectangles="0,0"/>
                </v:shape>
                <v:shape id="Freeform 190" o:spid="_x0000_s1033" style="position:absolute;left:11752;top:2716;width:0;height:5146;visibility:visible;mso-wrap-style:square;v-text-anchor:top" coordsize="0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" path="m,l,5145e" filled="f" strokeweight="4.18pt">
                  <v:path arrowok="t" o:connecttype="custom" o:connectlocs="0,0;0,5145" o:connectangles="0,0"/>
                </v:shape>
                <v:rect id="Rectangle 191" o:spid="_x0000_s1034" style="position:absolute;left:480;top:7857;width:1131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" fillcolor="silver" stroked="f">
                  <v:path arrowok="t"/>
                </v:rect>
                <v:rect id="Rectangle 192" o:spid="_x0000_s1035" style="position:absolute;left:480;top:8001;width:11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" fillcolor="silver" stroked="f">
                  <v:path arrowok="t"/>
                </v:rect>
                <v:shape id="Freeform 193" o:spid="_x0000_s1036" style="position:absolute;left:520;top:8236;width:0;height:1416;visibility:visible;mso-wrap-style:square;v-text-anchor:top" coordsize="0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" path="m,l,1416e" filled="f" strokeweight="1.47458mm">
                  <v:path arrowok="t" o:connecttype="custom" o:connectlocs="0,0;0,1416" o:connectangles="0,0"/>
                </v:shape>
                <v:shape id="Freeform 194" o:spid="_x0000_s1037" style="position:absolute;left:11752;top:8236;width:0;height:1416;visibility:visible;mso-wrap-style:square;v-text-anchor:top" coordsize="0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" path="m,l,1416e" filled="f" strokeweight="4.18pt">
                  <v:path arrowok="t" o:connecttype="custom" o:connectlocs="0,0;0,1416" o:connectangles="0,0"/>
                </v:shape>
                <v:rect id="Rectangle 195" o:spid="_x0000_s1038" style="position:absolute;left:480;top:9648;width:1131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" fillcolor="silver" stroked="f">
                  <v:path arrowok="t"/>
                </v:rect>
                <v:rect id="Rectangle 196" o:spid="_x0000_s1039" style="position:absolute;left:480;top:9792;width:11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" fillcolor="silver" stroked="f">
                  <v:path arrowok="t"/>
                </v:rect>
                <v:shape id="Freeform 197" o:spid="_x0000_s1040" style="position:absolute;left:520;top:10027;width:0;height:3566;visibility:visible;mso-wrap-style:square;v-text-anchor:top" coordsize="0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" path="m,l,3566e" filled="f" strokeweight="1.47458mm">
                  <v:path arrowok="t" o:connecttype="custom" o:connectlocs="0,0;0,3566" o:connectangles="0,0"/>
                </v:shape>
                <v:shape id="Freeform 198" o:spid="_x0000_s1041" style="position:absolute;left:11752;top:10027;width:0;height:3566;visibility:visible;mso-wrap-style:square;v-text-anchor:top" coordsize="0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" path="m,l,3566e" filled="f" strokeweight="4.18pt">
                  <v:path arrowok="t" o:connecttype="custom" o:connectlocs="0,0;0,3566" o:connectangles="0,0"/>
                </v:shape>
                <v:rect id="Rectangle 199" o:spid="_x0000_s1042" style="position:absolute;left:480;top:13588;width:1131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" fillcolor="silver" stroked="f">
                  <v:path arrowok="t"/>
                </v:rect>
                <v:rect id="Rectangle 200" o:spid="_x0000_s1043" style="position:absolute;left:480;top:13732;width:639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" fillcolor="silver" stroked="f">
                  <v:path arrowok="t"/>
                </v:rect>
                <v:shape id="Freeform 201" o:spid="_x0000_s1044" style="position:absolute;left:11752;top:13732;width:0;height:1392;visibility:visible;mso-wrap-style:square;v-text-anchor:top" coordsize="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" path="m,l,1392e" filled="f" strokeweight="4.18pt">
                  <v:path arrowok="t" o:connecttype="custom" o:connectlocs="0,0;0,1392" o:connectangles="0,0"/>
                </v:shape>
                <v:shape id="Freeform 202" o:spid="_x0000_s1045" style="position:absolute;left:520;top:13968;width:0;height:1156;visibility:visible;mso-wrap-style:square;v-text-anchor:top" coordsize="0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" path="m,l,1156e" filled="f" strokeweight="1.47458mm">
                  <v:path arrowok="t" o:connecttype="custom" o:connectlocs="0,0;0,1156" o:connectangles="0,0"/>
                </v:shape>
                <v:rect id="Rectangle 203" o:spid="_x0000_s1046" style="position:absolute;left:480;top:15120;width:1131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" fillcolor="silver" stroked="f">
                  <v:path arrowok="t"/>
                </v:rect>
                <v:shape id="Freeform 204" o:spid="_x0000_s1047" style="position:absolute;left:480;top:643;width:0;height:14582;visibility:visible;mso-wrap-style:square;v-text-anchor:top" coordsize="0,1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" path="m,l,14582e" filled="f" strokeweight="2.02pt">
                  <v:path arrowok="t" o:connecttype="custom" o:connectlocs="0,0;0,14582" o:connectangles="0,0"/>
                </v:shape>
                <v:shape id="Freeform 205" o:spid="_x0000_s1048" style="position:absolute;left:11788;top:681;width:0;height:14544;visibility:visible;mso-wrap-style:square;v-text-anchor:top" coordsize="0,1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" path="m,l,14544e" filled="f" strokeweight=".71258mm">
                  <v:path arrowok="t" o:connecttype="custom" o:connectlocs="0,0;0,14544" o:connectangles="0,0"/>
                </v:shape>
                <v:shape id="Freeform 206" o:spid="_x0000_s1049" style="position:absolute;left:556;top:887;width:0;height:1460;visibility:visible;mso-wrap-style:square;v-text-anchor:top" coordsize="0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" path="m,l,1459e" filled="f" strokeweight=".37392mm">
                  <v:path arrowok="t" o:connecttype="custom" o:connectlocs="0,0;0,1459" o:connectangles="0,0"/>
                </v:shape>
                <v:shape id="Freeform 207" o:spid="_x0000_s1050" style="position:absolute;left:11711;top:907;width:0;height:1440;visibility:visible;mso-wrap-style:square;v-text-anchor:top" coordsize="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" path="m,l,1440e" filled="f" strokeweight=".37392mm">
                  <v:path arrowok="t" o:connecttype="custom" o:connectlocs="0,0;0,1440" o:connectangles="0,0"/>
                </v:shape>
                <v:shape id="Freeform 208" o:spid="_x0000_s1051" style="position:absolute;left:566;top:745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209" o:spid="_x0000_s1052" style="position:absolute;left:566;top:7656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" path="m,l268,e" filled="f" strokeweight=".37392mm">
                  <v:path arrowok="t" o:connecttype="custom" o:connectlocs="0,0;268,0" o:connectangles="0,0"/>
                </v:shape>
                <v:shape id="Freeform 210" o:spid="_x0000_s1053" style="position:absolute;left:556;top:2707;width:0;height:5160;visibility:visible;mso-wrap-style:square;v-text-anchor:top" coordsize="0,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" path="m,l,5160e" filled="f" strokeweight=".37392mm">
                  <v:path arrowok="t" o:connecttype="custom" o:connectlocs="0,0;0,5160" o:connectangles="0,0"/>
                </v:shape>
                <v:shape id="Freeform 211" o:spid="_x0000_s1054" style="position:absolute;left:11711;top:2726;width:0;height:5141;visibility:visible;mso-wrap-style:square;v-text-anchor:top" coordsize="0,5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" path="m,l,5140e" filled="f" strokeweight=".37392mm">
                  <v:path arrowok="t" o:connecttype="custom" o:connectlocs="0,0;0,5140" o:connectangles="0,0"/>
                </v:shape>
                <v:shape id="Freeform 212" o:spid="_x0000_s1055" style="position:absolute;left:825;top:7464;width:0;height:403;visibility:visible;mso-wrap-style:square;v-text-anchor:top" coordsize="0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" path="m,l,403e" filled="f" strokeweight=".37392mm">
                  <v:path arrowok="t" o:connecttype="custom" o:connectlocs="0,0;0,403" o:connectangles="0,0"/>
                </v:shape>
                <v:shape id="Freeform 213" o:spid="_x0000_s1056" style="position:absolute;left:566;top:10248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14" o:spid="_x0000_s1057" style="position:absolute;left:6335;top:907;width:0;height:940;visibility:visible;mso-wrap-style:square;v-text-anchor:top" coordsize="0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" path="m,l,940e" filled="f" strokeweight=".37392mm">
                  <v:path arrowok="t" o:connecttype="custom" o:connectlocs="0,0;0,940" o:connectangles="0,0"/>
                </v:shape>
                <v:shape id="Freeform 215" o:spid="_x0000_s1058" style="position:absolute;left:825;top:10257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" path="m,l,220e" filled="f" strokeweight=".37392mm">
                  <v:path arrowok="t" o:connecttype="custom" o:connectlocs="0,0;0,220" o:connectangles="0,0"/>
                </v:shape>
                <v:shape id="Freeform 216" o:spid="_x0000_s1059" style="position:absolute;left:566;top:10689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217" o:spid="_x0000_s1060" style="position:absolute;left:825;top:10699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" path="m,l,220e" filled="f" strokeweight=".37392mm">
                  <v:path arrowok="t" o:connecttype="custom" o:connectlocs="0,0;0,220" o:connectangles="0,0"/>
                </v:shape>
                <v:shape id="Freeform 218" o:spid="_x0000_s1061" style="position:absolute;left:566;top:11131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19" o:spid="_x0000_s1062" style="position:absolute;left:825;top:11140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220" o:spid="_x0000_s1063" style="position:absolute;left:566;top:1157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21" o:spid="_x0000_s1064" style="position:absolute;left:825;top:11582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222" o:spid="_x0000_s1065" style="position:absolute;left:566;top:1201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23" o:spid="_x0000_s1066" style="position:absolute;left:825;top:12024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" path="m,l,249e" filled="f" strokeweight=".37392mm">
                  <v:path arrowok="t" o:connecttype="custom" o:connectlocs="0,0;0,249" o:connectangles="0,0"/>
                </v:shape>
                <v:shape id="Freeform 224" o:spid="_x0000_s1067" style="position:absolute;left:566;top:1248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225" o:spid="_x0000_s1068" style="position:absolute;left:825;top:12494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" path="m,l,220e" filled="f" strokeweight=".37392mm">
                  <v:path arrowok="t" o:connecttype="custom" o:connectlocs="0,0;0,220" o:connectangles="0,0"/>
                </v:shape>
                <v:shape id="Freeform 226" o:spid="_x0000_s1069" style="position:absolute;left:566;top:12926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227" o:spid="_x0000_s1070" style="position:absolute;left:11711;top:10036;width:0;height:3562;visibility:visible;mso-wrap-style:square;v-text-anchor:top" coordsize="0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" path="m,l,3561e" filled="f" strokeweight=".37392mm">
                  <v:path arrowok="t" o:connecttype="custom" o:connectlocs="0,0;0,3561" o:connectangles="0,0"/>
                </v:shape>
                <v:shape id="Freeform 228" o:spid="_x0000_s1071" style="position:absolute;left:556;top:10017;width:0;height:3581;visibility:visible;mso-wrap-style:square;v-text-anchor:top" coordsize="0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" path="m,l,3580e" filled="f" strokeweight=".37392mm">
                  <v:path arrowok="t" o:connecttype="custom" o:connectlocs="0,0;0,3580" o:connectangles="0,0"/>
                </v:shape>
                <v:shape id="Freeform 229" o:spid="_x0000_s1072" style="position:absolute;left:556;top:13958;width:0;height:1171;visibility:visible;mso-wrap-style:square;v-text-anchor:top" coordsize="0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" path="m,l,1171e" filled="f" strokeweight=".37392mm">
                  <v:path arrowok="t" o:connecttype="custom" o:connectlocs="0,0;0,1171" o:connectangles="0,0"/>
                </v:shape>
                <v:shape id="Freeform 230" o:spid="_x0000_s1073" style="position:absolute;left:11711;top:13752;width:0;height:1377;visibility:visible;mso-wrap-style:square;v-text-anchor:top" coordsize="0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" path="m,l,1377e" filled="f" strokeweight=".37392mm">
                  <v:path arrowok="t" o:connecttype="custom" o:connectlocs="0,0;0,1377" o:connectangles="0,0"/>
                </v:shape>
                <v:shape id="Freeform 231" o:spid="_x0000_s1074" style="position:absolute;left:2846;top:2726;width:0;height:5198;visibility:visible;mso-wrap-style:square;v-text-anchor:top" coordsize="0,5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" path="m,l,5198e" filled="f" strokeweight=".37392mm">
                  <v:path arrowok="t" o:connecttype="custom" o:connectlocs="0,0;0,5198" o:connectangles="0,0"/>
                </v:shape>
                <v:shape id="Freeform 232" o:spid="_x0000_s1075" style="position:absolute;left:5135;top:2726;width:0;height:4334;visibility:visible;mso-wrap-style:square;v-text-anchor:top" coordsize="0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" path="m,l,4334e" filled="f" strokeweight=".37392mm">
                  <v:path arrowok="t" o:connecttype="custom" o:connectlocs="0,0;0,4334" o:connectangles="0,0"/>
                </v:shape>
                <v:shape id="Freeform 233" o:spid="_x0000_s1076" style="position:absolute;left:7411;top:2726;width:0;height:4334;visibility:visible;mso-wrap-style:square;v-text-anchor:top" coordsize="0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" path="m,l,4334e" filled="f" strokeweight="1.06pt">
                  <v:path arrowok="t" o:connecttype="custom" o:connectlocs="0,0;0,4334" o:connectangles="0,0"/>
                </v:shape>
                <v:shape id="Freeform 234" o:spid="_x0000_s1077" style="position:absolute;left:9561;top:2726;width:0;height:4334;visibility:visible;mso-wrap-style:square;v-text-anchor:top" coordsize="0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" path="m,l,4334e" filled="f" strokeweight="1.06pt">
                  <v:path arrowok="t" o:connecttype="custom" o:connectlocs="0,0;0,4334" o:connectangles="0,0"/>
                </v:shape>
                <v:shape id="Freeform 235" o:spid="_x0000_s1078" style="position:absolute;left:825;top:12936;width:0;height:220;visibility:visible;mso-wrap-style:square;v-text-anchor:top" coordsize="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" path="m,l,220e" filled="f" strokeweight=".37392mm">
                  <v:path arrowok="t" o:connecttype="custom" o:connectlocs="0,0;0,220" o:connectangles="0,0"/>
                </v:shape>
                <v:shape id="Freeform 236" o:spid="_x0000_s1079" style="position:absolute;left:5683;top:10248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37" o:spid="_x0000_s1080" style="position:absolute;left:5942;top:10257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" path="m,l,220e" filled="f" strokeweight=".37392mm">
                  <v:path arrowok="t" o:connecttype="custom" o:connectlocs="0,0;0,220" o:connectangles="0,0"/>
                </v:shape>
                <v:shape id="Freeform 238" o:spid="_x0000_s1081" style="position:absolute;left:5683;top:10689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" path="m,l268,e" filled="f" strokeweight="1.06pt">
                  <v:path arrowok="t" o:connecttype="custom" o:connectlocs="0,0;268,0" o:connectangles="0,0"/>
                </v:shape>
                <v:shape id="Freeform 239" o:spid="_x0000_s1082" style="position:absolute;left:5942;top:10699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240" o:spid="_x0000_s1083" style="position:absolute;left:5683;top:11131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41" o:spid="_x0000_s1084" style="position:absolute;left:5942;top:11140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242" o:spid="_x0000_s1085" style="position:absolute;left:5683;top:1157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243" o:spid="_x0000_s1086" style="position:absolute;left:5942;top:11582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" path="m,l,220e" filled="f" strokeweight=".37392mm">
                  <v:path arrowok="t" o:connecttype="custom" o:connectlocs="0,0;0,220" o:connectangles="0,0"/>
                </v:shape>
                <v:shape id="Freeform 244" o:spid="_x0000_s1087" style="position:absolute;left:5683;top:1201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" path="m,l268,e" filled="f" strokeweight=".37392mm">
                  <v:path arrowok="t" o:connecttype="custom" o:connectlocs="0,0;268,0" o:connectangles="0,0"/>
                </v:shape>
                <v:shape id="Freeform 245" o:spid="_x0000_s1088" style="position:absolute;left:5942;top:12024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" path="m,l,249e" filled="f" strokeweight=".37392mm">
                  <v:path arrowok="t" o:connecttype="custom" o:connectlocs="0,0;0,249" o:connectangles="0,0"/>
                </v:shape>
                <v:shape id="Freeform 246" o:spid="_x0000_s1089" style="position:absolute;left:5683;top:1248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247" o:spid="_x0000_s1090" style="position:absolute;left:5673;top:10036;width:0;height:3562;visibility:visible;mso-wrap-style:square;v-text-anchor:top" coordsize="0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" path="m,l,3561e" filled="f" strokeweight=".37392mm">
                  <v:path arrowok="t" o:connecttype="custom" o:connectlocs="0,0;0,3561" o:connectangles="0,0"/>
                </v:shape>
                <v:shape id="Freeform 248" o:spid="_x0000_s1091" style="position:absolute;left:5942;top:12494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" path="m,l,220e" filled="f" strokeweight=".37392mm">
                  <v:path arrowok="t" o:connecttype="custom" o:connectlocs="0,0;0,220" o:connectangles="0,0"/>
                </v:shape>
                <v:shape id="Freeform 249" o:spid="_x0000_s1092" style="position:absolute;left:6873;top:13752;width:0;height:1377;visibility:visible;mso-wrap-style:square;v-text-anchor:top" coordsize="0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" path="m,l,1377e" filled="f" strokeweight=".37392mm">
                  <v:path arrowok="t" o:connecttype="custom" o:connectlocs="0,0;0,1377" o:connectangles="0,0"/>
                </v:shape>
                <v:shape id="Freeform 250" o:spid="_x0000_s1093" style="position:absolute;left:499;top:662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" path="m,l11308,e" filled="f" strokeweight=".71256mm">
                  <v:path arrowok="t" o:connecttype="custom" o:connectlocs="0,0;11308,0" o:connectangles="0,0"/>
                </v:shape>
                <v:shape id="Freeform 251" o:spid="_x0000_s1094" style="position:absolute;left:566;top:89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" path="m,l11155,e" filled="f" strokeweight=".37392mm">
                  <v:path arrowok="t" o:connecttype="custom" o:connectlocs="0,0;11155,0" o:connectangles="0,0"/>
                </v:shape>
                <v:shape id="Freeform 252" o:spid="_x0000_s1095" style="position:absolute;left:566;top:136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" path="m,l11155,e" filled="f" strokeweight="1.06pt">
                  <v:path arrowok="t" o:connecttype="custom" o:connectlocs="0,0;11155,0" o:connectangles="0,0"/>
                </v:shape>
                <v:shape id="Freeform 253" o:spid="_x0000_s1096" style="position:absolute;left:566;top:1838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" path="m,l11155,e" filled="f" strokeweight="1.06pt">
                  <v:path arrowok="t" o:connecttype="custom" o:connectlocs="0,0;11155,0" o:connectangles="0,0"/>
                </v:shape>
                <v:shape id="Freeform 254" o:spid="_x0000_s1097" style="position:absolute;left:566;top:233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" path="m,l11155,e" filled="f" strokeweight=".37392mm">
                  <v:path arrowok="t" o:connecttype="custom" o:connectlocs="0,0;11155,0" o:connectangles="0,0"/>
                </v:shape>
                <v:shape id="Freeform 255" o:spid="_x0000_s1098" style="position:absolute;left:499;top:2424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" path="m,l11308,e" filled="f" strokeweight=".71258mm">
                  <v:path arrowok="t" o:connecttype="custom" o:connectlocs="0,0;11308,0" o:connectangles="0,0"/>
                </v:shape>
                <v:shape id="Freeform 256" o:spid="_x0000_s1099" style="position:absolute;left:499;top:2481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" path="m,l11308,e" filled="f" strokeweight=".71258mm">
                  <v:path arrowok="t" o:connecttype="custom" o:connectlocs="0,0;11308,0" o:connectangles="0,0"/>
                </v:shape>
                <v:shape id="Freeform 257" o:spid="_x0000_s1100" style="position:absolute;left:566;top:2716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258" o:spid="_x0000_s1101" style="position:absolute;left:566;top:2952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259" o:spid="_x0000_s1102" style="position:absolute;left:566;top:3422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" path="m,l11155,e" filled="f" strokeweight=".37392mm">
                  <v:path arrowok="t" o:connecttype="custom" o:connectlocs="0,0;11155,0" o:connectangles="0,0"/>
                </v:shape>
                <v:shape id="Freeform 260" o:spid="_x0000_s1103" style="position:absolute;left:566;top:3892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" path="m,l11155,e" filled="f" strokeweight="1.06pt">
                  <v:path arrowok="t" o:connecttype="custom" o:connectlocs="0,0;11155,0" o:connectangles="0,0"/>
                </v:shape>
                <v:shape id="Freeform 261" o:spid="_x0000_s1104" style="position:absolute;left:566;top:4363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" path="m,l11155,e" filled="f" strokeweight="1.06pt">
                  <v:path arrowok="t" o:connecttype="custom" o:connectlocs="0,0;11155,0" o:connectangles="0,0"/>
                </v:shape>
                <v:shape id="Freeform 262" o:spid="_x0000_s1105" style="position:absolute;left:566;top:4699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" path="m,l11155,e" filled="f" strokeweight="1.06pt">
                  <v:path arrowok="t" o:connecttype="custom" o:connectlocs="0,0;11155,0" o:connectangles="0,0"/>
                </v:shape>
                <v:shape id="Freeform 263" o:spid="_x0000_s1106" style="position:absolute;left:566;top:5169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" path="m,l11155,e" filled="f" strokeweight=".37392mm">
                  <v:path arrowok="t" o:connecttype="custom" o:connectlocs="0,0;11155,0" o:connectangles="0,0"/>
                </v:shape>
                <v:shape id="Freeform 264" o:spid="_x0000_s1107" style="position:absolute;left:566;top:5639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" path="m,l11155,e" filled="f" strokeweight="1.06pt">
                  <v:path arrowok="t" o:connecttype="custom" o:connectlocs="0,0;11155,0" o:connectangles="0,0"/>
                </v:shape>
                <v:shape id="Freeform 265" o:spid="_x0000_s1108" style="position:absolute;left:566;top:6110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266" o:spid="_x0000_s1109" style="position:absolute;left:566;top:6580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267" o:spid="_x0000_s1110" style="position:absolute;left:566;top:7051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" path="m,l11155,e" filled="f" strokeweight="1.06pt">
                  <v:path arrowok="t" o:connecttype="custom" o:connectlocs="0,0;11155,0" o:connectangles="0,0"/>
                </v:shape>
                <v:shape id="Freeform 268" o:spid="_x0000_s1111" style="position:absolute;left:2856;top:7252;width:8865;height:0;visibility:visible;mso-wrap-style:square;v-text-anchor:top" coordsize="8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" path="m,l8865,e" filled="f" strokeweight="1.06pt">
                  <v:path arrowok="t" o:connecttype="custom" o:connectlocs="0,0;8865,0" o:connectangles="0,0"/>
                </v:shape>
                <v:shape id="Freeform 269" o:spid="_x0000_s1112" style="position:absolute;left:2856;top:7454;width:8865;height:0;visibility:visible;mso-wrap-style:square;v-text-anchor:top" coordsize="8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" path="m,l8865,e" filled="f" strokeweight="1.06pt">
                  <v:path arrowok="t" o:connecttype="custom" o:connectlocs="0,0;8865,0" o:connectangles="0,0"/>
                </v:shape>
                <v:shape id="Freeform 270" o:spid="_x0000_s1113" style="position:absolute;left:2856;top:7656;width:8865;height:0;visibility:visible;mso-wrap-style:square;v-text-anchor:top" coordsize="8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" path="m,l8865,e" filled="f" strokeweight="1.06pt">
                  <v:path arrowok="t" o:connecttype="custom" o:connectlocs="0,0;8865,0" o:connectangles="0,0"/>
                </v:shape>
                <v:shape id="Freeform 271" o:spid="_x0000_s1114" style="position:absolute;left:566;top:785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" path="m,l11155,e" filled="f" strokeweight="1.06pt">
                  <v:path arrowok="t" o:connecttype="custom" o:connectlocs="0,0;11155,0" o:connectangles="0,0"/>
                </v:shape>
                <v:shape id="Freeform 272" o:spid="_x0000_s1115" style="position:absolute;left:499;top:7944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" path="m,l11308,e" filled="f" strokeweight="2.02pt">
                  <v:path arrowok="t" o:connecttype="custom" o:connectlocs="0,0;11308,0" o:connectangles="0,0"/>
                </v:shape>
                <v:shape id="Freeform 273" o:spid="_x0000_s1116" style="position:absolute;left:499;top:8001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" path="m,l11308,e" filled="f" strokeweight="2.02pt">
                  <v:path arrowok="t" o:connecttype="custom" o:connectlocs="0,0;11308,0" o:connectangles="0,0"/>
                </v:shape>
                <v:shape id="Freeform 274" o:spid="_x0000_s1117" style="position:absolute;left:499;top:9734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" path="m,l11308,e" filled="f" strokeweight="2.02pt">
                  <v:path arrowok="t" o:connecttype="custom" o:connectlocs="0,0;11308,0" o:connectangles="0,0"/>
                </v:shape>
                <v:shape id="Freeform 275" o:spid="_x0000_s1118" style="position:absolute;left:499;top:9792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" path="m,l11308,e" filled="f" strokeweight="2.02pt">
                  <v:path arrowok="t" o:connecttype="custom" o:connectlocs="0,0;11308,0" o:connectangles="0,0"/>
                </v:shape>
                <v:shape id="Freeform 276" o:spid="_x0000_s1119" style="position:absolute;left:566;top:1002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" path="m,l11155,e" filled="f" strokeweight="1.06pt">
                  <v:path arrowok="t" o:connecttype="custom" o:connectlocs="0,0;11155,0" o:connectangles="0,0"/>
                </v:shape>
                <v:shape id="Freeform 277" o:spid="_x0000_s1120" style="position:absolute;left:1780;top:10248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" path="m,l268,e" filled="f" strokeweight=".37392mm">
                  <v:path arrowok="t" o:connecttype="custom" o:connectlocs="0,0;268,0" o:connectangles="0,0"/>
                </v:shape>
                <v:shape id="Freeform 278" o:spid="_x0000_s1121" style="position:absolute;left:1771;top:10238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" path="m,l,240e" filled="f" strokeweight="1.06pt">
                  <v:path arrowok="t" o:connecttype="custom" o:connectlocs="0,0;0,240" o:connectangles="0,0"/>
                </v:shape>
                <v:shape id="Freeform 279" o:spid="_x0000_s1122" style="position:absolute;left:2040;top:10257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" path="m,l,220e" filled="f" strokeweight="1.06pt">
                  <v:path arrowok="t" o:connecttype="custom" o:connectlocs="0,0;0,220" o:connectangles="0,0"/>
                </v:shape>
                <v:shape id="Freeform 280" o:spid="_x0000_s1123" style="position:absolute;left:6335;top:10238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" path="m,l,240e" filled="f" strokeweight=".37392mm">
                  <v:path arrowok="t" o:connecttype="custom" o:connectlocs="0,0;0,240" o:connectangles="0,0"/>
                </v:shape>
                <v:shape id="Freeform 281" o:spid="_x0000_s1124" style="position:absolute;left:6604;top:10257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" path="m,l,220e" filled="f" strokeweight=".37392mm">
                  <v:path arrowok="t" o:connecttype="custom" o:connectlocs="0,0;0,220" o:connectangles="0,0"/>
                </v:shape>
                <v:shape id="Freeform 282" o:spid="_x0000_s1125" style="position:absolute;left:6345;top:10248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" path="m,l268,e" filled="f" strokeweight=".37392mm">
                  <v:path arrowok="t" o:connecttype="custom" o:connectlocs="0,0;268,0" o:connectangles="0,0"/>
                </v:shape>
                <v:shape id="Freeform 283" o:spid="_x0000_s1126" style="position:absolute;left:566;top:10468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284" o:spid="_x0000_s1127" style="position:absolute;left:1243;top:10689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" path="m,l268,e" filled="f" strokeweight="1.06pt">
                  <v:path arrowok="t" o:connecttype="custom" o:connectlocs="0,0;268,0" o:connectangles="0,0"/>
                </v:shape>
                <v:shape id="Freeform 285" o:spid="_x0000_s1128" style="position:absolute;left:1233;top:10680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" path="m,l,240e" filled="f" strokeweight=".37392mm">
                  <v:path arrowok="t" o:connecttype="custom" o:connectlocs="0,0;0,240" o:connectangles="0,0"/>
                </v:shape>
                <v:shape id="Freeform 286" o:spid="_x0000_s1129" style="position:absolute;left:1502;top:10699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" path="m,l,220e" filled="f" strokeweight="1.06pt">
                  <v:path arrowok="t" o:connecttype="custom" o:connectlocs="0,0;0,220" o:connectangles="0,0"/>
                </v:shape>
                <v:shape id="Freeform 287" o:spid="_x0000_s1130" style="position:absolute;left:6335;top:10680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" path="m,l,240e" filled="f" strokeweight=".37392mm">
                  <v:path arrowok="t" o:connecttype="custom" o:connectlocs="0,0;0,240" o:connectangles="0,0"/>
                </v:shape>
                <v:shape id="Freeform 288" o:spid="_x0000_s1131" style="position:absolute;left:6604;top:10699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" path="m,l,220e" filled="f" strokeweight=".37392mm">
                  <v:path arrowok="t" o:connecttype="custom" o:connectlocs="0,0;0,220" o:connectangles="0,0"/>
                </v:shape>
                <v:shape id="Freeform 289" o:spid="_x0000_s1132" style="position:absolute;left:6345;top:10689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" path="m,l268,e" filled="f" strokeweight="1.06pt">
                  <v:path arrowok="t" o:connecttype="custom" o:connectlocs="0,0;268,0" o:connectangles="0,0"/>
                </v:shape>
                <v:shape id="Freeform 290" o:spid="_x0000_s1133" style="position:absolute;left:566;top:10910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" path="m,l11155,e" filled="f" strokeweight="1.06pt">
                  <v:path arrowok="t" o:connecttype="custom" o:connectlocs="0,0;11155,0" o:connectangles="0,0"/>
                </v:shape>
                <v:shape id="Freeform 291" o:spid="_x0000_s1134" style="position:absolute;left:1243;top:11131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" path="m,l268,e" filled="f" strokeweight=".37392mm">
                  <v:path arrowok="t" o:connecttype="custom" o:connectlocs="0,0;268,0" o:connectangles="0,0"/>
                </v:shape>
                <v:shape id="Freeform 292" o:spid="_x0000_s1135" style="position:absolute;left:1233;top:11121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" path="m,l,239e" filled="f" strokeweight=".37392mm">
                  <v:path arrowok="t" o:connecttype="custom" o:connectlocs="0,0;0,239" o:connectangles="0,0"/>
                </v:shape>
                <v:shape id="Freeform 293" o:spid="_x0000_s1136" style="position:absolute;left:1502;top:11140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" path="m,l,220e" filled="f" strokeweight="1.06pt">
                  <v:path arrowok="t" o:connecttype="custom" o:connectlocs="0,0;0,220" o:connectangles="0,0"/>
                </v:shape>
                <v:shape id="Freeform 294" o:spid="_x0000_s1137" style="position:absolute;left:6335;top:11121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" path="m,l,239e" filled="f" strokeweight=".37392mm">
                  <v:path arrowok="t" o:connecttype="custom" o:connectlocs="0,0;0,239" o:connectangles="0,0"/>
                </v:shape>
                <v:shape id="Freeform 295" o:spid="_x0000_s1138" style="position:absolute;left:6604;top:11140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296" o:spid="_x0000_s1139" style="position:absolute;left:6345;top:11131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" path="m,l268,e" filled="f" strokeweight=".37392mm">
                  <v:path arrowok="t" o:connecttype="custom" o:connectlocs="0,0;268,0" o:connectangles="0,0"/>
                </v:shape>
                <v:shape id="Freeform 297" o:spid="_x0000_s1140" style="position:absolute;left:566;top:11351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" path="m,l11155,e" filled="f" strokeweight="1.06pt">
                  <v:path arrowok="t" o:connecttype="custom" o:connectlocs="0,0;11155,0" o:connectangles="0,0"/>
                </v:shape>
                <v:shape id="Freeform 298" o:spid="_x0000_s1141" style="position:absolute;left:1243;top:1157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" path="m,l268,e" filled="f" strokeweight=".37392mm">
                  <v:path arrowok="t" o:connecttype="custom" o:connectlocs="0,0;268,0" o:connectangles="0,0"/>
                </v:shape>
                <v:shape id="Freeform 299" o:spid="_x0000_s1142" style="position:absolute;left:1233;top:11563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" path="m,l,240e" filled="f" strokeweight=".37392mm">
                  <v:path arrowok="t" o:connecttype="custom" o:connectlocs="0,0;0,240" o:connectangles="0,0"/>
                </v:shape>
                <v:shape id="Freeform 300" o:spid="_x0000_s1143" style="position:absolute;left:1502;top:11582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" path="m,l,220e" filled="f" strokeweight="1.06pt">
                  <v:path arrowok="t" o:connecttype="custom" o:connectlocs="0,0;0,220" o:connectangles="0,0"/>
                </v:shape>
                <v:shape id="Freeform 301" o:spid="_x0000_s1144" style="position:absolute;left:6335;top:11563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" path="m,l,240e" filled="f" strokeweight=".37392mm">
                  <v:path arrowok="t" o:connecttype="custom" o:connectlocs="0,0;0,240" o:connectangles="0,0"/>
                </v:shape>
                <v:shape id="Freeform 302" o:spid="_x0000_s1145" style="position:absolute;left:6604;top:11582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303" o:spid="_x0000_s1146" style="position:absolute;left:6345;top:11572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" path="m,l268,e" filled="f" strokeweight=".37392mm">
                  <v:path arrowok="t" o:connecttype="custom" o:connectlocs="0,0;268,0" o:connectangles="0,0"/>
                </v:shape>
                <v:shape id="Freeform 304" o:spid="_x0000_s1147" style="position:absolute;left:566;top:11793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" path="m,l11155,e" filled="f" strokeweight="1.06pt">
                  <v:path arrowok="t" o:connecttype="custom" o:connectlocs="0,0;11155,0" o:connectangles="0,0"/>
                </v:shape>
                <v:shape id="Freeform 305" o:spid="_x0000_s1148" style="position:absolute;left:1243;top:1201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" path="m,l268,e" filled="f" strokeweight=".37392mm">
                  <v:path arrowok="t" o:connecttype="custom" o:connectlocs="0,0;268,0" o:connectangles="0,0"/>
                </v:shape>
                <v:shape id="Freeform 306" o:spid="_x0000_s1149" style="position:absolute;left:1233;top:12004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" path="m,l,268e" filled="f" strokeweight=".37392mm">
                  <v:path arrowok="t" o:connecttype="custom" o:connectlocs="0,0;0,268" o:connectangles="0,0"/>
                </v:shape>
                <v:shape id="Freeform 307" o:spid="_x0000_s1150" style="position:absolute;left:1502;top:12024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" path="m,l,249e" filled="f" strokeweight="1.06pt">
                  <v:path arrowok="t" o:connecttype="custom" o:connectlocs="0,0;0,249" o:connectangles="0,0"/>
                </v:shape>
                <v:shape id="Freeform 308" o:spid="_x0000_s1151" style="position:absolute;left:6335;top:12004;width:0;height:269;visibility:visible;mso-wrap-style:square;v-text-anchor:top" coordsize="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" path="m,l,268e" filled="f" strokeweight=".37392mm">
                  <v:path arrowok="t" o:connecttype="custom" o:connectlocs="0,0;0,268" o:connectangles="0,0"/>
                </v:shape>
                <v:shape id="Freeform 309" o:spid="_x0000_s1152" style="position:absolute;left:6604;top:12024;width:0;height:249;visibility:visible;mso-wrap-style:square;v-text-anchor:top" coordsize="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" path="m,l,249e" filled="f" strokeweight=".37392mm">
                  <v:path arrowok="t" o:connecttype="custom" o:connectlocs="0,0;0,249" o:connectangles="0,0"/>
                </v:shape>
                <v:shape id="Freeform 310" o:spid="_x0000_s1153" style="position:absolute;left:6345;top:1201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" path="m,l268,e" filled="f" strokeweight=".37392mm">
                  <v:path arrowok="t" o:connecttype="custom" o:connectlocs="0,0;268,0" o:connectangles="0,0"/>
                </v:shape>
                <v:shape id="Freeform 311" o:spid="_x0000_s1154" style="position:absolute;left:566;top:12264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" path="m,l11155,e" filled="f" strokeweight=".37392mm">
                  <v:path arrowok="t" o:connecttype="custom" o:connectlocs="0,0;11155,0" o:connectangles="0,0"/>
                </v:shape>
                <v:shape id="Freeform 312" o:spid="_x0000_s1155" style="position:absolute;left:1243;top:1248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" path="m,l268,e" filled="f" strokeweight="1.06pt">
                  <v:path arrowok="t" o:connecttype="custom" o:connectlocs="0,0;268,0" o:connectangles="0,0"/>
                </v:shape>
                <v:shape id="Freeform 313" o:spid="_x0000_s1156" style="position:absolute;left:1233;top:12475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" path="m,l,240e" filled="f" strokeweight=".37392mm">
                  <v:path arrowok="t" o:connecttype="custom" o:connectlocs="0,0;0,240" o:connectangles="0,0"/>
                </v:shape>
                <v:shape id="Freeform 314" o:spid="_x0000_s1157" style="position:absolute;left:1502;top:12494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" path="m,l,220e" filled="f" strokeweight="1.06pt">
                  <v:path arrowok="t" o:connecttype="custom" o:connectlocs="0,0;0,220" o:connectangles="0,0"/>
                </v:shape>
                <v:shape id="Freeform 315" o:spid="_x0000_s1158" style="position:absolute;left:6335;top:12475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" path="m,l,240e" filled="f" strokeweight=".37392mm">
                  <v:path arrowok="t" o:connecttype="custom" o:connectlocs="0,0;0,240" o:connectangles="0,0"/>
                </v:shape>
                <v:shape id="Freeform 316" o:spid="_x0000_s1159" style="position:absolute;left:6604;top:12494;width:0;height:221;visibility:visible;mso-wrap-style:square;v-text-anchor:top" coordsize="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" path="m,l,220e" filled="f" strokeweight=".37392mm">
                  <v:path arrowok="t" o:connecttype="custom" o:connectlocs="0,0;0,220" o:connectangles="0,0"/>
                </v:shape>
                <v:shape id="Freeform 317" o:spid="_x0000_s1160" style="position:absolute;left:6345;top:12484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318" o:spid="_x0000_s1161" style="position:absolute;left:566;top:12705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319" o:spid="_x0000_s1162" style="position:absolute;left:1233;top:12916;width:0;height:240;visibility:visible;mso-wrap-style:square;v-text-anchor:top" coordsize="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" path="m,l,239e" filled="f" strokeweight=".37392mm">
                  <v:path arrowok="t" o:connecttype="custom" o:connectlocs="0,0;0,239" o:connectangles="0,0"/>
                </v:shape>
                <v:shape id="Freeform 320" o:spid="_x0000_s1163" style="position:absolute;left:1502;top:12936;width:0;height:220;visibility:visible;mso-wrap-style:square;v-text-anchor:top" coordsize="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" path="m,l,220e" filled="f" strokeweight="1.06pt">
                  <v:path arrowok="t" o:connecttype="custom" o:connectlocs="0,0;0,220" o:connectangles="0,0"/>
                </v:shape>
                <v:shape id="Freeform 321" o:spid="_x0000_s1164" style="position:absolute;left:1243;top:12926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" path="m,l268,e" filled="f" strokeweight="1.06pt">
                  <v:path arrowok="t" o:connecttype="custom" o:connectlocs="0,0;268,0" o:connectangles="0,0"/>
                </v:shape>
                <v:shape id="Freeform 322" o:spid="_x0000_s1165" style="position:absolute;left:566;top:13147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" path="m,l11155,e" filled="f" strokeweight="1.06pt">
                  <v:path arrowok="t" o:connecttype="custom" o:connectlocs="0,0;11155,0" o:connectangles="0,0"/>
                </v:shape>
                <v:shape id="Freeform 323" o:spid="_x0000_s1166" style="position:absolute;left:566;top:13588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324" o:spid="_x0000_s1167" style="position:absolute;left:499;top:13675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" path="m,l11308,e" filled="f" strokeweight="2.02pt">
                  <v:path arrowok="t" o:connecttype="custom" o:connectlocs="0,0;11308,0" o:connectangles="0,0"/>
                </v:shape>
                <v:shape id="Freeform 325" o:spid="_x0000_s1168" style="position:absolute;left:499;top:13732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" path="m,l11308,e" filled="f" strokeweight="2.02pt">
                  <v:path arrowok="t" o:connecttype="custom" o:connectlocs="0,0;11308,0" o:connectangles="0,0"/>
                </v:shape>
                <v:shape id="Freeform 326" o:spid="_x0000_s1169" style="position:absolute;left:566;top:13968;width:6317;height:0;visibility:visible;mso-wrap-style:square;v-text-anchor:top" coordsize="6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" path="m,l6316,e" filled="f" strokeweight=".37392mm">
                  <v:path arrowok="t" o:connecttype="custom" o:connectlocs="0,0;6316,0" o:connectangles="0,0"/>
                </v:shape>
                <v:shape id="Freeform 327" o:spid="_x0000_s1170" style="position:absolute;left:566;top:14544;width:6317;height:0;visibility:visible;mso-wrap-style:square;v-text-anchor:top" coordsize="6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" path="m,l6316,e" filled="f" strokeweight=".37392mm">
                  <v:path arrowok="t" o:connecttype="custom" o:connectlocs="0,0;6316,0" o:connectangles="0,0"/>
                </v:shape>
                <v:shape id="Freeform 328" o:spid="_x0000_s1171" style="position:absolute;left:566;top:15120;width:11155;height:0;visibility:visible;mso-wrap-style:square;v-text-anchor:top" coordsize="11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" path="m,l11155,e" filled="f" strokeweight=".37392mm">
                  <v:path arrowok="t" o:connecttype="custom" o:connectlocs="0,0;11155,0" o:connectangles="0,0"/>
                </v:shape>
                <v:shape id="Freeform 329" o:spid="_x0000_s1172" style="position:absolute;left:499;top:15206;width:11309;height:0;visibility:visible;mso-wrap-style:square;v-text-anchor:top" coordsize="11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" path="m,l11308,e" filled="f" strokeweight="2.02pt">
                  <v:path arrowok="t" o:connecttype="custom" o:connectlocs="0,0;11308,0" o:connectangles="0,0"/>
                </v:shape>
                <w10:wrap anchorx="page" anchory="page"/>
              </v:group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Referencias</w:t>
      </w:r>
      <w:r w:rsidR="005D5FED">
        <w:rPr>
          <w:rFonts w:ascii="Arial" w:hAnsi="Arial" w:cs="Arial"/>
          <w:spacing w:val="-9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Personales</w:t>
      </w:r>
      <w:r w:rsidR="005D5FED">
        <w:rPr>
          <w:rFonts w:ascii="Arial" w:hAnsi="Arial" w:cs="Arial"/>
          <w:spacing w:val="-8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(Favor</w:t>
      </w:r>
      <w:r w:rsidR="005D5FED">
        <w:rPr>
          <w:rFonts w:ascii="Arial" w:hAnsi="Arial" w:cs="Arial"/>
          <w:spacing w:val="-5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no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incluir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a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jefes</w:t>
      </w:r>
      <w:r w:rsidR="005D5FED">
        <w:rPr>
          <w:rFonts w:ascii="Arial" w:hAnsi="Arial" w:cs="Arial"/>
          <w:spacing w:val="-3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anteriores)</w:t>
      </w:r>
    </w:p>
    <w:p w14:paraId="2D14E10C" w14:textId="77777777" w:rsidR="005D5FED" w:rsidRDefault="005D5FED">
      <w:pPr>
        <w:widowControl w:val="0"/>
        <w:tabs>
          <w:tab w:val="left" w:pos="2700"/>
          <w:tab w:val="left" w:pos="5260"/>
          <w:tab w:val="left" w:pos="7260"/>
          <w:tab w:val="left" w:pos="9420"/>
        </w:tabs>
        <w:autoSpaceDE w:val="0"/>
        <w:autoSpaceDN w:val="0"/>
        <w:adjustRightInd w:val="0"/>
        <w:spacing w:before="17" w:after="0" w:line="180" w:lineRule="exact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Nombre</w:t>
      </w:r>
      <w:r>
        <w:rPr>
          <w:rFonts w:ascii="Arial" w:hAnsi="Arial" w:cs="Arial"/>
          <w:position w:val="-1"/>
          <w:sz w:val="16"/>
          <w:szCs w:val="16"/>
        </w:rPr>
        <w:tab/>
        <w:t>Domicilio</w:t>
      </w:r>
      <w:r>
        <w:rPr>
          <w:rFonts w:ascii="Arial" w:hAnsi="Arial" w:cs="Arial"/>
          <w:position w:val="-1"/>
          <w:sz w:val="16"/>
          <w:szCs w:val="16"/>
        </w:rPr>
        <w:tab/>
        <w:t>Teléfono</w:t>
      </w:r>
      <w:r>
        <w:rPr>
          <w:rFonts w:ascii="Arial" w:hAnsi="Arial" w:cs="Arial"/>
          <w:position w:val="-1"/>
          <w:sz w:val="16"/>
          <w:szCs w:val="16"/>
        </w:rPr>
        <w:tab/>
        <w:t>Ocupación</w:t>
      </w:r>
      <w:r>
        <w:rPr>
          <w:rFonts w:ascii="Arial" w:hAnsi="Arial" w:cs="Arial"/>
          <w:position w:val="-1"/>
          <w:sz w:val="16"/>
          <w:szCs w:val="16"/>
        </w:rPr>
        <w:tab/>
        <w:t>Tiempo</w:t>
      </w:r>
      <w:r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Arial" w:hAnsi="Arial" w:cs="Arial"/>
          <w:spacing w:val="-2"/>
          <w:position w:val="-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position w:val="-1"/>
          <w:sz w:val="16"/>
          <w:szCs w:val="16"/>
        </w:rPr>
        <w:t>conocerl</w:t>
      </w:r>
      <w:proofErr w:type="spellEnd"/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9"/>
        <w:gridCol w:w="2558"/>
        <w:gridCol w:w="2006"/>
        <w:gridCol w:w="2151"/>
        <w:gridCol w:w="1881"/>
      </w:tblGrid>
      <w:tr w:rsidR="005D5FED" w:rsidRPr="005D5FED" w14:paraId="46F4D6E5" w14:textId="77777777">
        <w:trPr>
          <w:trHeight w:hRule="exact" w:val="403"/>
        </w:trPr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59E9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7FD3C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CC7A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2A73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7E95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5FED" w:rsidRPr="005D5FED" w14:paraId="745D1F88" w14:textId="77777777">
        <w:trPr>
          <w:trHeight w:hRule="exact" w:val="403"/>
        </w:trPr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F4F2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B505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30C5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D8FF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89E7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5FED" w:rsidRPr="005D5FED" w14:paraId="6E3A69C7" w14:textId="77777777">
        <w:trPr>
          <w:trHeight w:hRule="exact" w:val="403"/>
        </w:trPr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FA296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3560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7866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9057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5FE52" w14:textId="77777777" w:rsidR="005D5FED" w:rsidRPr="005D5FED" w:rsidRDefault="005D5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F8D6E7" w14:textId="4FDBB83C" w:rsidR="005D5FED" w:rsidRDefault="005D5FED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14:paraId="52592D11" w14:textId="06FF17C2" w:rsidR="005D5FED" w:rsidRDefault="005D5FED">
      <w:pPr>
        <w:widowControl w:val="0"/>
        <w:tabs>
          <w:tab w:val="left" w:pos="7580"/>
        </w:tabs>
        <w:autoSpaceDE w:val="0"/>
        <w:autoSpaceDN w:val="0"/>
        <w:adjustRightInd w:val="0"/>
        <w:spacing w:before="38" w:after="0" w:line="240" w:lineRule="auto"/>
        <w:ind w:left="2077" w:right="2413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Datos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Generales</w:t>
      </w:r>
      <w:r>
        <w:rPr>
          <w:rFonts w:ascii="Arial" w:hAnsi="Arial" w:cs="Arial"/>
          <w:sz w:val="16"/>
          <w:szCs w:val="16"/>
        </w:rPr>
        <w:tab/>
        <w:t>Datos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Económicos</w:t>
      </w:r>
    </w:p>
    <w:p w14:paraId="4222B427" w14:textId="141D2528" w:rsidR="005D5FED" w:rsidRDefault="005D5FED">
      <w:pPr>
        <w:widowControl w:val="0"/>
        <w:tabs>
          <w:tab w:val="left" w:pos="52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¿Como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supo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este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empleo?</w:t>
      </w:r>
      <w:r>
        <w:rPr>
          <w:rFonts w:ascii="Arial" w:hAnsi="Arial" w:cs="Arial"/>
          <w:sz w:val="16"/>
          <w:szCs w:val="16"/>
        </w:rPr>
        <w:tab/>
        <w:t>¿Tiene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usted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otros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ingresos?</w:t>
      </w:r>
      <w:r>
        <w:rPr>
          <w:rFonts w:ascii="Arial" w:hAnsi="Arial" w:cs="Arial"/>
          <w:sz w:val="16"/>
          <w:szCs w:val="16"/>
        </w:rPr>
        <w:tab/>
        <w:t>Importe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mensual</w:t>
      </w:r>
    </w:p>
    <w:p w14:paraId="486600E1" w14:textId="37577734" w:rsidR="005D5FED" w:rsidRDefault="00415EA3">
      <w:pPr>
        <w:widowControl w:val="0"/>
        <w:tabs>
          <w:tab w:val="left" w:pos="1620"/>
          <w:tab w:val="left" w:pos="5520"/>
          <w:tab w:val="left" w:pos="6180"/>
          <w:tab w:val="left" w:pos="968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B3400" wp14:editId="51CCD780">
                <wp:simplePos x="0" y="0"/>
                <wp:positionH relativeFrom="column">
                  <wp:posOffset>3416300</wp:posOffset>
                </wp:positionH>
                <wp:positionV relativeFrom="paragraph">
                  <wp:posOffset>69215</wp:posOffset>
                </wp:positionV>
                <wp:extent cx="45085" cy="66675"/>
                <wp:effectExtent l="76200" t="38100" r="31115" b="104775"/>
                <wp:wrapNone/>
                <wp:docPr id="444" name="Forma libre: forma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3692F6" id="Forma libre: forma 444" o:spid="_x0000_s1026" style="position:absolute;margin-left:269pt;margin-top:5.45pt;width:3.55pt;height: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RhTQ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BC812B" wp14:editId="27E66748">
                <wp:simplePos x="0" y="0"/>
                <wp:positionH relativeFrom="column">
                  <wp:posOffset>930275</wp:posOffset>
                </wp:positionH>
                <wp:positionV relativeFrom="paragraph">
                  <wp:posOffset>78740</wp:posOffset>
                </wp:positionV>
                <wp:extent cx="45085" cy="66675"/>
                <wp:effectExtent l="76200" t="38100" r="31115" b="104775"/>
                <wp:wrapNone/>
                <wp:docPr id="437" name="Forma libre: forma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4FEF1" id="Forma libre: forma 437" o:spid="_x0000_s1026" style="position:absolute;margin-left:73.25pt;margin-top:6.2pt;width:3.55pt;height:5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4fTA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Anuncio</w:t>
      </w:r>
      <w:r w:rsidR="005D5FED">
        <w:rPr>
          <w:rFonts w:ascii="Arial" w:hAnsi="Arial" w:cs="Arial"/>
          <w:sz w:val="16"/>
          <w:szCs w:val="16"/>
        </w:rPr>
        <w:tab/>
        <w:t>Otro</w:t>
      </w:r>
      <w:r w:rsidR="005D5FED">
        <w:rPr>
          <w:rFonts w:ascii="Arial" w:hAnsi="Arial" w:cs="Arial"/>
          <w:spacing w:val="-3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medio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(anótelo)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(descríbalos)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0C3C80DF" w14:textId="1D24908B" w:rsidR="005D5FED" w:rsidRDefault="005D5FED">
      <w:pPr>
        <w:widowControl w:val="0"/>
        <w:tabs>
          <w:tab w:val="left" w:pos="52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¿Tiene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parientes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trabajando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esta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Empresa?</w:t>
      </w:r>
      <w:r>
        <w:rPr>
          <w:rFonts w:ascii="Arial" w:hAnsi="Arial" w:cs="Arial"/>
          <w:sz w:val="16"/>
          <w:szCs w:val="16"/>
        </w:rPr>
        <w:tab/>
        <w:t>¿Su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cónyuge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trabaja?</w:t>
      </w:r>
      <w:r>
        <w:rPr>
          <w:rFonts w:ascii="Arial" w:hAnsi="Arial" w:cs="Arial"/>
          <w:sz w:val="16"/>
          <w:szCs w:val="16"/>
        </w:rPr>
        <w:tab/>
        <w:t>Percepción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mensual</w:t>
      </w:r>
    </w:p>
    <w:p w14:paraId="0828A948" w14:textId="11EF523B" w:rsidR="005D5FED" w:rsidRDefault="00415EA3">
      <w:pPr>
        <w:widowControl w:val="0"/>
        <w:tabs>
          <w:tab w:val="left" w:pos="1080"/>
          <w:tab w:val="left" w:pos="5520"/>
          <w:tab w:val="left" w:pos="6180"/>
          <w:tab w:val="left" w:pos="968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E7589" wp14:editId="0CA752A4">
                <wp:simplePos x="0" y="0"/>
                <wp:positionH relativeFrom="column">
                  <wp:posOffset>615950</wp:posOffset>
                </wp:positionH>
                <wp:positionV relativeFrom="paragraph">
                  <wp:posOffset>64770</wp:posOffset>
                </wp:positionV>
                <wp:extent cx="45085" cy="66675"/>
                <wp:effectExtent l="76200" t="38100" r="31115" b="104775"/>
                <wp:wrapNone/>
                <wp:docPr id="438" name="Forma libre: forma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12DEB" id="Forma libre: forma 438" o:spid="_x0000_s1026" style="position:absolute;margin-left:48.5pt;margin-top:5.1pt;width:3.55pt;height:5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B8Sw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(nómbrelos)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(¿dónde?)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1AF2E076" w14:textId="61F06685" w:rsidR="005D5FED" w:rsidRDefault="005D5FED">
      <w:pPr>
        <w:widowControl w:val="0"/>
        <w:tabs>
          <w:tab w:val="left" w:pos="52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¿Ha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estado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afianzado?</w:t>
      </w:r>
      <w:r>
        <w:rPr>
          <w:rFonts w:ascii="Arial" w:hAnsi="Arial" w:cs="Arial"/>
          <w:sz w:val="16"/>
          <w:szCs w:val="16"/>
        </w:rPr>
        <w:tab/>
        <w:t>¿Vive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casa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propia?</w:t>
      </w:r>
      <w:r>
        <w:rPr>
          <w:rFonts w:ascii="Arial" w:hAnsi="Arial" w:cs="Arial"/>
          <w:sz w:val="16"/>
          <w:szCs w:val="16"/>
        </w:rPr>
        <w:tab/>
        <w:t>Valor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aproximado</w:t>
      </w:r>
    </w:p>
    <w:p w14:paraId="7299D645" w14:textId="3928DE0D" w:rsidR="005D5FED" w:rsidRDefault="00415EA3">
      <w:pPr>
        <w:widowControl w:val="0"/>
        <w:tabs>
          <w:tab w:val="left" w:pos="1080"/>
          <w:tab w:val="left" w:pos="5520"/>
          <w:tab w:val="left" w:pos="6180"/>
          <w:tab w:val="left" w:pos="968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4ACD38" wp14:editId="4F48812F">
                <wp:simplePos x="0" y="0"/>
                <wp:positionH relativeFrom="column">
                  <wp:posOffset>3416300</wp:posOffset>
                </wp:positionH>
                <wp:positionV relativeFrom="paragraph">
                  <wp:posOffset>69850</wp:posOffset>
                </wp:positionV>
                <wp:extent cx="45085" cy="66675"/>
                <wp:effectExtent l="76200" t="38100" r="31115" b="104775"/>
                <wp:wrapNone/>
                <wp:docPr id="445" name="Forma libre: forma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D21D6" id="Forma libre: forma 445" o:spid="_x0000_s1026" style="position:absolute;margin-left:269pt;margin-top:5.5pt;width:3.55pt;height: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1363B" wp14:editId="3CB1FB9F">
                <wp:simplePos x="0" y="0"/>
                <wp:positionH relativeFrom="column">
                  <wp:posOffset>190500</wp:posOffset>
                </wp:positionH>
                <wp:positionV relativeFrom="paragraph">
                  <wp:posOffset>66675</wp:posOffset>
                </wp:positionV>
                <wp:extent cx="45085" cy="66675"/>
                <wp:effectExtent l="76200" t="38100" r="31115" b="104775"/>
                <wp:wrapNone/>
                <wp:docPr id="439" name="Forma libre: forma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96E07" id="Forma libre: forma 439" o:spid="_x0000_s1026" style="position:absolute;margin-left:15pt;margin-top:5.25pt;width:3.5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(nombre</w:t>
      </w:r>
      <w:r w:rsidR="005D5FED">
        <w:rPr>
          <w:rFonts w:ascii="Arial" w:hAnsi="Arial" w:cs="Arial"/>
          <w:spacing w:val="-1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la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Cía.)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12BE193E" w14:textId="75273D09" w:rsidR="005D5FED" w:rsidRDefault="005D5FED">
      <w:pPr>
        <w:widowControl w:val="0"/>
        <w:tabs>
          <w:tab w:val="left" w:pos="52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¿Ha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estado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afiliado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algún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sindicato?</w:t>
      </w:r>
      <w:r>
        <w:rPr>
          <w:rFonts w:ascii="Arial" w:hAnsi="Arial" w:cs="Arial"/>
          <w:sz w:val="16"/>
          <w:szCs w:val="16"/>
        </w:rPr>
        <w:tab/>
        <w:t>¿Paga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renta?</w:t>
      </w:r>
      <w:r>
        <w:rPr>
          <w:rFonts w:ascii="Arial" w:hAnsi="Arial" w:cs="Arial"/>
          <w:sz w:val="16"/>
          <w:szCs w:val="16"/>
        </w:rPr>
        <w:tab/>
        <w:t>Renta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mensual</w:t>
      </w:r>
    </w:p>
    <w:p w14:paraId="21DB22E3" w14:textId="0A85A67E" w:rsidR="005D5FED" w:rsidRDefault="00415EA3">
      <w:pPr>
        <w:widowControl w:val="0"/>
        <w:tabs>
          <w:tab w:val="left" w:pos="1080"/>
          <w:tab w:val="left" w:pos="5520"/>
          <w:tab w:val="left" w:pos="6180"/>
          <w:tab w:val="left" w:pos="968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6C61F" wp14:editId="2C0B9A1B">
                <wp:simplePos x="0" y="0"/>
                <wp:positionH relativeFrom="column">
                  <wp:posOffset>3844925</wp:posOffset>
                </wp:positionH>
                <wp:positionV relativeFrom="paragraph">
                  <wp:posOffset>65405</wp:posOffset>
                </wp:positionV>
                <wp:extent cx="45085" cy="66675"/>
                <wp:effectExtent l="76200" t="38100" r="31115" b="104775"/>
                <wp:wrapNone/>
                <wp:docPr id="446" name="Forma libre: forma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D18F0F" id="Forma libre: forma 446" o:spid="_x0000_s1026" style="position:absolute;margin-left:302.75pt;margin-top:5.15pt;width:3.55pt;height: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nCTQ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D6DEB" wp14:editId="2CCC9580">
                <wp:simplePos x="0" y="0"/>
                <wp:positionH relativeFrom="column">
                  <wp:posOffset>142240</wp:posOffset>
                </wp:positionH>
                <wp:positionV relativeFrom="paragraph">
                  <wp:posOffset>65405</wp:posOffset>
                </wp:positionV>
                <wp:extent cx="45085" cy="66675"/>
                <wp:effectExtent l="76200" t="38100" r="31115" b="104775"/>
                <wp:wrapNone/>
                <wp:docPr id="440" name="Forma libre: forma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A80CB" id="Forma libre: forma 440" o:spid="_x0000_s1026" style="position:absolute;margin-left:11.2pt;margin-top:5.15pt;width:3.55pt;height: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¿a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Cuál?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6ED61D41" w14:textId="059DDD07" w:rsidR="005D5FED" w:rsidRDefault="005D5FED">
      <w:pPr>
        <w:widowControl w:val="0"/>
        <w:tabs>
          <w:tab w:val="left" w:pos="5260"/>
          <w:tab w:val="left" w:pos="80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¿Tiene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seguro</w:t>
      </w:r>
      <w:r>
        <w:rPr>
          <w:rFonts w:ascii="Arial" w:hAnsi="Arial" w:cs="Arial"/>
          <w:spacing w:val="-10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vida?</w:t>
      </w:r>
      <w:r>
        <w:rPr>
          <w:rFonts w:ascii="Arial" w:hAnsi="Arial" w:cs="Arial"/>
          <w:sz w:val="16"/>
          <w:szCs w:val="16"/>
        </w:rPr>
        <w:tab/>
        <w:t>¿Tiene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automóvil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propio?</w:t>
      </w:r>
      <w:r>
        <w:rPr>
          <w:rFonts w:ascii="Arial" w:hAnsi="Arial" w:cs="Arial"/>
          <w:sz w:val="16"/>
          <w:szCs w:val="16"/>
        </w:rPr>
        <w:tab/>
        <w:t>Marca</w:t>
      </w:r>
      <w:r>
        <w:rPr>
          <w:rFonts w:ascii="Arial" w:hAnsi="Arial" w:cs="Arial"/>
          <w:sz w:val="16"/>
          <w:szCs w:val="16"/>
        </w:rPr>
        <w:tab/>
        <w:t>Modelo</w:t>
      </w:r>
    </w:p>
    <w:p w14:paraId="272D28B2" w14:textId="44C7C672" w:rsidR="005D5FED" w:rsidRDefault="00415EA3">
      <w:pPr>
        <w:widowControl w:val="0"/>
        <w:tabs>
          <w:tab w:val="left" w:pos="1080"/>
          <w:tab w:val="left" w:pos="5520"/>
          <w:tab w:val="left" w:pos="6180"/>
        </w:tabs>
        <w:autoSpaceDE w:val="0"/>
        <w:autoSpaceDN w:val="0"/>
        <w:adjustRightInd w:val="0"/>
        <w:spacing w:before="65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A39B14" wp14:editId="1C651037">
                <wp:simplePos x="0" y="0"/>
                <wp:positionH relativeFrom="column">
                  <wp:posOffset>3397250</wp:posOffset>
                </wp:positionH>
                <wp:positionV relativeFrom="paragraph">
                  <wp:posOffset>80010</wp:posOffset>
                </wp:positionV>
                <wp:extent cx="45085" cy="66675"/>
                <wp:effectExtent l="76200" t="38100" r="31115" b="104775"/>
                <wp:wrapNone/>
                <wp:docPr id="447" name="Forma libre: forma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828C3C" id="Forma libre: forma 447" o:spid="_x0000_s1026" style="position:absolute;margin-left:267.5pt;margin-top:6.3pt;width:3.55pt;height: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d+TA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82474" wp14:editId="4489EE9D">
                <wp:simplePos x="0" y="0"/>
                <wp:positionH relativeFrom="column">
                  <wp:posOffset>130175</wp:posOffset>
                </wp:positionH>
                <wp:positionV relativeFrom="paragraph">
                  <wp:posOffset>99060</wp:posOffset>
                </wp:positionV>
                <wp:extent cx="45085" cy="66675"/>
                <wp:effectExtent l="76200" t="38100" r="31115" b="104775"/>
                <wp:wrapNone/>
                <wp:docPr id="441" name="Forma libre: forma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D8862" id="Forma libre: forma 441" o:spid="_x0000_s1026" style="position:absolute;margin-left:10.25pt;margin-top:7.8pt;width:3.55pt;height: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FATQ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(nombre</w:t>
      </w:r>
      <w:r w:rsidR="005D5FED">
        <w:rPr>
          <w:rFonts w:ascii="Arial" w:hAnsi="Arial" w:cs="Arial"/>
          <w:spacing w:val="-1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la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Cía.)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</w:p>
    <w:p w14:paraId="0A7F05AA" w14:textId="33F19D83" w:rsidR="005D5FED" w:rsidRDefault="005D5FED">
      <w:pPr>
        <w:widowControl w:val="0"/>
        <w:tabs>
          <w:tab w:val="left" w:pos="5260"/>
          <w:tab w:val="left" w:pos="968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¿Puede</w:t>
      </w:r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viajar?</w:t>
      </w:r>
      <w:r>
        <w:rPr>
          <w:rFonts w:ascii="Arial" w:hAnsi="Arial" w:cs="Arial"/>
          <w:sz w:val="16"/>
          <w:szCs w:val="16"/>
        </w:rPr>
        <w:tab/>
        <w:t>¿Tiene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deudas?</w:t>
      </w:r>
      <w:r>
        <w:rPr>
          <w:rFonts w:ascii="Arial" w:hAnsi="Arial" w:cs="Arial"/>
          <w:sz w:val="16"/>
          <w:szCs w:val="16"/>
        </w:rPr>
        <w:tab/>
        <w:t>Importe</w:t>
      </w:r>
    </w:p>
    <w:p w14:paraId="46090BCC" w14:textId="5430129F" w:rsidR="005D5FED" w:rsidRDefault="00415EA3">
      <w:pPr>
        <w:widowControl w:val="0"/>
        <w:tabs>
          <w:tab w:val="left" w:pos="1080"/>
          <w:tab w:val="left" w:pos="5520"/>
          <w:tab w:val="left" w:pos="6180"/>
          <w:tab w:val="left" w:pos="968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07AA4" wp14:editId="6AF08912">
                <wp:simplePos x="0" y="0"/>
                <wp:positionH relativeFrom="column">
                  <wp:posOffset>3416300</wp:posOffset>
                </wp:positionH>
                <wp:positionV relativeFrom="paragraph">
                  <wp:posOffset>76835</wp:posOffset>
                </wp:positionV>
                <wp:extent cx="45085" cy="66675"/>
                <wp:effectExtent l="76200" t="38100" r="31115" b="104775"/>
                <wp:wrapNone/>
                <wp:docPr id="448" name="Forma libre: form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950483" id="Forma libre: forma 448" o:spid="_x0000_s1026" style="position:absolute;margin-left:269pt;margin-top:6.05pt;width:3.55pt;height: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kdSw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269CA" wp14:editId="6B534505">
                <wp:simplePos x="0" y="0"/>
                <wp:positionH relativeFrom="column">
                  <wp:posOffset>172720</wp:posOffset>
                </wp:positionH>
                <wp:positionV relativeFrom="paragraph">
                  <wp:posOffset>67310</wp:posOffset>
                </wp:positionV>
                <wp:extent cx="45085" cy="66675"/>
                <wp:effectExtent l="76200" t="38100" r="31115" b="104775"/>
                <wp:wrapNone/>
                <wp:docPr id="442" name="Forma libre: forma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04CF7" id="Forma libre: forma 442" o:spid="_x0000_s1026" style="position:absolute;margin-left:13.6pt;margin-top:5.3pt;width:3.55pt;height: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JfTQ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Si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(razones)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z w:val="16"/>
          <w:szCs w:val="16"/>
        </w:rPr>
        <w:tab/>
        <w:t>Si</w:t>
      </w:r>
      <w:r w:rsidR="005D5FED">
        <w:rPr>
          <w:rFonts w:ascii="Arial" w:hAnsi="Arial" w:cs="Arial"/>
          <w:spacing w:val="-1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(¿con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quién?)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64165E0F" w14:textId="6DF36334" w:rsidR="005D5FED" w:rsidRDefault="005D5FED">
      <w:pPr>
        <w:widowControl w:val="0"/>
        <w:tabs>
          <w:tab w:val="left" w:pos="526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¿</w:t>
      </w:r>
      <w:proofErr w:type="spellStart"/>
      <w:r>
        <w:rPr>
          <w:rFonts w:ascii="Arial" w:hAnsi="Arial" w:cs="Arial"/>
          <w:sz w:val="16"/>
          <w:szCs w:val="16"/>
        </w:rPr>
        <w:t>Esta</w:t>
      </w:r>
      <w:proofErr w:type="spellEnd"/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dispuesto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cambia</w:t>
      </w:r>
      <w:proofErr w:type="spellEnd"/>
      <w:r>
        <w:rPr>
          <w:rFonts w:ascii="Arial" w:hAnsi="Arial" w:cs="Arial"/>
          <w:spacing w:val="-10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lugar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residencia?</w:t>
      </w:r>
      <w:r>
        <w:rPr>
          <w:rFonts w:ascii="Arial" w:hAnsi="Arial" w:cs="Arial"/>
          <w:sz w:val="16"/>
          <w:szCs w:val="16"/>
        </w:rPr>
        <w:tab/>
        <w:t>¿</w:t>
      </w:r>
      <w:proofErr w:type="spellStart"/>
      <w:r>
        <w:rPr>
          <w:rFonts w:ascii="Arial" w:hAnsi="Arial" w:cs="Arial"/>
          <w:sz w:val="16"/>
          <w:szCs w:val="16"/>
        </w:rPr>
        <w:t>Cuanto</w:t>
      </w:r>
      <w:proofErr w:type="spellEnd"/>
      <w:r>
        <w:rPr>
          <w:rFonts w:ascii="Arial" w:hAnsi="Arial" w:cs="Arial"/>
          <w:spacing w:val="-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abona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mensualmente?</w:t>
      </w:r>
    </w:p>
    <w:p w14:paraId="49235431" w14:textId="473E7D65" w:rsidR="005D5FED" w:rsidRDefault="00415EA3">
      <w:pPr>
        <w:widowControl w:val="0"/>
        <w:tabs>
          <w:tab w:val="left" w:pos="1080"/>
          <w:tab w:val="left" w:pos="5260"/>
        </w:tabs>
        <w:autoSpaceDE w:val="0"/>
        <w:autoSpaceDN w:val="0"/>
        <w:adjustRightInd w:val="0"/>
        <w:spacing w:before="37" w:after="0" w:line="240" w:lineRule="auto"/>
        <w:ind w:left="419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B65AB" wp14:editId="0646C88F">
                <wp:simplePos x="0" y="0"/>
                <wp:positionH relativeFrom="column">
                  <wp:posOffset>168275</wp:posOffset>
                </wp:positionH>
                <wp:positionV relativeFrom="paragraph">
                  <wp:posOffset>62865</wp:posOffset>
                </wp:positionV>
                <wp:extent cx="45085" cy="66675"/>
                <wp:effectExtent l="76200" t="38100" r="31115" b="104775"/>
                <wp:wrapNone/>
                <wp:docPr id="443" name="Forma libre: form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123825 h 295275"/>
                            <a:gd name="connsiteX1" fmla="*/ 28575 w 190500"/>
                            <a:gd name="connsiteY1" fmla="*/ 238125 h 295275"/>
                            <a:gd name="connsiteX2" fmla="*/ 38100 w 190500"/>
                            <a:gd name="connsiteY2" fmla="*/ 266700 h 295275"/>
                            <a:gd name="connsiteX3" fmla="*/ 47625 w 190500"/>
                            <a:gd name="connsiteY3" fmla="*/ 295275 h 295275"/>
                            <a:gd name="connsiteX4" fmla="*/ 66675 w 190500"/>
                            <a:gd name="connsiteY4" fmla="*/ 219075 h 295275"/>
                            <a:gd name="connsiteX5" fmla="*/ 76200 w 190500"/>
                            <a:gd name="connsiteY5" fmla="*/ 190500 h 295275"/>
                            <a:gd name="connsiteX6" fmla="*/ 95250 w 190500"/>
                            <a:gd name="connsiteY6" fmla="*/ 161925 h 295275"/>
                            <a:gd name="connsiteX7" fmla="*/ 114300 w 190500"/>
                            <a:gd name="connsiteY7" fmla="*/ 104775 h 295275"/>
                            <a:gd name="connsiteX8" fmla="*/ 133350 w 190500"/>
                            <a:gd name="connsiteY8" fmla="*/ 76200 h 295275"/>
                            <a:gd name="connsiteX9" fmla="*/ 142875 w 190500"/>
                            <a:gd name="connsiteY9" fmla="*/ 47625 h 295275"/>
                            <a:gd name="connsiteX10" fmla="*/ 171450 w 190500"/>
                            <a:gd name="connsiteY10" fmla="*/ 28575 h 295275"/>
                            <a:gd name="connsiteX11" fmla="*/ 190500 w 190500"/>
                            <a:gd name="connsiteY11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0500" h="295275">
                              <a:moveTo>
                                <a:pt x="0" y="123825"/>
                              </a:moveTo>
                              <a:cubicBezTo>
                                <a:pt x="12826" y="200782"/>
                                <a:pt x="3418" y="162653"/>
                                <a:pt x="28575" y="238125"/>
                              </a:cubicBezTo>
                              <a:lnTo>
                                <a:pt x="38100" y="266700"/>
                              </a:lnTo>
                              <a:lnTo>
                                <a:pt x="47625" y="295275"/>
                              </a:lnTo>
                              <a:cubicBezTo>
                                <a:pt x="53975" y="269875"/>
                                <a:pt x="58396" y="243913"/>
                                <a:pt x="66675" y="219075"/>
                              </a:cubicBezTo>
                              <a:cubicBezTo>
                                <a:pt x="69850" y="209550"/>
                                <a:pt x="71710" y="199480"/>
                                <a:pt x="76200" y="190500"/>
                              </a:cubicBezTo>
                              <a:cubicBezTo>
                                <a:pt x="81320" y="180261"/>
                                <a:pt x="90601" y="172386"/>
                                <a:pt x="95250" y="161925"/>
                              </a:cubicBezTo>
                              <a:cubicBezTo>
                                <a:pt x="103405" y="143575"/>
                                <a:pt x="103161" y="121483"/>
                                <a:pt x="114300" y="104775"/>
                              </a:cubicBezTo>
                              <a:cubicBezTo>
                                <a:pt x="120650" y="95250"/>
                                <a:pt x="128230" y="86439"/>
                                <a:pt x="133350" y="76200"/>
                              </a:cubicBezTo>
                              <a:cubicBezTo>
                                <a:pt x="137840" y="67220"/>
                                <a:pt x="136603" y="55465"/>
                                <a:pt x="142875" y="47625"/>
                              </a:cubicBezTo>
                              <a:cubicBezTo>
                                <a:pt x="150026" y="38686"/>
                                <a:pt x="161925" y="34925"/>
                                <a:pt x="171450" y="28575"/>
                              </a:cubicBezTo>
                              <a:lnTo>
                                <a:pt x="19050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043A6" id="Forma libre: forma 443" o:spid="_x0000_s1026" style="position:absolute;margin-left:13.25pt;margin-top:4.95pt;width:3.55pt;height: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" path="m,123825v12826,76957,3418,38828,28575,114300l38100,266700r9525,28575c53975,269875,58396,243913,66675,219075v3175,-9525,5035,-19595,9525,-28575c81320,180261,90601,172386,95250,161925v8155,-18350,7911,-40442,19050,-57150c120650,95250,128230,86439,133350,76200v4490,-8980,3253,-20735,9525,-28575c150026,38686,161925,34925,171450,28575l190500,e" filled="f" strokecolor="black [3200]" strokeweight="3pt">
                <v:shadow on="t" color="black" opacity="22937f" origin=",.5" offset="0,.63889mm"/>
                <v:path arrowok="t" o:connecttype="custom" o:connectlocs="0,27960;6763,53770;9017,60223;11271,66675;15780,49469;18034,43016;22543,36564;27051,23659;31560,17206;33814,10754;40577,6452;45085,0" o:connectangles="0,0,0,0,0,0,0,0,0,0,0,0"/>
              </v:shap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Si</w:t>
      </w:r>
      <w:r w:rsidR="005D5FED">
        <w:rPr>
          <w:rFonts w:ascii="Arial" w:hAnsi="Arial" w:cs="Arial"/>
          <w:sz w:val="16"/>
          <w:szCs w:val="16"/>
        </w:rPr>
        <w:tab/>
        <w:t>No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(razones)</w:t>
      </w:r>
      <w:r w:rsidR="005D5FED">
        <w:rPr>
          <w:rFonts w:ascii="Arial" w:hAnsi="Arial" w:cs="Arial"/>
          <w:sz w:val="16"/>
          <w:szCs w:val="16"/>
        </w:rPr>
        <w:tab/>
        <w:t>$</w:t>
      </w:r>
    </w:p>
    <w:p w14:paraId="6B61C778" w14:textId="53BC115F" w:rsidR="005D5FED" w:rsidRDefault="005D5FED">
      <w:pPr>
        <w:widowControl w:val="0"/>
        <w:tabs>
          <w:tab w:val="left" w:pos="5260"/>
        </w:tabs>
        <w:autoSpaceDE w:val="0"/>
        <w:autoSpaceDN w:val="0"/>
        <w:adjustRightInd w:val="0"/>
        <w:spacing w:before="37" w:after="0" w:line="240" w:lineRule="auto"/>
        <w:ind w:left="15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Fecha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podría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presentarse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trabajar</w:t>
      </w:r>
      <w:r>
        <w:rPr>
          <w:rFonts w:ascii="Arial" w:hAnsi="Arial" w:cs="Arial"/>
          <w:sz w:val="16"/>
          <w:szCs w:val="16"/>
        </w:rPr>
        <w:tab/>
        <w:t>¿A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cuánto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ascienden</w:t>
      </w:r>
      <w:r>
        <w:rPr>
          <w:rFonts w:ascii="Arial" w:hAnsi="Arial" w:cs="Arial"/>
          <w:spacing w:val="-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sus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gastos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mensuales?</w:t>
      </w:r>
    </w:p>
    <w:p w14:paraId="212E4779" w14:textId="77777777" w:rsidR="005D5FED" w:rsidRDefault="005D5FED">
      <w:pPr>
        <w:widowControl w:val="0"/>
        <w:autoSpaceDE w:val="0"/>
        <w:autoSpaceDN w:val="0"/>
        <w:adjustRightInd w:val="0"/>
        <w:spacing w:before="37" w:after="0" w:line="180" w:lineRule="exact"/>
        <w:ind w:left="5235" w:right="5993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position w:val="-1"/>
          <w:sz w:val="16"/>
          <w:szCs w:val="16"/>
        </w:rPr>
        <w:t>$</w:t>
      </w:r>
    </w:p>
    <w:p w14:paraId="0778B09F" w14:textId="77777777" w:rsidR="005D5FED" w:rsidRDefault="005D5FE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</w:p>
    <w:p w14:paraId="3C1C7810" w14:textId="77777777" w:rsidR="005D5FED" w:rsidRDefault="005D5FE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  <w:sectPr w:rsidR="005D5FED">
          <w:type w:val="continuous"/>
          <w:pgSz w:w="12240" w:h="15840"/>
          <w:pgMar w:top="420" w:right="400" w:bottom="0" w:left="440" w:header="720" w:footer="720" w:gutter="0"/>
          <w:cols w:space="720" w:equalWidth="0">
            <w:col w:w="11400"/>
          </w:cols>
          <w:noEndnote/>
        </w:sectPr>
      </w:pPr>
    </w:p>
    <w:p w14:paraId="2B36CF69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1979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Comentarios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del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Entrevistador</w:t>
      </w:r>
      <w:r>
        <w:rPr>
          <w:rFonts w:ascii="Arial" w:hAnsi="Arial" w:cs="Arial"/>
          <w:spacing w:val="-9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spacing w:val="-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Firma</w:t>
      </w:r>
    </w:p>
    <w:p w14:paraId="70BFC190" w14:textId="77777777" w:rsidR="005D5FED" w:rsidRDefault="005D5FED">
      <w:pPr>
        <w:widowControl w:val="0"/>
        <w:autoSpaceDE w:val="0"/>
        <w:autoSpaceDN w:val="0"/>
        <w:adjustRightInd w:val="0"/>
        <w:spacing w:before="38" w:after="0" w:line="240" w:lineRule="auto"/>
        <w:ind w:left="-32" w:right="69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Hago</w:t>
      </w:r>
      <w:r>
        <w:rPr>
          <w:rFonts w:ascii="Arial" w:hAnsi="Arial" w:cs="Arial"/>
          <w:spacing w:val="-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constar</w:t>
      </w:r>
      <w:r>
        <w:rPr>
          <w:rFonts w:ascii="Arial" w:hAnsi="Arial" w:cs="Arial"/>
          <w:spacing w:val="-5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que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mis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respuestas</w:t>
      </w:r>
      <w:r>
        <w:rPr>
          <w:rFonts w:ascii="Arial" w:hAnsi="Arial" w:cs="Arial"/>
          <w:spacing w:val="-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son</w:t>
      </w:r>
      <w:r>
        <w:rPr>
          <w:rFonts w:ascii="Arial" w:hAnsi="Arial" w:cs="Arial"/>
          <w:spacing w:val="-3"/>
          <w:sz w:val="16"/>
          <w:szCs w:val="16"/>
        </w:rPr>
        <w:t xml:space="preserve"> </w:t>
      </w:r>
      <w:r>
        <w:rPr>
          <w:rFonts w:ascii="Arial" w:hAnsi="Arial" w:cs="Arial"/>
          <w:w w:val="99"/>
          <w:sz w:val="16"/>
          <w:szCs w:val="16"/>
        </w:rPr>
        <w:t>verdaderas</w:t>
      </w:r>
    </w:p>
    <w:p w14:paraId="0771AA07" w14:textId="379494BC" w:rsidR="005D5FED" w:rsidRDefault="000646CC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4F515B" wp14:editId="0B7A48BC">
                <wp:simplePos x="0" y="0"/>
                <wp:positionH relativeFrom="column">
                  <wp:posOffset>596266</wp:posOffset>
                </wp:positionH>
                <wp:positionV relativeFrom="paragraph">
                  <wp:posOffset>84454</wp:posOffset>
                </wp:positionV>
                <wp:extent cx="884777" cy="433257"/>
                <wp:effectExtent l="0" t="95250" r="0" b="100330"/>
                <wp:wrapNone/>
                <wp:docPr id="454" name="Rectángul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04130">
                          <a:off x="0" y="0"/>
                          <a:ext cx="884777" cy="433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6493" w14:textId="5B428A41" w:rsidR="00415EA3" w:rsidRPr="000646CC" w:rsidRDefault="00415EA3" w:rsidP="00415EA3">
                            <w:pPr>
                              <w:jc w:val="center"/>
                              <w:rPr>
                                <w:rFonts w:ascii="Blackadder ITC" w:hAnsi="Blackadder IT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646CC">
                              <w:rPr>
                                <w:rFonts w:ascii="Blackadder ITC" w:hAnsi="Blackadder ITC"/>
                                <w:color w:val="000000" w:themeColor="text1"/>
                                <w:sz w:val="18"/>
                                <w:szCs w:val="18"/>
                              </w:rPr>
                              <w:t>ANGEL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54" o:spid="_x0000_s1213" style="position:absolute;margin-left:46.95pt;margin-top:6.65pt;width:69.65pt;height:34.1pt;rotation:-141543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" filled="f" stroked="f" strokeweight="2pt">
                <v:textbox>
                  <w:txbxContent>
                    <w:p w14:paraId="19196493" w14:textId="5B428A41" w:rsidR="00415EA3" w:rsidRPr="000646CC" w:rsidRDefault="00415EA3" w:rsidP="00415EA3">
                      <w:pPr>
                        <w:jc w:val="center"/>
                        <w:rPr>
                          <w:rFonts w:ascii="Blackadder ITC" w:hAnsi="Blackadder ITC"/>
                          <w:color w:val="000000" w:themeColor="text1"/>
                          <w:sz w:val="18"/>
                          <w:szCs w:val="18"/>
                        </w:rPr>
                      </w:pPr>
                      <w:r w:rsidRPr="000646CC">
                        <w:rPr>
                          <w:rFonts w:ascii="Blackadder ITC" w:hAnsi="Blackadder ITC"/>
                          <w:color w:val="000000" w:themeColor="text1"/>
                          <w:sz w:val="18"/>
                          <w:szCs w:val="18"/>
                        </w:rPr>
                        <w:t>ANGEL</w:t>
                      </w:r>
                    </w:p>
                  </w:txbxContent>
                </v:textbox>
              </v:rect>
            </w:pict>
          </mc:Fallback>
        </mc:AlternateContent>
      </w:r>
      <w:r w:rsidR="00415EA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ED1C19" wp14:editId="74A055DB">
                <wp:simplePos x="0" y="0"/>
                <wp:positionH relativeFrom="column">
                  <wp:posOffset>476885</wp:posOffset>
                </wp:positionH>
                <wp:positionV relativeFrom="paragraph">
                  <wp:posOffset>96520</wp:posOffset>
                </wp:positionV>
                <wp:extent cx="962025" cy="419100"/>
                <wp:effectExtent l="0" t="0" r="28575" b="19050"/>
                <wp:wrapNone/>
                <wp:docPr id="453" name="Conector rect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BCEAE6" id="Conector recto 45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7.6pt" to="113.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" strokecolor="#4579b8 [3044]"/>
            </w:pict>
          </mc:Fallback>
        </mc:AlternateContent>
      </w:r>
    </w:p>
    <w:p w14:paraId="2E9473A2" w14:textId="7B278E8C" w:rsidR="005D5FED" w:rsidRDefault="00415EA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B11734" wp14:editId="678F342C">
                <wp:simplePos x="0" y="0"/>
                <wp:positionH relativeFrom="column">
                  <wp:posOffset>534669</wp:posOffset>
                </wp:positionH>
                <wp:positionV relativeFrom="paragraph">
                  <wp:posOffset>8891</wp:posOffset>
                </wp:positionV>
                <wp:extent cx="76200" cy="361950"/>
                <wp:effectExtent l="0" t="0" r="19050" b="19050"/>
                <wp:wrapNone/>
                <wp:docPr id="452" name="Conector rec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D06580" id="Conector recto 45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.7pt" to="48.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7D194" wp14:editId="0030DF29">
                <wp:simplePos x="0" y="0"/>
                <wp:positionH relativeFrom="column">
                  <wp:posOffset>620395</wp:posOffset>
                </wp:positionH>
                <wp:positionV relativeFrom="paragraph">
                  <wp:posOffset>8890</wp:posOffset>
                </wp:positionV>
                <wp:extent cx="266700" cy="495300"/>
                <wp:effectExtent l="0" t="0" r="19050" b="19050"/>
                <wp:wrapNone/>
                <wp:docPr id="451" name="Conector rec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C89120" id="Conector recto 4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.7pt" to="69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" strokecolor="#4579b8 [3044]"/>
            </w:pict>
          </mc:Fallback>
        </mc:AlternateContent>
      </w:r>
    </w:p>
    <w:p w14:paraId="1024E452" w14:textId="4EFE98D5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57E8CA" w14:textId="48A1ADAC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8A86C5" w14:textId="17CBA545" w:rsidR="005D5FED" w:rsidRDefault="005D5F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60F0EF" w14:textId="77777777" w:rsidR="005D5FED" w:rsidRDefault="00B74C91">
      <w:pPr>
        <w:widowControl w:val="0"/>
        <w:autoSpaceDE w:val="0"/>
        <w:autoSpaceDN w:val="0"/>
        <w:adjustRightInd w:val="0"/>
        <w:spacing w:after="0" w:line="240" w:lineRule="auto"/>
        <w:ind w:left="986" w:right="1847"/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BF26DD6" wp14:editId="4E6C9CB5">
                <wp:simplePos x="0" y="0"/>
                <wp:positionH relativeFrom="page">
                  <wp:posOffset>4705985</wp:posOffset>
                </wp:positionH>
                <wp:positionV relativeFrom="page">
                  <wp:posOffset>9472930</wp:posOffset>
                </wp:positionV>
                <wp:extent cx="2392680" cy="0"/>
                <wp:effectExtent l="0" t="0" r="0" b="0"/>
                <wp:wrapNone/>
                <wp:docPr id="21" name="Freeform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2680" cy="0"/>
                        </a:xfrm>
                        <a:custGeom>
                          <a:avLst/>
                          <a:gdLst>
                            <a:gd name="T0" fmla="*/ 0 w 3768"/>
                            <a:gd name="T1" fmla="*/ 3768 w 376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768">
                              <a:moveTo>
                                <a:pt x="0" y="0"/>
                              </a:moveTo>
                              <a:lnTo>
                                <a:pt x="3768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744E663" id="Freeform 33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70.55pt,745.9pt,558.95pt,745.9pt" coordsize="37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" o:allowincell="f" filled="f" strokeweight=".37392mm">
                <v:path arrowok="t" o:connecttype="custom" o:connectlocs="0,0;2392680,0" o:connectangles="0,0"/>
                <w10:wrap anchorx="page" anchory="page"/>
              </v:polyline>
            </w:pict>
          </mc:Fallback>
        </mc:AlternateContent>
      </w:r>
      <w:r w:rsidR="005D5FED">
        <w:rPr>
          <w:rFonts w:ascii="Arial" w:hAnsi="Arial" w:cs="Arial"/>
          <w:sz w:val="16"/>
          <w:szCs w:val="16"/>
        </w:rPr>
        <w:t>Firma</w:t>
      </w:r>
      <w:r w:rsidR="005D5FED">
        <w:rPr>
          <w:rFonts w:ascii="Arial" w:hAnsi="Arial" w:cs="Arial"/>
          <w:spacing w:val="-4"/>
          <w:sz w:val="16"/>
          <w:szCs w:val="16"/>
        </w:rPr>
        <w:t xml:space="preserve"> </w:t>
      </w:r>
      <w:r w:rsidR="005D5FED">
        <w:rPr>
          <w:rFonts w:ascii="Arial" w:hAnsi="Arial" w:cs="Arial"/>
          <w:sz w:val="16"/>
          <w:szCs w:val="16"/>
        </w:rPr>
        <w:t>del</w:t>
      </w:r>
      <w:r w:rsidR="005D5FED">
        <w:rPr>
          <w:rFonts w:ascii="Arial" w:hAnsi="Arial" w:cs="Arial"/>
          <w:spacing w:val="-2"/>
          <w:sz w:val="16"/>
          <w:szCs w:val="16"/>
        </w:rPr>
        <w:t xml:space="preserve"> </w:t>
      </w:r>
      <w:proofErr w:type="spellStart"/>
      <w:r w:rsidR="005D5FED">
        <w:rPr>
          <w:rFonts w:ascii="Arial" w:hAnsi="Arial" w:cs="Arial"/>
          <w:w w:val="99"/>
          <w:sz w:val="16"/>
          <w:szCs w:val="16"/>
        </w:rPr>
        <w:t>solicitant</w:t>
      </w:r>
      <w:proofErr w:type="spellEnd"/>
    </w:p>
    <w:sectPr w:rsidR="005D5FED">
      <w:type w:val="continuous"/>
      <w:pgSz w:w="12240" w:h="15840"/>
      <w:pgMar w:top="420" w:right="400" w:bottom="0" w:left="440" w:header="720" w:footer="720" w:gutter="0"/>
      <w:cols w:num="2" w:space="720" w:equalWidth="0">
        <w:col w:w="4682" w:space="2481"/>
        <w:col w:w="4237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71E57" w14:textId="77777777" w:rsidR="00950EA2" w:rsidRDefault="00950EA2">
      <w:pPr>
        <w:spacing w:after="0" w:line="240" w:lineRule="auto"/>
      </w:pPr>
      <w:r>
        <w:separator/>
      </w:r>
    </w:p>
  </w:endnote>
  <w:endnote w:type="continuationSeparator" w:id="0">
    <w:p w14:paraId="2E9CFDAD" w14:textId="77777777" w:rsidR="00950EA2" w:rsidRDefault="0095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C9F3F" w14:textId="77777777" w:rsidR="005D5FED" w:rsidRDefault="00B74C9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4A51F3F" wp14:editId="6DAC6E1B">
              <wp:simplePos x="0" y="0"/>
              <wp:positionH relativeFrom="page">
                <wp:posOffset>6503670</wp:posOffset>
              </wp:positionH>
              <wp:positionV relativeFrom="page">
                <wp:posOffset>9918700</wp:posOffset>
              </wp:positionV>
              <wp:extent cx="601345" cy="1257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CA71D" w14:textId="77777777" w:rsidR="005D5FED" w:rsidRDefault="005D5FE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2" w:lineRule="exact"/>
                            <w:ind w:left="20" w:right="-4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Kike.com.mx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A51F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14" type="#_x0000_t202" style="position:absolute;margin-left:512.1pt;margin-top:781pt;width:47.35pt;height:9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" o:allowincell="f" filled="f" stroked="f">
              <v:textbox inset="0,0,0,0">
                <w:txbxContent>
                  <w:p w14:paraId="0E4CA71D" w14:textId="77777777" w:rsidR="005D5FED" w:rsidRDefault="005D5FE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2" w:lineRule="exact"/>
                      <w:ind w:left="20" w:right="-4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Kike.com.mx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4B03C" w14:textId="77777777" w:rsidR="00950EA2" w:rsidRDefault="00950EA2">
      <w:pPr>
        <w:spacing w:after="0" w:line="240" w:lineRule="auto"/>
      </w:pPr>
      <w:r>
        <w:separator/>
      </w:r>
    </w:p>
  </w:footnote>
  <w:footnote w:type="continuationSeparator" w:id="0">
    <w:p w14:paraId="7CF285B0" w14:textId="77777777" w:rsidR="00950EA2" w:rsidRDefault="00950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A2"/>
    <w:rsid w:val="0005363B"/>
    <w:rsid w:val="000646CC"/>
    <w:rsid w:val="002E0771"/>
    <w:rsid w:val="00415EA3"/>
    <w:rsid w:val="005D5FED"/>
    <w:rsid w:val="0061458C"/>
    <w:rsid w:val="00852F30"/>
    <w:rsid w:val="00950EA2"/>
    <w:rsid w:val="00B16DE0"/>
    <w:rsid w:val="00B74C91"/>
    <w:rsid w:val="00B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F51ADF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wnloads\Solicitud-de-empleo-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 xsi:nil="true"/>
    <OriginalSourceMarket xmlns="2958f784-0ef9-4616-b22d-512a8cad1f0d" xsi:nil="true"/>
    <AssetStart xmlns="2958f784-0ef9-4616-b22d-512a8cad1f0d">2011-06-07T15:53:27+00:00</AssetStart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Milestone xmlns="2958f784-0ef9-4616-b22d-512a8cad1f0d" xsi:nil="true"/>
    <APDescription xmlns="2958f784-0ef9-4616-b22d-512a8cad1f0d" xsi:nil="true"/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AssetId xmlns="2958f784-0ef9-4616-b22d-512a8cad1f0d">TP102677656</AssetId>
    <CSXHash xmlns="2958f784-0ef9-4616-b22d-512a8cad1f0d">2+sAJh33gMOOmR0CkL766t8orbRHhwzQL+k/bHB6vL0=</CSXHash>
    <Description0 xmlns="fb5acd76-e9f3-4601-9d69-91f53ab96ae6" xsi:nil="true"/>
    <OOCacheId xmlns="2958f784-0ef9-4616-b22d-512a8cad1f0d">4be19a24-57de-4e84-a0c2-cb1f73b264e0</OOCacheId>
    <IsSearchable xmlns="2958f784-0ef9-4616-b22d-512a8cad1f0d">false</IsSearchable>
    <CSXSubmissionMarket xmlns="2958f784-0ef9-4616-b22d-512a8cad1f0d">2</CSXSubmissionMarket>
    <IsDeleted xmlns="2958f784-0ef9-4616-b22d-512a8cad1f0d">false</IsDeleted>
    <EditorialStatus xmlns="2958f784-0ef9-4616-b22d-512a8cad1f0d">Complete</EditorialStatus>
    <ArtSampleDocs xmlns="2958f784-0ef9-4616-b22d-512a8cad1f0d" xsi:nil="true"/>
    <TrustLevel xmlns="2958f784-0ef9-4616-b22d-512a8cad1f0d">2 Community Trusted</TrustLevel>
    <UALocRecommendation xmlns="2958f784-0ef9-4616-b22d-512a8cad1f0d">Localize</UALocRecommendation>
    <BlockPublish xmlns="2958f784-0ef9-4616-b22d-512a8cad1f0d" xsi:nil="true"/>
    <Component xmlns="fb5acd76-e9f3-4601-9d69-91f53ab96ae6" xsi:nil="true"/>
    <TPLaunchHelpLinkType xmlns="2958f784-0ef9-4616-b22d-512a8cad1f0d">Template</TPLaunchHelpLinkType>
    <Providers xmlns="2958f784-0ef9-4616-b22d-512a8cad1f0d">1|PN101929036| | </Providers>
    <TPAppVersion xmlns="2958f784-0ef9-4616-b22d-512a8cad1f0d" xsi:nil="true"/>
    <VoteCount xmlns="2958f784-0ef9-4616-b22d-512a8cad1f0d" xsi:nil="true"/>
    <APAuthor xmlns="2958f784-0ef9-4616-b22d-512a8cad1f0d">
      <UserInfo>
        <DisplayName/>
        <AccountId>608</AccountId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2100-01-01T00:00:00+00:00</AssetExpire>
    <AssetType xmlns="2958f784-0ef9-4616-b22d-512a8cad1f0d" xsi:nil="true"/>
    <TPClientViewer xmlns="2958f784-0ef9-4616-b22d-512a8cad1f0d" xsi:nil="true"/>
    <TPInstallLocation xmlns="2958f784-0ef9-4616-b22d-512a8cad1f0d" xsi:nil="true"/>
    <LocLastLocAttemptVersionTypeLookup xmlns="2958f784-0ef9-4616-b22d-512a8cad1f0d" xsi:nil="true"/>
    <SubmitterId xmlns="2958f784-0ef9-4616-b22d-512a8cad1f0d">S-1-10-0-6-2147396540-699334656</SubmitterId>
    <ThumbnailAssetId xmlns="2958f784-0ef9-4616-b22d-512a8cad1f0d" xsi:nil="true"/>
    <ApprovalStatus xmlns="2958f784-0ef9-4616-b22d-512a8cad1f0d">ApprovedAutomatic</ApprovalStatus>
    <TPComponent xmlns="2958f784-0ef9-4616-b22d-512a8cad1f0d" xsi:nil="true"/>
    <TPExecutable xmlns="2958f784-0ef9-4616-b22d-512a8cad1f0d" xsi:nil="true"/>
    <LastModifiedDateTime xmlns="2958f784-0ef9-4616-b22d-512a8cad1f0d" xsi:nil="true"/>
    <LastPublishResultLookup xmlns="2958f784-0ef9-4616-b22d-512a8cad1f0d" xsi:nil="true"/>
    <LegacyData xmlns="2958f784-0ef9-4616-b22d-512a8cad1f0d" xsi:nil="true"/>
    <LocManualTestRequired xmlns="2958f784-0ef9-4616-b22d-512a8cad1f0d" xsi:nil="true"/>
    <BusinessGroup xmlns="2958f784-0ef9-4616-b22d-512a8cad1f0d" xsi:nil="true"/>
    <RecommendationsModifier xmlns="2958f784-0ef9-4616-b22d-512a8cad1f0d" xsi:nil="true"/>
    <SourceTitle xmlns="2958f784-0ef9-4616-b22d-512a8cad1f0d" xsi:nil="true"/>
    <TemplateTemplateType xmlns="2958f784-0ef9-4616-b22d-512a8cad1f0d">Word 2007 Default</TemplateTemplateType>
    <IntlLocPriority xmlns="2958f784-0ef9-4616-b22d-512a8cad1f0d" xsi:nil="true"/>
    <OpenTemplate xmlns="2958f784-0ef9-4616-b22d-512a8cad1f0d">true</OpenTemplate>
    <UAProjectedTotalWords xmlns="2958f784-0ef9-4616-b22d-512a8cad1f0d" xsi:nil="true"/>
    <TPApplication xmlns="2958f784-0ef9-4616-b22d-512a8cad1f0d" xsi:nil="true"/>
    <CampaignTagsTaxHTField0 xmlns="2958f784-0ef9-4616-b22d-512a8cad1f0d">
      <Terms xmlns="http://schemas.microsoft.com/office/infopath/2007/PartnerControls"/>
    </CampaignTagsTaxHTField0>
    <PrimaryImageGen xmlns="2958f784-0ef9-4616-b22d-512a8cad1f0d">true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>TC102677657</ParentAssetId>
    <TemplateStatus xmlns="2958f784-0ef9-4616-b22d-512a8cad1f0d" xsi:nil="true"/>
    <AcquiredFrom xmlns="2958f784-0ef9-4616-b22d-512a8cad1f0d">Internal MS</AcquiredFrom>
    <ContentItem xmlns="2958f784-0ef9-4616-b22d-512a8cad1f0d" xsi:nil="true"/>
    <LocOverallHandbackStatusLookup xmlns="2958f784-0ef9-4616-b22d-512a8cad1f0d" xsi:nil="true"/>
    <Markets xmlns="2958f784-0ef9-4616-b22d-512a8cad1f0d">
      <Value>2</Value>
      <Value>5</Value>
      <Value>6</Value>
      <Value>7</Value>
    </Markets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LocProcessedForHandoffsLookup xmlns="2958f784-0ef9-4616-b22d-512a8cad1f0d" xsi:nil="true"/>
    <PublishStatusLookup xmlns="2958f784-0ef9-4616-b22d-512a8cad1f0d">
      <Value>426847</Value>
      <Value>624403</Value>
    </PublishStatusLookup>
    <TimesCloned xmlns="2958f784-0ef9-4616-b22d-512a8cad1f0d" xsi:nil="true"/>
    <AverageRating xmlns="2958f784-0ef9-4616-b22d-512a8cad1f0d" xsi:nil="true"/>
    <TPCommandLine xmlns="2958f784-0ef9-4616-b22d-512a8cad1f0d" xsi:nil="true"/>
    <CSXUpdate xmlns="2958f784-0ef9-4616-b22d-512a8cad1f0d">false</CSXUpdate>
    <LocOverallPreviewStatusLookup xmlns="2958f784-0ef9-4616-b22d-512a8cad1f0d" xsi:nil="true"/>
    <LocOverallPublishStatusLookup xmlns="2958f784-0ef9-4616-b22d-512a8cad1f0d" xsi:nil="true"/>
    <CSXSubmissionDate xmlns="2958f784-0ef9-4616-b22d-512a8cad1f0d">2011-06-07T15:53:27+00:00</CSXSubmissionDate>
    <TaxCatchAll xmlns="2958f784-0ef9-4616-b22d-512a8cad1f0d"/>
    <IntlLangReviewDate xmlns="2958f784-0ef9-4616-b22d-512a8cad1f0d" xsi:nil="true"/>
    <TPFriendlyName xmlns="2958f784-0ef9-4616-b22d-512a8cad1f0d" xsi:nil="true"/>
    <LocNewPublishedVersionLookup xmlns="2958f784-0ef9-4616-b22d-512a8cad1f0d" xsi:nil="true"/>
    <LocPublishedDependentAssetsLookup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PublishTargets xmlns="2958f784-0ef9-4616-b22d-512a8cad1f0d">OfficeOnline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LocRecommendedHandoff xmlns="2958f784-0ef9-4616-b22d-512a8cad1f0d" xsi:nil="true"/>
    <TPNamespace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LocLastLocAttemptVersionLookup xmlns="2958f784-0ef9-4616-b22d-512a8cad1f0d">64332</LocLastLocAttemptVersionLookup>
    <Manager xmlns="2958f784-0ef9-4616-b22d-512a8cad1f0d" xsi:nil="true"/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9F6F4E03-3095-4E34-AB06-D882C674F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6738F-79D4-4BA3-AD77-8A7183B726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F7208-74D5-4C85-B34C-98A53427BC8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Solicitud-de-empleo-word</Template>
  <TotalTime>60</TotalTime>
  <Pages>2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Administrador</dc:creator>
  <dc:description>Solid Converter PDF</dc:description>
  <cp:lastModifiedBy>Carlos_Martinez</cp:lastModifiedBy>
  <cp:revision>3</cp:revision>
  <dcterms:created xsi:type="dcterms:W3CDTF">2020-11-16T19:32:00Z</dcterms:created>
  <dcterms:modified xsi:type="dcterms:W3CDTF">2020-11-17T01:54:00Z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Applications">
    <vt:lpwstr>83;#;#436;#</vt:lpwstr>
  </property>
  <property fmtid="{D5CDD505-2E9C-101B-9397-08002B2CF9AE}" pid="6" name="PolicheckCounter">
    <vt:i4>0</vt:i4>
  </property>
  <property fmtid="{D5CDD505-2E9C-101B-9397-08002B2CF9AE}" pid="7" name="ImageGenTimestamp">
    <vt:filetime>2011-06-07T15:53:27Z</vt:filetime>
  </property>
  <property fmtid="{D5CDD505-2E9C-101B-9397-08002B2CF9AE}" pid="8" name="PolicheckTimestamp">
    <vt:filetime>2011-06-07T15:53:27Z</vt:filetime>
  </property>
  <property fmtid="{D5CDD505-2E9C-101B-9397-08002B2CF9AE}" pid="9" name="PolicheckStatus">
    <vt:i4>0</vt:i4>
  </property>
</Properties>
</file>